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6A" w:rsidRPr="00DB70F0" w:rsidRDefault="00A463F4" w:rsidP="008F20BF">
      <w:pPr>
        <w:pStyle w:val="Titolo"/>
        <w:jc w:val="right"/>
        <w:rPr>
          <w:sz w:val="40"/>
          <w:szCs w:val="40"/>
        </w:rPr>
      </w:pPr>
      <w:r>
        <w:rPr>
          <w:noProof/>
          <w:sz w:val="48"/>
          <w:szCs w:val="40"/>
          <w:lang w:val="it-IT" w:eastAsia="it-IT"/>
        </w:rPr>
        <w:pict>
          <v:group id="_x0000_s1031" style="position:absolute;left:0;text-align:left;margin-left:0;margin-top:-.5pt;width:611.95pt;height:804.75pt;z-index:-251653120;mso-width-percent:1000;mso-position-horizontal-relative:page;mso-position-vertical-relative:page;mso-width-percent:1000" coordsize="12240,15840" o:allowincell="f">
            <v:rect id="_x0000_s1032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7947b [2407]" stroked="f"/>
            <v:rect id="_x0000_s1033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<w10:wrap anchorx="page" anchory="page"/>
          </v:group>
        </w:pict>
      </w:r>
      <w:r w:rsidR="0099527F"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73600" behindDoc="0" locked="0" layoutInCell="1" allowOverlap="1" wp14:anchorId="73D8EA68" wp14:editId="63A57E22">
            <wp:simplePos x="0" y="0"/>
            <wp:positionH relativeFrom="column">
              <wp:posOffset>2917825</wp:posOffset>
            </wp:positionH>
            <wp:positionV relativeFrom="paragraph">
              <wp:posOffset>-1835785</wp:posOffset>
            </wp:positionV>
            <wp:extent cx="1342390" cy="1128395"/>
            <wp:effectExtent l="19050" t="0" r="0" b="0"/>
            <wp:wrapNone/>
            <wp:docPr id="20" name="Immagine 2" descr="Macintosh HD:Users:giovannigenua:Desktop:uiip8:header: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vannigenua:Desktop:uiip8:header:hea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69.2pt;margin-top:-143pt;width:108.75pt;height:30.65pt;z-index:251674624;mso-position-horizontal-relative:text;mso-position-vertical-relative:text" stroked="f">
            <v:textbox>
              <w:txbxContent>
                <w:p w:rsidR="0055768E" w:rsidRPr="0099527F" w:rsidRDefault="0055768E">
                  <w:pPr>
                    <w:rPr>
                      <w:color w:val="808080" w:themeColor="background1" w:themeShade="80"/>
                      <w:sz w:val="36"/>
                      <w:lang w:val="it-IT"/>
                    </w:rPr>
                  </w:pPr>
                  <w:r w:rsidRPr="0099527F">
                    <w:rPr>
                      <w:color w:val="808080" w:themeColor="background1" w:themeShade="80"/>
                      <w:sz w:val="36"/>
                      <w:lang w:val="it-IT"/>
                    </w:rPr>
                    <w:t>15/04/2013</w:t>
                  </w:r>
                </w:p>
              </w:txbxContent>
            </v:textbox>
          </v:shape>
        </w:pict>
      </w:r>
      <w:r>
        <w:rPr>
          <w:noProof/>
          <w:sz w:val="48"/>
          <w:szCs w:val="40"/>
          <w:lang w:val="it-IT" w:eastAsia="it-IT"/>
        </w:rPr>
        <w:pict>
          <v:shape id="_x0000_s1041" type="#_x0000_t202" style="position:absolute;left:0;text-align:left;margin-left:46.5pt;margin-top:378.35pt;width:372.75pt;height:117pt;z-index:251668480;mso-position-horizontal-relative:text;mso-position-vertical-relative:text" strokecolor="white [3212]">
            <v:textbox style="mso-next-textbox:#_x0000_s1041">
              <w:txbxContent>
                <w:p w:rsidR="0055768E" w:rsidRPr="00ED1395" w:rsidRDefault="0055768E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BD6596">
                    <w:rPr>
                      <w:emboss/>
                      <w:color w:val="0070C0"/>
                      <w:sz w:val="52"/>
                      <w:lang w:val="it-IT"/>
                    </w:rPr>
                    <w:t>Gruppo Azzurro</w:t>
                  </w:r>
                  <w:r w:rsidRPr="00ED1395">
                    <w:rPr>
                      <w:color w:val="0070C0"/>
                      <w:sz w:val="52"/>
                      <w:lang w:val="it-IT"/>
                    </w:rPr>
                    <w:t xml:space="preserve"> 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Mariarosaria Acampora</w:t>
                  </w:r>
                </w:p>
                <w:p w:rsidR="0055768E" w:rsidRPr="00ED1395" w:rsidRDefault="0055768E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  <w:t xml:space="preserve"> </w:t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Domenico Alampi</w:t>
                  </w:r>
                </w:p>
                <w:p w:rsidR="0055768E" w:rsidRPr="00ED1395" w:rsidRDefault="0055768E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Giuseppe Gravina</w:t>
                  </w:r>
                </w:p>
                <w:p w:rsidR="0055768E" w:rsidRPr="00ED1395" w:rsidRDefault="0055768E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  <w:t xml:space="preserve"> </w:t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Roberta Orlando</w:t>
                  </w:r>
                </w:p>
                <w:p w:rsidR="0055768E" w:rsidRPr="00ED1395" w:rsidRDefault="0055768E" w:rsidP="003C0D94">
                  <w:pPr>
                    <w:rPr>
                      <w:color w:val="808080" w:themeColor="background1" w:themeShade="80"/>
                      <w:sz w:val="16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  <w:t xml:space="preserve"> </w:t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Matteo Sabatini</w:t>
                  </w:r>
                </w:p>
              </w:txbxContent>
            </v:textbox>
          </v:shape>
        </w:pict>
      </w:r>
      <w:r>
        <w:rPr>
          <w:noProof/>
          <w:sz w:val="48"/>
          <w:szCs w:val="40"/>
          <w:lang w:val="it-IT" w:eastAsia="it-IT"/>
        </w:rPr>
        <w:pict>
          <v:shape id="_x0000_s1040" type="#_x0000_t202" style="position:absolute;left:0;text-align:left;margin-left:51.9pt;margin-top:317.7pt;width:344.1pt;height:36.7pt;z-index:251667456;mso-position-horizontal-relative:text;mso-position-vertical-relative:text" strokecolor="white [3212]">
            <v:textbox style="mso-next-textbox:#_x0000_s1040">
              <w:txbxContent>
                <w:p w:rsidR="0055768E" w:rsidRPr="00ED1395" w:rsidRDefault="0055768E" w:rsidP="003C0D94">
                  <w:pPr>
                    <w:rPr>
                      <w:b/>
                      <w:color w:val="808080" w:themeColor="background1" w:themeShade="80"/>
                      <w:sz w:val="52"/>
                      <w:lang w:val="it-IT"/>
                    </w:rPr>
                  </w:pPr>
                  <w:r w:rsidRPr="00ED1395">
                    <w:rPr>
                      <w:b/>
                      <w:color w:val="808080" w:themeColor="background1" w:themeShade="80"/>
                      <w:sz w:val="52"/>
                      <w:lang w:val="it-IT"/>
                    </w:rPr>
                    <w:t>Documento Baseline v 1.0</w:t>
                  </w:r>
                </w:p>
              </w:txbxContent>
            </v:textbox>
          </v:shape>
        </w:pict>
      </w:r>
      <w:r>
        <w:rPr>
          <w:noProof/>
          <w:sz w:val="48"/>
          <w:szCs w:val="40"/>
          <w:lang w:val="it-IT" w:eastAsia="it-IT"/>
        </w:rPr>
        <w:pict>
          <v:rect id="_x0000_s1039" style="position:absolute;left:0;text-align:left;margin-left:0;margin-top:0;width:535.8pt;height:98.35pt;z-index:251666432;mso-width-percent:900;mso-position-horizontal:center;mso-position-horizontal-relative:page;mso-position-vertical:center;mso-position-vertical-relative:page;mso-width-percent:900" o:allowincell="f" fillcolor="#a5a5a5 [2092]" stroked="f">
            <v:fill opacity="58982f"/>
            <v:textbox style="mso-next-textbox:#_x0000_s103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12"/>
                    <w:gridCol w:w="7210"/>
                  </w:tblGrid>
                  <w:tr w:rsidR="0055768E">
                    <w:trPr>
                      <w:trHeight w:val="1080"/>
                    </w:trPr>
                    <w:sdt>
                      <w:sdtPr>
                        <w:rPr>
                          <w:smallCaps/>
                          <w:sz w:val="40"/>
                          <w:szCs w:val="40"/>
                        </w:rPr>
                        <w:alias w:val="Società"/>
                        <w:id w:val="877505035"/>
                        <w:placeholder>
                          <w:docPart w:val="AE40A44DC29647648CA1B549EE28A704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55768E" w:rsidRDefault="0055768E" w:rsidP="00D00F45">
                            <w:pPr>
                              <w:pStyle w:val="Nessunaspaziatura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  <w:r w:rsidRPr="00A77F83">
                              <w:rPr>
                                <w:smallCaps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mallCaps/>
                                <w:sz w:val="40"/>
                                <w:szCs w:val="40"/>
                              </w:rPr>
                              <w:t>roject</w:t>
                            </w:r>
                            <w:r w:rsidRPr="00A77F83">
                              <w:rPr>
                                <w:smallCaps/>
                                <w:sz w:val="40"/>
                                <w:szCs w:val="40"/>
                              </w:rPr>
                              <w:t>W</w:t>
                            </w:r>
                            <w:r>
                              <w:rPr>
                                <w:smallCaps/>
                                <w:sz w:val="40"/>
                                <w:szCs w:val="40"/>
                              </w:rPr>
                              <w:t>ork</w:t>
                            </w:r>
                            <w:r w:rsidRPr="00A77F83">
                              <w:rPr>
                                <w:smallCaps/>
                                <w:sz w:val="40"/>
                                <w:szCs w:val="40"/>
                              </w:rPr>
                              <w:t>2013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  <w:smallCaps/>
                          <w:color w:val="FFFFFF" w:themeColor="background1"/>
                          <w:sz w:val="48"/>
                          <w:szCs w:val="48"/>
                        </w:rPr>
                        <w:alias w:val="Titolo"/>
                        <w:id w:val="877505036"/>
                        <w:placeholder>
                          <w:docPart w:val="DC3A3BBE8B7A4AC6B4CF5954B261DD3E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tc>
                          <w:tcPr>
                            <w:tcW w:w="4000" w:type="pct"/>
                            <w:shd w:val="clear" w:color="auto" w:fill="auto"/>
                            <w:vAlign w:val="center"/>
                          </w:tcPr>
                          <w:p w:rsidR="0055768E" w:rsidRDefault="0055768E" w:rsidP="00D00F45">
                            <w:pPr>
                              <w:pStyle w:val="Nessunaspaziatura"/>
                              <w:rPr>
                                <w:small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 w:themeColor="background1"/>
                                <w:sz w:val="48"/>
                                <w:szCs w:val="48"/>
                              </w:rPr>
                              <w:t>Sistema Editoriale</w:t>
                            </w:r>
                          </w:p>
                        </w:tc>
                      </w:sdtContent>
                    </w:sdt>
                  </w:tr>
                </w:tbl>
                <w:p w:rsidR="0055768E" w:rsidRDefault="0055768E" w:rsidP="00D00F45">
                  <w:pPr>
                    <w:pStyle w:val="Nessunaspaziatura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FD1DC7" w:rsidRPr="00FD1DC7"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65408" behindDoc="1" locked="0" layoutInCell="1" allowOverlap="1" wp14:anchorId="5EE4BCFC" wp14:editId="0832F933">
            <wp:simplePos x="0" y="0"/>
            <wp:positionH relativeFrom="column">
              <wp:posOffset>421005</wp:posOffset>
            </wp:positionH>
            <wp:positionV relativeFrom="paragraph">
              <wp:posOffset>-187325</wp:posOffset>
            </wp:positionV>
            <wp:extent cx="4565015" cy="3401060"/>
            <wp:effectExtent l="19050" t="0" r="6985" b="0"/>
            <wp:wrapNone/>
            <wp:docPr id="18" name="Immagine 7" descr="C:\Users\Mary\Desktop\UIIP\ProjectWork2013\docs\news azzur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y\Desktop\UIIP\ProjectWork2013\docs\news azzurr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84C" w:rsidRPr="00A9584C"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71552" behindDoc="0" locked="0" layoutInCell="1" allowOverlap="1" wp14:anchorId="268ED15A" wp14:editId="50022989">
            <wp:simplePos x="0" y="0"/>
            <wp:positionH relativeFrom="column">
              <wp:posOffset>-405</wp:posOffset>
            </wp:positionH>
            <wp:positionV relativeFrom="paragraph">
              <wp:posOffset>-1816505</wp:posOffset>
            </wp:positionV>
            <wp:extent cx="2461706" cy="933855"/>
            <wp:effectExtent l="19050" t="0" r="9525" b="0"/>
            <wp:wrapNone/>
            <wp:docPr id="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7769" w:rsidRPr="00DB70F0">
        <w:rPr>
          <w:sz w:val="48"/>
          <w:szCs w:val="40"/>
        </w:rPr>
        <w:t xml:space="preserve"> </w:t>
      </w:r>
    </w:p>
    <w:p w:rsidR="0058506A" w:rsidRPr="00DB70F0" w:rsidRDefault="0058506A" w:rsidP="0045776B">
      <w:pPr>
        <w:pStyle w:val="Titolo"/>
        <w:jc w:val="both"/>
        <w:rPr>
          <w:sz w:val="24"/>
          <w:szCs w:val="24"/>
        </w:rPr>
      </w:pPr>
    </w:p>
    <w:p w:rsidR="0058506A" w:rsidRPr="00DB70F0" w:rsidRDefault="00A463F4" w:rsidP="0045776B">
      <w:pPr>
        <w:jc w:val="both"/>
        <w:rPr>
          <w:b/>
          <w:color w:val="0070C0"/>
          <w:sz w:val="22"/>
          <w:szCs w:val="22"/>
        </w:rPr>
      </w:pPr>
      <w:r>
        <w:rPr>
          <w:b/>
          <w:noProof/>
          <w:color w:val="0070C0"/>
          <w:sz w:val="22"/>
          <w:szCs w:val="22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34.4pt;margin-top:333.35pt;width:0;height:116.45pt;z-index:251669504" o:connectortype="straight" strokecolor="#0070c0" strokeweight="2.5pt"/>
        </w:pict>
      </w:r>
    </w:p>
    <w:p w:rsidR="0058506A" w:rsidRPr="00DB70F0" w:rsidRDefault="0058506A" w:rsidP="0045776B">
      <w:pPr>
        <w:jc w:val="both"/>
        <w:rPr>
          <w:sz w:val="22"/>
          <w:szCs w:val="22"/>
        </w:rPr>
        <w:sectPr w:rsidR="0058506A" w:rsidRPr="00DB70F0">
          <w:head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B3F" w:rsidRDefault="00AE2B3F" w:rsidP="00AE2B3F">
      <w:pPr>
        <w:pStyle w:val="Titolo"/>
      </w:pPr>
      <w:r>
        <w:lastRenderedPageBreak/>
        <w:t>Revision History</w:t>
      </w:r>
    </w:p>
    <w:p w:rsidR="00AE2B3F" w:rsidRPr="00AE2B3F" w:rsidRDefault="00AE2B3F" w:rsidP="00AE2B3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2B3F" w:rsidTr="0055768E">
        <w:tc>
          <w:tcPr>
            <w:tcW w:w="2304" w:type="dxa"/>
          </w:tcPr>
          <w:p w:rsidR="00AE2B3F" w:rsidRDefault="00AE2B3F" w:rsidP="00557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E2B3F" w:rsidRDefault="00AE2B3F" w:rsidP="00557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E2B3F" w:rsidRDefault="00AE2B3F" w:rsidP="00557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E2B3F" w:rsidRDefault="00AE2B3F" w:rsidP="00557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2B3F" w:rsidTr="0055768E">
        <w:tc>
          <w:tcPr>
            <w:tcW w:w="2304" w:type="dxa"/>
          </w:tcPr>
          <w:p w:rsidR="00AE2B3F" w:rsidRDefault="00AE2B3F" w:rsidP="0055768E">
            <w:pPr>
              <w:pStyle w:val="Tabletext"/>
            </w:pPr>
            <w:r>
              <w:t>15/04/2013</w:t>
            </w:r>
          </w:p>
        </w:tc>
        <w:tc>
          <w:tcPr>
            <w:tcW w:w="1152" w:type="dxa"/>
          </w:tcPr>
          <w:p w:rsidR="00AE2B3F" w:rsidRDefault="00AE2B3F" w:rsidP="0055768E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AE2B3F" w:rsidRPr="00AE2B3F" w:rsidRDefault="00AE2B3F" w:rsidP="005D1CDC">
            <w:pPr>
              <w:pStyle w:val="Tabletext"/>
              <w:rPr>
                <w:lang w:val="it-IT"/>
              </w:rPr>
            </w:pPr>
            <w:r>
              <w:rPr>
                <w:lang w:val="it-IT"/>
              </w:rPr>
              <w:t>Baseline 1</w:t>
            </w:r>
          </w:p>
        </w:tc>
        <w:tc>
          <w:tcPr>
            <w:tcW w:w="2304" w:type="dxa"/>
          </w:tcPr>
          <w:p w:rsidR="00AE2B3F" w:rsidRDefault="00AE2B3F" w:rsidP="0055768E">
            <w:pPr>
              <w:pStyle w:val="Tabletext"/>
            </w:pPr>
            <w:proofErr w:type="spellStart"/>
            <w:r>
              <w:t>Gruppo</w:t>
            </w:r>
            <w:proofErr w:type="spellEnd"/>
            <w:r>
              <w:t xml:space="preserve"> </w:t>
            </w:r>
            <w:proofErr w:type="spellStart"/>
            <w:r>
              <w:t>Azzurro</w:t>
            </w:r>
            <w:proofErr w:type="spellEnd"/>
          </w:p>
        </w:tc>
      </w:tr>
      <w:tr w:rsidR="00AE2B3F" w:rsidTr="0055768E">
        <w:tc>
          <w:tcPr>
            <w:tcW w:w="2304" w:type="dxa"/>
          </w:tcPr>
          <w:p w:rsidR="00AE2B3F" w:rsidRDefault="00AE2B3F" w:rsidP="0055768E">
            <w:pPr>
              <w:pStyle w:val="Tabletext"/>
            </w:pPr>
            <w:r>
              <w:t>22/04/2013</w:t>
            </w:r>
          </w:p>
        </w:tc>
        <w:tc>
          <w:tcPr>
            <w:tcW w:w="1152" w:type="dxa"/>
          </w:tcPr>
          <w:p w:rsidR="00AE2B3F" w:rsidRDefault="00AE2B3F" w:rsidP="0055768E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AE2B3F" w:rsidRDefault="005D1CDC" w:rsidP="0055768E">
            <w:pPr>
              <w:pStyle w:val="Tabletext"/>
            </w:pPr>
            <w:r>
              <w:t>Baseline 2</w:t>
            </w:r>
          </w:p>
        </w:tc>
        <w:tc>
          <w:tcPr>
            <w:tcW w:w="2304" w:type="dxa"/>
          </w:tcPr>
          <w:p w:rsidR="00AE2B3F" w:rsidRDefault="00AE2B3F" w:rsidP="0055768E">
            <w:pPr>
              <w:pStyle w:val="Tabletext"/>
            </w:pPr>
            <w:proofErr w:type="spellStart"/>
            <w:r>
              <w:t>Gruppo</w:t>
            </w:r>
            <w:proofErr w:type="spellEnd"/>
            <w:r>
              <w:t xml:space="preserve"> </w:t>
            </w:r>
            <w:proofErr w:type="spellStart"/>
            <w:r>
              <w:t>Azzurro</w:t>
            </w:r>
            <w:proofErr w:type="spellEnd"/>
          </w:p>
        </w:tc>
      </w:tr>
      <w:tr w:rsidR="00AE2B3F" w:rsidTr="0055768E">
        <w:tc>
          <w:tcPr>
            <w:tcW w:w="2304" w:type="dxa"/>
          </w:tcPr>
          <w:p w:rsidR="00AE2B3F" w:rsidRDefault="00AE2B3F" w:rsidP="0055768E">
            <w:pPr>
              <w:pStyle w:val="Tabletext"/>
            </w:pPr>
          </w:p>
        </w:tc>
        <w:tc>
          <w:tcPr>
            <w:tcW w:w="1152" w:type="dxa"/>
          </w:tcPr>
          <w:p w:rsidR="00AE2B3F" w:rsidRDefault="00AE2B3F" w:rsidP="0055768E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AE2B3F" w:rsidRDefault="00AE2B3F" w:rsidP="0055768E">
            <w:pPr>
              <w:pStyle w:val="Tabletext"/>
            </w:pPr>
          </w:p>
        </w:tc>
        <w:tc>
          <w:tcPr>
            <w:tcW w:w="2304" w:type="dxa"/>
          </w:tcPr>
          <w:p w:rsidR="00AE2B3F" w:rsidRDefault="00AE2B3F" w:rsidP="0055768E">
            <w:pPr>
              <w:pStyle w:val="Tabletext"/>
            </w:pPr>
          </w:p>
        </w:tc>
      </w:tr>
      <w:tr w:rsidR="00AE2B3F" w:rsidTr="0055768E">
        <w:tc>
          <w:tcPr>
            <w:tcW w:w="2304" w:type="dxa"/>
          </w:tcPr>
          <w:p w:rsidR="00AE2B3F" w:rsidRDefault="00AE2B3F" w:rsidP="0055768E">
            <w:pPr>
              <w:pStyle w:val="Tabletext"/>
            </w:pPr>
          </w:p>
        </w:tc>
        <w:tc>
          <w:tcPr>
            <w:tcW w:w="1152" w:type="dxa"/>
          </w:tcPr>
          <w:p w:rsidR="00AE2B3F" w:rsidRDefault="00AE2B3F" w:rsidP="0055768E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AE2B3F" w:rsidRDefault="00AE2B3F" w:rsidP="0055768E">
            <w:pPr>
              <w:pStyle w:val="Tabletext"/>
            </w:pPr>
          </w:p>
        </w:tc>
        <w:tc>
          <w:tcPr>
            <w:tcW w:w="2304" w:type="dxa"/>
          </w:tcPr>
          <w:p w:rsidR="00AE2B3F" w:rsidRDefault="00AE2B3F" w:rsidP="0055768E">
            <w:pPr>
              <w:pStyle w:val="Tabletext"/>
            </w:pPr>
          </w:p>
        </w:tc>
      </w:tr>
    </w:tbl>
    <w:p w:rsidR="00AE2B3F" w:rsidRDefault="00AE2B3F" w:rsidP="00AE2B3F"/>
    <w:p w:rsidR="00AE2B3F" w:rsidRDefault="00AE2B3F" w:rsidP="00AE2B3F"/>
    <w:p w:rsidR="00AE2B3F" w:rsidRDefault="00AE2B3F" w:rsidP="00AE2B3F">
      <w:pPr>
        <w:pStyle w:val="Titolo"/>
      </w:pPr>
    </w:p>
    <w:p w:rsidR="00AE2B3F" w:rsidRDefault="00AE2B3F" w:rsidP="00AE2B3F">
      <w:pPr>
        <w:pStyle w:val="Titolo"/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AE2B3F" w:rsidRDefault="00AE2B3F" w:rsidP="008F20BF">
      <w:pPr>
        <w:pStyle w:val="Titolo"/>
        <w:rPr>
          <w:sz w:val="44"/>
          <w:szCs w:val="44"/>
        </w:rPr>
      </w:pPr>
    </w:p>
    <w:p w:rsidR="0058506A" w:rsidRPr="00DB70F0" w:rsidRDefault="0058506A" w:rsidP="008F20BF">
      <w:pPr>
        <w:pStyle w:val="Titolo"/>
        <w:rPr>
          <w:sz w:val="44"/>
          <w:szCs w:val="44"/>
        </w:rPr>
      </w:pPr>
      <w:r w:rsidRPr="00DB70F0">
        <w:rPr>
          <w:sz w:val="44"/>
          <w:szCs w:val="44"/>
        </w:rPr>
        <w:lastRenderedPageBreak/>
        <w:t>Table of Contents</w:t>
      </w:r>
    </w:p>
    <w:p w:rsidR="0055768E" w:rsidRDefault="000C12E7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067977">
        <w:rPr>
          <w:sz w:val="24"/>
          <w:szCs w:val="24"/>
          <w:lang w:val="it-IT"/>
        </w:rPr>
        <w:fldChar w:fldCharType="begin"/>
      </w:r>
      <w:r w:rsidR="0058506A" w:rsidRPr="00EB0E50">
        <w:rPr>
          <w:sz w:val="24"/>
          <w:szCs w:val="24"/>
          <w:lang w:val="it-IT"/>
        </w:rPr>
        <w:instrText xml:space="preserve"> TOC \o "1-3" </w:instrText>
      </w:r>
      <w:r w:rsidRPr="00067977">
        <w:rPr>
          <w:sz w:val="24"/>
          <w:szCs w:val="24"/>
          <w:lang w:val="it-IT"/>
        </w:rPr>
        <w:fldChar w:fldCharType="separate"/>
      </w:r>
      <w:r w:rsidR="0055768E" w:rsidRPr="001E6829">
        <w:rPr>
          <w:noProof/>
          <w:color w:val="0070C0"/>
          <w:lang w:val="it-IT"/>
        </w:rPr>
        <w:t>1.</w:t>
      </w:r>
      <w:r w:rsidR="0055768E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55768E" w:rsidRPr="001E6829">
        <w:rPr>
          <w:noProof/>
          <w:color w:val="0070C0"/>
          <w:lang w:val="it-IT"/>
        </w:rPr>
        <w:t>Descrizione generale di Business</w:t>
      </w:r>
      <w:r w:rsidR="0055768E">
        <w:rPr>
          <w:noProof/>
        </w:rPr>
        <w:tab/>
      </w:r>
      <w:r w:rsidR="0055768E">
        <w:rPr>
          <w:noProof/>
        </w:rPr>
        <w:fldChar w:fldCharType="begin"/>
      </w:r>
      <w:r w:rsidR="0055768E">
        <w:rPr>
          <w:noProof/>
        </w:rPr>
        <w:instrText xml:space="preserve"> PAGEREF _Toc354429456 \h </w:instrText>
      </w:r>
      <w:r w:rsidR="0055768E">
        <w:rPr>
          <w:noProof/>
        </w:rPr>
      </w:r>
      <w:r w:rsidR="0055768E">
        <w:rPr>
          <w:noProof/>
        </w:rPr>
        <w:fldChar w:fldCharType="separate"/>
      </w:r>
      <w:r w:rsidR="0055768E">
        <w:rPr>
          <w:noProof/>
        </w:rPr>
        <w:t>4</w:t>
      </w:r>
      <w:r w:rsidR="0055768E"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Motivazione e scopo del sistema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_Toc354429457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Funzionalità del sistema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_Toc354429458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Definizioni, acronimi e abbreviazioni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_Toc354429459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55768E" w:rsidRPr="0055768E" w:rsidRDefault="0055768E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  <w:color w:val="0070C0"/>
        </w:rPr>
        <w:t>2.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noProof/>
          <w:color w:val="0070C0"/>
        </w:rPr>
        <w:t>Architettura Logica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5768E" w:rsidRP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</w:rPr>
        <w:t>2.1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noProof/>
        </w:rPr>
        <w:t>Presentation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5768E" w:rsidRP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</w:rPr>
        <w:t>2.2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noProof/>
        </w:rPr>
        <w:t>Business Layer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5768E" w:rsidRP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</w:rPr>
        <w:t>2.3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noProof/>
        </w:rPr>
        <w:t>Business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5768E" w:rsidRP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</w:rPr>
        <w:t>2.4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noProof/>
        </w:rPr>
        <w:t>Data Layer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5768E" w:rsidRP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</w:rPr>
        <w:t>2.5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noProof/>
        </w:rPr>
        <w:t>Data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5768E" w:rsidRDefault="0055768E">
      <w:pPr>
        <w:pStyle w:val="Sommario2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1.6  Entity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_Toc354429466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8</w:t>
      </w:r>
      <w:r>
        <w:rPr>
          <w:noProof/>
        </w:rPr>
        <w:fldChar w:fldCharType="end"/>
      </w:r>
    </w:p>
    <w:p w:rsidR="0055768E" w:rsidRDefault="0055768E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color w:val="0070C0"/>
          <w:lang w:val="it-I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color w:val="0070C0"/>
          <w:lang w:val="it-IT"/>
        </w:rPr>
        <w:t>Architettura Fisica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_Toc354429467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10</w:t>
      </w:r>
      <w:r>
        <w:rPr>
          <w:noProof/>
        </w:rPr>
        <w:fldChar w:fldCharType="end"/>
      </w:r>
    </w:p>
    <w:p w:rsidR="0055768E" w:rsidRDefault="0055768E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color w:val="0070C0"/>
          <w:lang w:val="it-I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color w:val="0070C0"/>
          <w:lang w:val="it-IT"/>
        </w:rPr>
        <w:t>Scelte Tecnologiche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_Toc354429468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11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Linguaggio Utilizzato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_Toc354429469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11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 xml:space="preserve">Framework </w:t>
      </w:r>
      <w:r w:rsidRPr="001E6829">
        <w:rPr>
          <w:i/>
          <w:noProof/>
          <w:lang w:val="it-IT"/>
        </w:rPr>
        <w:t>Apache</w:t>
      </w:r>
      <w:r w:rsidRPr="001E6829">
        <w:rPr>
          <w:noProof/>
          <w:lang w:val="it-IT"/>
        </w:rPr>
        <w:t xml:space="preserve"> </w:t>
      </w:r>
      <w:r w:rsidRPr="001E6829">
        <w:rPr>
          <w:i/>
          <w:noProof/>
          <w:lang w:val="it-IT"/>
        </w:rPr>
        <w:t>Struts 1.3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_Toc354429470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11</w:t>
      </w:r>
      <w:r>
        <w:rPr>
          <w:noProof/>
        </w:rPr>
        <w:fldChar w:fldCharType="end"/>
      </w:r>
    </w:p>
    <w:p w:rsidR="0055768E" w:rsidRP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</w:rPr>
        <w:t>4.3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i/>
          <w:noProof/>
        </w:rPr>
        <w:t>Apache Axis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5768E" w:rsidRP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55768E">
        <w:rPr>
          <w:noProof/>
        </w:rPr>
        <w:t>4.4</w:t>
      </w:r>
      <w:r w:rsidRPr="0055768E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Pr="0055768E">
        <w:rPr>
          <w:noProof/>
        </w:rPr>
        <w:t xml:space="preserve">Web Server </w:t>
      </w:r>
      <w:r w:rsidRPr="0055768E">
        <w:rPr>
          <w:i/>
          <w:noProof/>
        </w:rPr>
        <w:t>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 xml:space="preserve">Framework </w:t>
      </w:r>
      <w:r w:rsidRPr="001E6829">
        <w:rPr>
          <w:i/>
          <w:noProof/>
          <w:lang w:val="it-IT"/>
        </w:rPr>
        <w:t>Quartz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_Toc354429473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12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i/>
          <w:noProof/>
          <w:lang w:val="it-IT"/>
        </w:rPr>
        <w:t>Log4J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_Toc354429474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12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i/>
          <w:noProof/>
          <w:lang w:val="it-IT"/>
        </w:rPr>
        <w:t>Database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_Toc354429475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12</w:t>
      </w:r>
      <w:r>
        <w:rPr>
          <w:noProof/>
        </w:rPr>
        <w:fldChar w:fldCharType="end"/>
      </w:r>
    </w:p>
    <w:p w:rsidR="0055768E" w:rsidRDefault="0055768E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color w:val="0070C0"/>
          <w:lang w:val="it-I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color w:val="0070C0"/>
          <w:lang w:val="it-IT"/>
        </w:rPr>
        <w:t>Modello Dati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_Toc354429476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12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Progettazione Concettuale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_Toc354429477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13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Progettazione Logica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_Toc354429478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14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Tabelle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_Toc354429479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14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ACCOUNT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_Toc354429480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14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GRUPPO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_Toc354429481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14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ACCOUNT_GRUPPO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_Toc354429482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15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FUNZIONALITA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_Toc354429483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15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0B7199">
        <w:rPr>
          <w:noProof/>
          <w:lang w:val="it-IT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GRUPPO_FUNZIONALITA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_Toc354429485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15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NOTIZIA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_Toc354429486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16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Descrizione degli Attributi delle Tabelle</w:t>
      </w:r>
      <w:r w:rsidRPr="0055768E">
        <w:rPr>
          <w:noProof/>
          <w:lang w:val="it-IT"/>
        </w:rPr>
        <w:tab/>
      </w:r>
      <w:r>
        <w:rPr>
          <w:noProof/>
        </w:rPr>
        <w:fldChar w:fldCharType="begin"/>
      </w:r>
      <w:r w:rsidRPr="0055768E">
        <w:rPr>
          <w:noProof/>
          <w:lang w:val="it-IT"/>
        </w:rPr>
        <w:instrText xml:space="preserve"> PAGEREF _Toc354429487 \h </w:instrText>
      </w:r>
      <w:r>
        <w:rPr>
          <w:noProof/>
        </w:rPr>
      </w:r>
      <w:r>
        <w:rPr>
          <w:noProof/>
        </w:rPr>
        <w:fldChar w:fldCharType="separate"/>
      </w:r>
      <w:r w:rsidRPr="0055768E">
        <w:rPr>
          <w:noProof/>
          <w:lang w:val="it-IT"/>
        </w:rPr>
        <w:t>16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5768E" w:rsidRDefault="0055768E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E6829">
        <w:rPr>
          <w:noProof/>
          <w:lang w:val="it-IT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E6829">
        <w:rPr>
          <w:noProof/>
          <w:lang w:val="it-IT"/>
        </w:rPr>
        <w:t>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5768E" w:rsidRDefault="0055768E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_Toc354429490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D7769" w:rsidRPr="00B3322B" w:rsidRDefault="000C12E7" w:rsidP="000D7769">
      <w:pPr>
        <w:pStyle w:val="Titolo"/>
        <w:rPr>
          <w:i/>
          <w:color w:val="0000FF"/>
          <w:sz w:val="22"/>
          <w:szCs w:val="22"/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  <w:bookmarkStart w:id="0" w:name="_Toc436203377"/>
      <w:bookmarkStart w:id="1" w:name="_Toc452813577"/>
    </w:p>
    <w:p w:rsidR="00EB0E50" w:rsidRDefault="00EB0E50" w:rsidP="002C34C4">
      <w:pPr>
        <w:pStyle w:val="Titolo1"/>
        <w:rPr>
          <w:color w:val="0070C0"/>
          <w:lang w:val="it-IT"/>
        </w:rPr>
      </w:pPr>
      <w:bookmarkStart w:id="2" w:name="_Toc354429456"/>
      <w:bookmarkEnd w:id="0"/>
      <w:bookmarkEnd w:id="1"/>
      <w:r>
        <w:rPr>
          <w:color w:val="0070C0"/>
          <w:lang w:val="it-IT"/>
        </w:rPr>
        <w:lastRenderedPageBreak/>
        <w:t>Descrizione generale di Business</w:t>
      </w:r>
      <w:bookmarkEnd w:id="2"/>
    </w:p>
    <w:p w:rsidR="00AE2B3F" w:rsidRPr="00AE2B3F" w:rsidRDefault="00AE2B3F" w:rsidP="00AE2B3F">
      <w:pPr>
        <w:rPr>
          <w:lang w:val="it-IT"/>
        </w:rPr>
      </w:pPr>
    </w:p>
    <w:p w:rsidR="003D45F9" w:rsidRPr="0055768E" w:rsidRDefault="003D45F9" w:rsidP="00EB0E50">
      <w:pPr>
        <w:pStyle w:val="Titolo2"/>
        <w:spacing w:line="276" w:lineRule="auto"/>
        <w:rPr>
          <w:rFonts w:ascii="Times New Roman" w:hAnsi="Times New Roman"/>
          <w:sz w:val="28"/>
          <w:lang w:val="it-IT"/>
        </w:rPr>
      </w:pPr>
      <w:bookmarkStart w:id="3" w:name="_Toc354429457"/>
      <w:r w:rsidRPr="0055768E">
        <w:rPr>
          <w:rFonts w:ascii="Times New Roman" w:hAnsi="Times New Roman"/>
          <w:sz w:val="28"/>
          <w:lang w:val="it-IT"/>
        </w:rPr>
        <w:t>Motivazione e scopo del sistema</w:t>
      </w:r>
      <w:bookmarkEnd w:id="3"/>
    </w:p>
    <w:p w:rsidR="00E577A6" w:rsidRPr="0055768E" w:rsidRDefault="00E577A6" w:rsidP="00E577A6">
      <w:pPr>
        <w:spacing w:after="240" w:line="276" w:lineRule="auto"/>
        <w:jc w:val="both"/>
        <w:rPr>
          <w:sz w:val="24"/>
          <w:lang w:val="it-IT"/>
        </w:rPr>
      </w:pPr>
      <w:r w:rsidRPr="0055768E">
        <w:rPr>
          <w:sz w:val="24"/>
          <w:lang w:val="it-IT"/>
        </w:rPr>
        <w:t>Il sistema software si occupa della gestione del ciclo di vita delle notizie per una redazione giornalistica di un’agenzia di stampa, il cui business primario è la fornitura di news verso clienti esterni. Il sistema è multiutente ed è accessibile via web mediante l’utilizzo di un browser.</w:t>
      </w:r>
    </w:p>
    <w:p w:rsidR="003D45F9" w:rsidRPr="0055768E" w:rsidRDefault="003D45F9" w:rsidP="00EB0E50">
      <w:pPr>
        <w:pStyle w:val="Titolo2"/>
        <w:spacing w:line="276" w:lineRule="auto"/>
        <w:rPr>
          <w:rFonts w:ascii="Times New Roman" w:hAnsi="Times New Roman"/>
          <w:sz w:val="28"/>
          <w:lang w:val="it-IT"/>
        </w:rPr>
      </w:pPr>
      <w:bookmarkStart w:id="4" w:name="_Toc354429458"/>
      <w:r w:rsidRPr="0055768E">
        <w:rPr>
          <w:rFonts w:ascii="Times New Roman" w:hAnsi="Times New Roman"/>
          <w:sz w:val="28"/>
          <w:lang w:val="it-IT"/>
        </w:rPr>
        <w:t>Funzionalit</w:t>
      </w:r>
      <w:r w:rsidR="00E577A6" w:rsidRPr="0055768E">
        <w:rPr>
          <w:rFonts w:ascii="Times New Roman" w:hAnsi="Times New Roman"/>
          <w:sz w:val="28"/>
          <w:lang w:val="it-IT"/>
        </w:rPr>
        <w:t xml:space="preserve">à </w:t>
      </w:r>
      <w:r w:rsidRPr="0055768E">
        <w:rPr>
          <w:rFonts w:ascii="Times New Roman" w:hAnsi="Times New Roman"/>
          <w:sz w:val="28"/>
          <w:lang w:val="it-IT"/>
        </w:rPr>
        <w:t>del sistema</w:t>
      </w:r>
      <w:bookmarkEnd w:id="4"/>
    </w:p>
    <w:p w:rsidR="00853C80" w:rsidRPr="0055768E" w:rsidRDefault="00853C80" w:rsidP="00853C80">
      <w:pPr>
        <w:spacing w:after="240" w:line="276" w:lineRule="auto"/>
        <w:jc w:val="both"/>
        <w:rPr>
          <w:sz w:val="24"/>
          <w:lang w:val="it-IT"/>
        </w:rPr>
      </w:pPr>
      <w:r w:rsidRPr="0055768E">
        <w:rPr>
          <w:sz w:val="24"/>
          <w:lang w:val="it-IT"/>
        </w:rPr>
        <w:t xml:space="preserve">Il sistema è accessibile solo da utenti registrati, dunque è richiesta la registrazione al sistema da parte dell’utente. Sono previsti due tipi di utenti : Amministratore e Giornalista. </w:t>
      </w:r>
    </w:p>
    <w:p w:rsidR="00E577A6" w:rsidRPr="0055768E" w:rsidRDefault="00E577A6" w:rsidP="00E577A6">
      <w:pPr>
        <w:spacing w:after="240" w:line="276" w:lineRule="auto"/>
        <w:jc w:val="both"/>
        <w:rPr>
          <w:sz w:val="24"/>
          <w:lang w:val="it-IT"/>
        </w:rPr>
      </w:pPr>
      <w:bookmarkStart w:id="5" w:name="_Toc456598588"/>
      <w:bookmarkStart w:id="6" w:name="_Toc456600919"/>
      <w:r w:rsidRPr="0055768E">
        <w:rPr>
          <w:sz w:val="24"/>
          <w:lang w:val="it-IT"/>
        </w:rPr>
        <w:t>Il sistema software  mette a disposizione d</w:t>
      </w:r>
      <w:r w:rsidR="00853C80" w:rsidRPr="0055768E">
        <w:rPr>
          <w:sz w:val="24"/>
          <w:lang w:val="it-IT"/>
        </w:rPr>
        <w:t xml:space="preserve">ell’utente </w:t>
      </w:r>
      <w:r w:rsidRPr="0055768E">
        <w:rPr>
          <w:sz w:val="24"/>
          <w:lang w:val="it-IT"/>
        </w:rPr>
        <w:t>Amministratore</w:t>
      </w:r>
      <w:r w:rsidR="00853C80" w:rsidRPr="0055768E">
        <w:rPr>
          <w:sz w:val="24"/>
          <w:lang w:val="it-IT"/>
        </w:rPr>
        <w:t xml:space="preserve"> la possibilità di g</w:t>
      </w:r>
      <w:r w:rsidRPr="0055768E">
        <w:rPr>
          <w:sz w:val="24"/>
          <w:lang w:val="it-IT"/>
        </w:rPr>
        <w:t>esti</w:t>
      </w:r>
      <w:r w:rsidR="00853C80" w:rsidRPr="0055768E">
        <w:rPr>
          <w:sz w:val="24"/>
          <w:lang w:val="it-IT"/>
        </w:rPr>
        <w:t xml:space="preserve">re </w:t>
      </w:r>
      <w:r w:rsidRPr="0055768E">
        <w:rPr>
          <w:sz w:val="24"/>
          <w:lang w:val="it-IT"/>
        </w:rPr>
        <w:t>gli Account</w:t>
      </w:r>
      <w:r w:rsidR="00853C80" w:rsidRPr="0055768E">
        <w:rPr>
          <w:sz w:val="24"/>
          <w:lang w:val="it-IT"/>
        </w:rPr>
        <w:t xml:space="preserve"> degli utenti</w:t>
      </w:r>
      <w:r w:rsidRPr="0055768E">
        <w:rPr>
          <w:sz w:val="24"/>
          <w:lang w:val="it-IT"/>
        </w:rPr>
        <w:t>,</w:t>
      </w:r>
      <w:r w:rsidR="00853C80" w:rsidRPr="0055768E">
        <w:rPr>
          <w:sz w:val="24"/>
          <w:lang w:val="it-IT"/>
        </w:rPr>
        <w:t xml:space="preserve"> in particolare  può </w:t>
      </w:r>
      <w:r w:rsidRPr="0055768E">
        <w:rPr>
          <w:sz w:val="24"/>
          <w:lang w:val="it-IT"/>
        </w:rPr>
        <w:t>creare, modificare, visualizzare e cancellare Accounts.</w:t>
      </w:r>
    </w:p>
    <w:p w:rsidR="00E577A6" w:rsidRPr="0055768E" w:rsidRDefault="00853C80" w:rsidP="00E577A6">
      <w:pPr>
        <w:spacing w:after="240" w:line="276" w:lineRule="auto"/>
        <w:jc w:val="both"/>
        <w:rPr>
          <w:sz w:val="24"/>
          <w:lang w:val="it-IT"/>
        </w:rPr>
      </w:pPr>
      <w:r w:rsidRPr="0055768E">
        <w:rPr>
          <w:sz w:val="24"/>
          <w:lang w:val="it-IT"/>
        </w:rPr>
        <w:t xml:space="preserve">L’utente Giornalista invece può accedere alla parte del sistema relativa alla gestione delle notizie, in particolare </w:t>
      </w:r>
      <w:r w:rsidR="00E577A6" w:rsidRPr="0055768E">
        <w:rPr>
          <w:sz w:val="24"/>
          <w:lang w:val="it-IT"/>
        </w:rPr>
        <w:t xml:space="preserve">si occupa della Gestione delle Notizie Online (creazione, modifica, </w:t>
      </w:r>
      <w:proofErr w:type="spellStart"/>
      <w:r w:rsidR="00E577A6" w:rsidRPr="0055768E">
        <w:rPr>
          <w:sz w:val="24"/>
          <w:lang w:val="it-IT"/>
        </w:rPr>
        <w:t>versionamento</w:t>
      </w:r>
      <w:proofErr w:type="spellEnd"/>
      <w:r w:rsidR="00E577A6" w:rsidRPr="0055768E">
        <w:rPr>
          <w:sz w:val="24"/>
          <w:lang w:val="it-IT"/>
        </w:rPr>
        <w:t>, visualizzazione, ricerca, cancellazione e archiviazione di una notizia da parte della redazione) e della Gestione delle Notizie in modalità Batch (ricezione automatic</w:t>
      </w:r>
      <w:r w:rsidRPr="0055768E">
        <w:rPr>
          <w:sz w:val="24"/>
          <w:lang w:val="it-IT"/>
        </w:rPr>
        <w:t>a</w:t>
      </w:r>
      <w:r w:rsidR="00E577A6" w:rsidRPr="0055768E">
        <w:rPr>
          <w:sz w:val="24"/>
          <w:lang w:val="it-IT"/>
        </w:rPr>
        <w:t xml:space="preserve"> di notizie da fornitori esterni ed invio verso client esterni). </w:t>
      </w:r>
      <w:bookmarkEnd w:id="5"/>
      <w:bookmarkEnd w:id="6"/>
    </w:p>
    <w:p w:rsidR="00E577A6" w:rsidRPr="00E577A6" w:rsidRDefault="00E577A6" w:rsidP="00E577A6">
      <w:pPr>
        <w:rPr>
          <w:lang w:val="it-IT"/>
        </w:rPr>
      </w:pPr>
    </w:p>
    <w:p w:rsidR="00EB0E50" w:rsidRDefault="00EB0E50" w:rsidP="00EB0E50">
      <w:pPr>
        <w:pStyle w:val="Titolo2"/>
        <w:spacing w:line="276" w:lineRule="auto"/>
        <w:rPr>
          <w:sz w:val="28"/>
          <w:lang w:val="it-IT"/>
        </w:rPr>
      </w:pPr>
      <w:bookmarkStart w:id="7" w:name="_Toc354429459"/>
      <w:r w:rsidRPr="00EB0E50">
        <w:rPr>
          <w:sz w:val="28"/>
          <w:lang w:val="it-IT"/>
        </w:rPr>
        <w:t>Definizioni</w:t>
      </w:r>
      <w:r>
        <w:rPr>
          <w:sz w:val="28"/>
          <w:lang w:val="it-IT"/>
        </w:rPr>
        <w:t>, acronimi e abbreviazioni</w:t>
      </w:r>
      <w:bookmarkEnd w:id="7"/>
    </w:p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2518"/>
        <w:gridCol w:w="6982"/>
      </w:tblGrid>
      <w:tr w:rsidR="00393C1B" w:rsidRPr="00393C1B" w:rsidTr="0055768E">
        <w:tc>
          <w:tcPr>
            <w:tcW w:w="2518" w:type="dxa"/>
          </w:tcPr>
          <w:p w:rsidR="00393C1B" w:rsidRPr="00393C1B" w:rsidRDefault="00393C1B" w:rsidP="00393C1B">
            <w:pPr>
              <w:jc w:val="both"/>
              <w:rPr>
                <w:color w:val="FF6600"/>
                <w:sz w:val="28"/>
                <w:szCs w:val="24"/>
                <w:lang w:val="it-IT"/>
              </w:rPr>
            </w:pPr>
            <w:r w:rsidRPr="00393C1B">
              <w:rPr>
                <w:color w:val="FF6600"/>
                <w:sz w:val="28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393C1B" w:rsidRPr="00393C1B" w:rsidRDefault="00393C1B" w:rsidP="00393C1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393C1B">
              <w:rPr>
                <w:color w:val="FF6600"/>
                <w:sz w:val="28"/>
                <w:szCs w:val="24"/>
                <w:lang w:val="it-IT"/>
              </w:rPr>
              <w:t>Descrizione</w:t>
            </w:r>
          </w:p>
        </w:tc>
      </w:tr>
      <w:tr w:rsidR="00393C1B" w:rsidRPr="00393C1B" w:rsidTr="0055768E">
        <w:tc>
          <w:tcPr>
            <w:tcW w:w="2518" w:type="dxa"/>
          </w:tcPr>
          <w:p w:rsidR="00393C1B" w:rsidRP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PL</w:t>
            </w:r>
          </w:p>
        </w:tc>
        <w:tc>
          <w:tcPr>
            <w:tcW w:w="6982" w:type="dxa"/>
          </w:tcPr>
          <w:p w:rsidR="00393C1B" w:rsidRP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Presentation </w:t>
            </w:r>
            <w:proofErr w:type="spellStart"/>
            <w:r>
              <w:rPr>
                <w:sz w:val="22"/>
                <w:szCs w:val="22"/>
                <w:lang w:val="it-IT"/>
              </w:rPr>
              <w:t>layer</w:t>
            </w:r>
            <w:proofErr w:type="spellEnd"/>
          </w:p>
        </w:tc>
      </w:tr>
      <w:tr w:rsidR="00393C1B" w:rsidRPr="00393C1B" w:rsidTr="0055768E">
        <w:tc>
          <w:tcPr>
            <w:tcW w:w="2518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BLI</w:t>
            </w:r>
          </w:p>
        </w:tc>
        <w:tc>
          <w:tcPr>
            <w:tcW w:w="6982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Business </w:t>
            </w:r>
            <w:proofErr w:type="spellStart"/>
            <w:r>
              <w:rPr>
                <w:sz w:val="22"/>
                <w:szCs w:val="22"/>
                <w:lang w:val="it-IT"/>
              </w:rPr>
              <w:t>Logic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Interface</w:t>
            </w:r>
          </w:p>
        </w:tc>
      </w:tr>
      <w:tr w:rsidR="00393C1B" w:rsidRPr="00393C1B" w:rsidTr="0055768E">
        <w:tc>
          <w:tcPr>
            <w:tcW w:w="2518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BL</w:t>
            </w:r>
          </w:p>
        </w:tc>
        <w:tc>
          <w:tcPr>
            <w:tcW w:w="6982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Business </w:t>
            </w:r>
            <w:proofErr w:type="spellStart"/>
            <w:r>
              <w:rPr>
                <w:sz w:val="22"/>
                <w:szCs w:val="22"/>
                <w:lang w:val="it-IT"/>
              </w:rPr>
              <w:t>Logic</w:t>
            </w:r>
            <w:proofErr w:type="spellEnd"/>
          </w:p>
        </w:tc>
      </w:tr>
      <w:tr w:rsidR="00393C1B" w:rsidRPr="00393C1B" w:rsidTr="0055768E">
        <w:tc>
          <w:tcPr>
            <w:tcW w:w="2518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DLI</w:t>
            </w:r>
          </w:p>
        </w:tc>
        <w:tc>
          <w:tcPr>
            <w:tcW w:w="6982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Data </w:t>
            </w:r>
            <w:proofErr w:type="spellStart"/>
            <w:r>
              <w:rPr>
                <w:sz w:val="22"/>
                <w:szCs w:val="22"/>
                <w:lang w:val="it-IT"/>
              </w:rPr>
              <w:t>Layer</w:t>
            </w:r>
            <w:proofErr w:type="spellEnd"/>
            <w:r>
              <w:rPr>
                <w:sz w:val="22"/>
                <w:szCs w:val="22"/>
                <w:lang w:val="it-IT"/>
              </w:rPr>
              <w:t xml:space="preserve"> Interface</w:t>
            </w:r>
          </w:p>
        </w:tc>
      </w:tr>
      <w:tr w:rsidR="00393C1B" w:rsidRPr="00393C1B" w:rsidTr="0055768E">
        <w:tc>
          <w:tcPr>
            <w:tcW w:w="2518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DL</w:t>
            </w:r>
          </w:p>
        </w:tc>
        <w:tc>
          <w:tcPr>
            <w:tcW w:w="6982" w:type="dxa"/>
          </w:tcPr>
          <w:p w:rsidR="00393C1B" w:rsidRDefault="00393C1B" w:rsidP="00393C1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Data </w:t>
            </w:r>
            <w:proofErr w:type="spellStart"/>
            <w:r>
              <w:rPr>
                <w:sz w:val="22"/>
                <w:szCs w:val="22"/>
                <w:lang w:val="it-IT"/>
              </w:rPr>
              <w:t>Layer</w:t>
            </w:r>
            <w:proofErr w:type="spellEnd"/>
          </w:p>
        </w:tc>
      </w:tr>
    </w:tbl>
    <w:p w:rsidR="00EB0E50" w:rsidRDefault="00EB0E50" w:rsidP="00EB0E50">
      <w:pPr>
        <w:rPr>
          <w:lang w:val="it-IT"/>
        </w:rPr>
      </w:pPr>
    </w:p>
    <w:p w:rsidR="00EB0E50" w:rsidRDefault="00EB0E50" w:rsidP="00EB0E50">
      <w:pPr>
        <w:rPr>
          <w:lang w:val="it-IT"/>
        </w:rPr>
      </w:pPr>
    </w:p>
    <w:p w:rsidR="00AE2B3F" w:rsidRDefault="00AE2B3F" w:rsidP="00EB0E50">
      <w:pPr>
        <w:rPr>
          <w:lang w:val="it-IT"/>
        </w:rPr>
      </w:pPr>
    </w:p>
    <w:p w:rsidR="00AE2B3F" w:rsidRDefault="00AE2B3F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Default="0055768E" w:rsidP="00EB0E50">
      <w:pPr>
        <w:rPr>
          <w:lang w:val="it-IT"/>
        </w:rPr>
      </w:pPr>
    </w:p>
    <w:p w:rsidR="0055768E" w:rsidRPr="00EB0E50" w:rsidRDefault="0055768E" w:rsidP="00EB0E50">
      <w:pPr>
        <w:rPr>
          <w:lang w:val="it-IT"/>
        </w:rPr>
      </w:pPr>
    </w:p>
    <w:p w:rsidR="002C34C4" w:rsidRPr="00EB0E50" w:rsidRDefault="002C34C4" w:rsidP="00EB0E50">
      <w:pPr>
        <w:pStyle w:val="Titolo1"/>
        <w:rPr>
          <w:color w:val="0070C0"/>
          <w:lang w:val="it-IT"/>
        </w:rPr>
      </w:pPr>
      <w:bookmarkStart w:id="8" w:name="_Toc354429460"/>
      <w:r w:rsidRPr="00EB0E50">
        <w:rPr>
          <w:color w:val="0070C0"/>
          <w:lang w:val="it-IT"/>
        </w:rPr>
        <w:lastRenderedPageBreak/>
        <w:t>Architettura</w:t>
      </w:r>
      <w:r w:rsidR="001369BB" w:rsidRPr="00EB0E50">
        <w:rPr>
          <w:color w:val="0070C0"/>
          <w:lang w:val="it-IT"/>
        </w:rPr>
        <w:t xml:space="preserve"> Logica</w:t>
      </w:r>
      <w:bookmarkEnd w:id="8"/>
    </w:p>
    <w:p w:rsidR="00EB0AE9" w:rsidRDefault="00EB0AE9" w:rsidP="000D7769">
      <w:pPr>
        <w:rPr>
          <w:sz w:val="24"/>
          <w:lang w:val="it-IT"/>
        </w:rPr>
      </w:pPr>
    </w:p>
    <w:p w:rsidR="00CD267F" w:rsidRDefault="00EB0AE9" w:rsidP="00153E95">
      <w:pPr>
        <w:spacing w:after="240" w:line="276" w:lineRule="auto"/>
        <w:jc w:val="both"/>
        <w:rPr>
          <w:sz w:val="24"/>
          <w:lang w:val="it-IT"/>
        </w:rPr>
      </w:pPr>
      <w:r w:rsidRPr="00EB0AE9">
        <w:rPr>
          <w:sz w:val="24"/>
          <w:lang w:val="it-IT"/>
        </w:rPr>
        <w:t>Il sistema Editoriale si compon</w:t>
      </w:r>
      <w:r>
        <w:rPr>
          <w:sz w:val="24"/>
          <w:lang w:val="it-IT"/>
        </w:rPr>
        <w:t>e di</w:t>
      </w:r>
      <w:r w:rsidRPr="00EB0AE9">
        <w:rPr>
          <w:sz w:val="24"/>
          <w:lang w:val="it-IT"/>
        </w:rPr>
        <w:t xml:space="preserve"> diversi strati applicativi (</w:t>
      </w:r>
      <w:proofErr w:type="spellStart"/>
      <w:r w:rsidRPr="00A44858">
        <w:rPr>
          <w:i/>
          <w:sz w:val="24"/>
          <w:lang w:val="it-IT"/>
        </w:rPr>
        <w:t>layer</w:t>
      </w:r>
      <w:proofErr w:type="spellEnd"/>
      <w:r w:rsidRPr="00EB0AE9">
        <w:rPr>
          <w:sz w:val="24"/>
          <w:lang w:val="it-IT"/>
        </w:rPr>
        <w:t xml:space="preserve">), ciascuno dei quali caratterizzato da una forte focalizzazione e specializzazione funzionale. Ogni livello assolve compiti specifici e omogenei, è in grado di comunicare con gli altri </w:t>
      </w:r>
      <w:proofErr w:type="spellStart"/>
      <w:r w:rsidRPr="00A44858">
        <w:rPr>
          <w:i/>
          <w:sz w:val="24"/>
          <w:lang w:val="it-IT"/>
        </w:rPr>
        <w:t>layer</w:t>
      </w:r>
      <w:proofErr w:type="spellEnd"/>
      <w:r w:rsidRPr="00EB0AE9">
        <w:rPr>
          <w:sz w:val="24"/>
          <w:lang w:val="it-IT"/>
        </w:rPr>
        <w:t xml:space="preserve"> e demanda ad essi le eventuali azioni non di propria pertinenza. Tra i diversi strati esiste una certa gerarchia, nel senso che il rapporto tra i </w:t>
      </w:r>
      <w:proofErr w:type="spellStart"/>
      <w:r w:rsidRPr="00A44858">
        <w:rPr>
          <w:i/>
          <w:sz w:val="24"/>
          <w:lang w:val="it-IT"/>
        </w:rPr>
        <w:t>layer</w:t>
      </w:r>
      <w:proofErr w:type="spellEnd"/>
      <w:r w:rsidRPr="00EB0AE9">
        <w:rPr>
          <w:sz w:val="24"/>
          <w:lang w:val="it-IT"/>
        </w:rPr>
        <w:t xml:space="preserve"> in generale non è paritetico, ma è regolato da un insieme di dipendenze che permettono di individuare un ordine di relazione. Questo significa che ogni livello "si appoggia" ad uno o più strati per poter eseguire i suoi compiti, dipende da essi e comunica unicamente con loro.</w:t>
      </w:r>
    </w:p>
    <w:p w:rsidR="00074236" w:rsidRPr="00074236" w:rsidRDefault="00074236" w:rsidP="00153E95">
      <w:pPr>
        <w:shd w:val="clear" w:color="auto" w:fill="FFFFFF"/>
        <w:spacing w:after="240"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Inoltre l</w:t>
      </w:r>
      <w:r w:rsidRPr="00074236">
        <w:rPr>
          <w:sz w:val="24"/>
          <w:lang w:val="it-IT"/>
        </w:rPr>
        <w:t xml:space="preserve">'approccio basato su </w:t>
      </w:r>
      <w:proofErr w:type="spellStart"/>
      <w:r w:rsidRPr="00084FDB">
        <w:rPr>
          <w:i/>
          <w:sz w:val="24"/>
          <w:lang w:val="it-IT"/>
        </w:rPr>
        <w:t>layer</w:t>
      </w:r>
      <w:proofErr w:type="spellEnd"/>
      <w:r w:rsidRPr="00074236">
        <w:rPr>
          <w:sz w:val="24"/>
          <w:lang w:val="it-IT"/>
        </w:rPr>
        <w:t xml:space="preserve"> consente di limitare l'accoppiamento e le duplicazioni funzionali, promuovendo la creazione di oggetti fortemente specializzati e coesi. La distribuzione delle responsabilità applicative su più oggetti implica che le funzionalità più complesse vengono in generale ottenute dalla collaborazione di più elementi a minore complessità. La scomposizione dell'applicazione in oggetti raggruppati in modo omogeneo a formare i diversi </w:t>
      </w:r>
      <w:proofErr w:type="spellStart"/>
      <w:r w:rsidRPr="00084FDB">
        <w:rPr>
          <w:i/>
          <w:sz w:val="24"/>
          <w:lang w:val="it-IT"/>
        </w:rPr>
        <w:t>layer</w:t>
      </w:r>
      <w:proofErr w:type="spellEnd"/>
      <w:r w:rsidRPr="00074236">
        <w:rPr>
          <w:sz w:val="24"/>
          <w:lang w:val="it-IT"/>
        </w:rPr>
        <w:t xml:space="preserve"> comporta una migliore organizzazione e strutturazione logica del codice, con vantaggi enormi in termini di manutenibilità e scalabilità.</w:t>
      </w:r>
    </w:p>
    <w:p w:rsidR="00074236" w:rsidRPr="00074236" w:rsidRDefault="00074236" w:rsidP="00153E95">
      <w:pPr>
        <w:shd w:val="clear" w:color="auto" w:fill="FFFFFF"/>
        <w:spacing w:line="276" w:lineRule="auto"/>
        <w:jc w:val="both"/>
        <w:rPr>
          <w:sz w:val="24"/>
          <w:lang w:val="it-IT"/>
        </w:rPr>
      </w:pPr>
      <w:r w:rsidRPr="00074236">
        <w:rPr>
          <w:sz w:val="24"/>
          <w:lang w:val="it-IT"/>
        </w:rPr>
        <w:t xml:space="preserve">La suddivisione in </w:t>
      </w:r>
      <w:proofErr w:type="spellStart"/>
      <w:r w:rsidRPr="00084FDB">
        <w:rPr>
          <w:i/>
          <w:sz w:val="24"/>
          <w:lang w:val="it-IT"/>
        </w:rPr>
        <w:t>layer</w:t>
      </w:r>
      <w:proofErr w:type="spellEnd"/>
      <w:r w:rsidRPr="00074236">
        <w:rPr>
          <w:sz w:val="24"/>
          <w:lang w:val="it-IT"/>
        </w:rPr>
        <w:t xml:space="preserve"> si rivela una soluzione vincente anche in un'ottica di sicurezza applicativa, in quanto, suddividendo l'applicazione in più parti (non solo logiche, ma anche fisiche), è possibile associare a ciascuna di esse le credenziali di sicurezza strettamente necessarie, limitando in questo modo la superficie di attacco e la sensibilità del sistema a vulnerabilità derivanti da bachi interni all'applicazione o legati all'ambiente in cui essa viene eseguita.</w:t>
      </w:r>
    </w:p>
    <w:p w:rsidR="0021487A" w:rsidRDefault="0021487A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Pr="0005277D" w:rsidRDefault="0005277D" w:rsidP="00153E95">
      <w:pPr>
        <w:spacing w:line="276" w:lineRule="auto"/>
        <w:jc w:val="both"/>
        <w:rPr>
          <w:sz w:val="24"/>
          <w:lang w:val="it-IT"/>
        </w:rPr>
      </w:pPr>
      <w:r w:rsidRPr="00074236">
        <w:rPr>
          <w:sz w:val="24"/>
          <w:lang w:val="it-IT"/>
        </w:rPr>
        <w:t xml:space="preserve">La struttura </w:t>
      </w:r>
      <w:r w:rsidRPr="00FA7A93">
        <w:rPr>
          <w:i/>
          <w:sz w:val="24"/>
          <w:lang w:val="it-IT"/>
        </w:rPr>
        <w:t>Multi-</w:t>
      </w:r>
      <w:proofErr w:type="spellStart"/>
      <w:r w:rsidRPr="00FA7A93">
        <w:rPr>
          <w:i/>
          <w:sz w:val="24"/>
          <w:lang w:val="it-IT"/>
        </w:rPr>
        <w:t>Layer</w:t>
      </w:r>
      <w:proofErr w:type="spellEnd"/>
      <w:r w:rsidRPr="00074236">
        <w:rPr>
          <w:sz w:val="24"/>
          <w:lang w:val="it-IT"/>
        </w:rPr>
        <w:t xml:space="preserve"> sulla quale si basa il sistema progettato è mostrata nella figura che segue:</w:t>
      </w:r>
    </w:p>
    <w:p w:rsidR="00CD267F" w:rsidRDefault="0055768E" w:rsidP="00CD267F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624811" cy="6546962"/>
            <wp:effectExtent l="0" t="0" r="0" b="0"/>
            <wp:docPr id="37" name="Immagine 37" descr="C:\Users\Roberta\Dropbox\ProjectWork (1)\Diagrammi e disegni\Architettur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a\Dropbox\ProjectWork (1)\Diagrammi e disegni\ArchitetturaGe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11" cy="654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7F" w:rsidRPr="0015538E" w:rsidRDefault="00CD267F" w:rsidP="00CD267F">
      <w:pPr>
        <w:pStyle w:val="Didascalia"/>
        <w:jc w:val="center"/>
        <w:rPr>
          <w:sz w:val="24"/>
          <w:szCs w:val="22"/>
          <w:lang w:val="it-IT"/>
        </w:rPr>
      </w:pPr>
      <w:r w:rsidRPr="0005277D">
        <w:rPr>
          <w:lang w:val="it-IT"/>
        </w:rPr>
        <w:t xml:space="preserve">Figura </w:t>
      </w:r>
      <w:r w:rsidR="000C12E7">
        <w:fldChar w:fldCharType="begin"/>
      </w:r>
      <w:r w:rsidR="000B5285" w:rsidRPr="0005277D">
        <w:rPr>
          <w:lang w:val="it-IT"/>
        </w:rPr>
        <w:instrText xml:space="preserve"> SEQ Figura \* ARABIC </w:instrText>
      </w:r>
      <w:r w:rsidR="000C12E7">
        <w:fldChar w:fldCharType="separate"/>
      </w:r>
      <w:r w:rsidRPr="0005277D">
        <w:rPr>
          <w:noProof/>
          <w:lang w:val="it-IT"/>
        </w:rPr>
        <w:t>1</w:t>
      </w:r>
      <w:r w:rsidR="000C12E7">
        <w:rPr>
          <w:noProof/>
        </w:rPr>
        <w:fldChar w:fldCharType="end"/>
      </w:r>
      <w:r w:rsidRPr="0005277D">
        <w:rPr>
          <w:lang w:val="it-IT"/>
        </w:rPr>
        <w:t xml:space="preserve"> - Architettura Logica </w:t>
      </w:r>
      <w:r w:rsidRPr="00FA7A93">
        <w:rPr>
          <w:i/>
          <w:lang w:val="it-IT"/>
        </w:rPr>
        <w:t>Multi-</w:t>
      </w:r>
      <w:proofErr w:type="spellStart"/>
      <w:r w:rsidRPr="00FA7A93">
        <w:rPr>
          <w:i/>
          <w:lang w:val="it-IT"/>
        </w:rPr>
        <w:t>Layer</w:t>
      </w:r>
      <w:proofErr w:type="spellEnd"/>
    </w:p>
    <w:p w:rsidR="0021487A" w:rsidRDefault="0021487A" w:rsidP="002D25DD">
      <w:pPr>
        <w:jc w:val="both"/>
        <w:rPr>
          <w:sz w:val="22"/>
          <w:szCs w:val="22"/>
          <w:lang w:val="it-IT"/>
        </w:rPr>
      </w:pPr>
    </w:p>
    <w:p w:rsidR="0005277D" w:rsidRDefault="0005277D" w:rsidP="002D25DD">
      <w:pPr>
        <w:jc w:val="both"/>
        <w:rPr>
          <w:sz w:val="22"/>
          <w:szCs w:val="22"/>
          <w:lang w:val="it-IT"/>
        </w:rPr>
      </w:pPr>
    </w:p>
    <w:p w:rsidR="0005277D" w:rsidRDefault="0005277D" w:rsidP="002D25DD">
      <w:pPr>
        <w:jc w:val="both"/>
        <w:rPr>
          <w:sz w:val="22"/>
          <w:szCs w:val="22"/>
          <w:lang w:val="it-IT"/>
        </w:rPr>
      </w:pPr>
    </w:p>
    <w:p w:rsidR="006E5D68" w:rsidRPr="006E5D68" w:rsidRDefault="0021487A" w:rsidP="0010777D">
      <w:pPr>
        <w:pStyle w:val="Titolo2"/>
        <w:spacing w:line="276" w:lineRule="auto"/>
        <w:rPr>
          <w:sz w:val="28"/>
          <w:lang w:val="it-IT"/>
        </w:rPr>
      </w:pPr>
      <w:bookmarkStart w:id="9" w:name="_Toc354429461"/>
      <w:r w:rsidRPr="00871652">
        <w:rPr>
          <w:sz w:val="28"/>
          <w:lang w:val="it-IT"/>
        </w:rPr>
        <w:lastRenderedPageBreak/>
        <w:t xml:space="preserve">Presentation </w:t>
      </w:r>
      <w:proofErr w:type="spellStart"/>
      <w:r w:rsidRPr="00871652">
        <w:rPr>
          <w:sz w:val="28"/>
          <w:lang w:val="it-IT"/>
        </w:rPr>
        <w:t>Layer</w:t>
      </w:r>
      <w:bookmarkEnd w:id="9"/>
      <w:proofErr w:type="spellEnd"/>
      <w:r w:rsidRPr="00871652">
        <w:rPr>
          <w:sz w:val="28"/>
          <w:lang w:val="it-IT"/>
        </w:rPr>
        <w:t xml:space="preserve"> </w:t>
      </w:r>
    </w:p>
    <w:p w:rsidR="0005277D" w:rsidRDefault="0005277D" w:rsidP="0010777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H</w:t>
      </w:r>
      <w:r w:rsidRPr="0005277D">
        <w:rPr>
          <w:sz w:val="24"/>
          <w:lang w:val="it-IT"/>
        </w:rPr>
        <w:t>a lo scopo di gestire l'interazione del sistema con il mondo esterno, in particolare con gli utenti. Include le maschere per la visualizzazione e l'inserimento dei dati, i controlli, dai più semplici ai più complessi, e i meccanismi per intercettare e trattare opportunamente gli eventi che sono scatenati in funzione d</w:t>
      </w:r>
      <w:r>
        <w:rPr>
          <w:sz w:val="24"/>
          <w:lang w:val="it-IT"/>
        </w:rPr>
        <w:t>elle azioni svolte dagli utenti.</w:t>
      </w:r>
    </w:p>
    <w:p w:rsidR="00B23E5F" w:rsidRDefault="00B23E5F" w:rsidP="00153E95">
      <w:pPr>
        <w:spacing w:line="276" w:lineRule="auto"/>
        <w:jc w:val="both"/>
        <w:rPr>
          <w:sz w:val="24"/>
          <w:szCs w:val="22"/>
          <w:lang w:val="it-IT"/>
        </w:rPr>
      </w:pPr>
    </w:p>
    <w:p w:rsidR="004879E4" w:rsidRPr="002D3487" w:rsidRDefault="00B23E5F" w:rsidP="0010777D">
      <w:pPr>
        <w:spacing w:line="276" w:lineRule="auto"/>
        <w:jc w:val="both"/>
        <w:rPr>
          <w:sz w:val="24"/>
          <w:szCs w:val="22"/>
          <w:lang w:val="it-IT"/>
        </w:rPr>
      </w:pPr>
      <w:r w:rsidRPr="002D3487">
        <w:rPr>
          <w:sz w:val="24"/>
          <w:szCs w:val="22"/>
          <w:lang w:val="it-IT"/>
        </w:rPr>
        <w:t xml:space="preserve">Questo livello è realizzato attraverso l’uso di </w:t>
      </w:r>
      <w:proofErr w:type="spellStart"/>
      <w:r w:rsidR="003A0580">
        <w:rPr>
          <w:sz w:val="24"/>
          <w:szCs w:val="22"/>
          <w:lang w:val="it-IT"/>
        </w:rPr>
        <w:t>Servlet</w:t>
      </w:r>
      <w:proofErr w:type="spellEnd"/>
      <w:r w:rsidR="003A0580">
        <w:rPr>
          <w:sz w:val="24"/>
          <w:szCs w:val="22"/>
          <w:lang w:val="it-IT"/>
        </w:rPr>
        <w:t xml:space="preserve">, </w:t>
      </w:r>
      <w:r w:rsidRPr="002D3487">
        <w:rPr>
          <w:sz w:val="24"/>
          <w:szCs w:val="22"/>
          <w:lang w:val="it-IT"/>
        </w:rPr>
        <w:t>pagine dinam</w:t>
      </w:r>
      <w:r>
        <w:rPr>
          <w:sz w:val="24"/>
          <w:szCs w:val="22"/>
          <w:lang w:val="it-IT"/>
        </w:rPr>
        <w:t>iche JSP</w:t>
      </w:r>
      <w:r w:rsidR="002148E0">
        <w:rPr>
          <w:sz w:val="24"/>
          <w:szCs w:val="22"/>
          <w:lang w:val="it-IT"/>
        </w:rPr>
        <w:t>,</w:t>
      </w:r>
      <w:r>
        <w:rPr>
          <w:sz w:val="24"/>
          <w:szCs w:val="22"/>
          <w:lang w:val="it-IT"/>
        </w:rPr>
        <w:t xml:space="preserve"> costruite </w:t>
      </w:r>
      <w:r w:rsidR="0065696F">
        <w:rPr>
          <w:sz w:val="24"/>
          <w:szCs w:val="22"/>
          <w:lang w:val="it-IT"/>
        </w:rPr>
        <w:t xml:space="preserve">e gestite </w:t>
      </w:r>
      <w:r>
        <w:rPr>
          <w:sz w:val="24"/>
          <w:szCs w:val="22"/>
          <w:lang w:val="it-IT"/>
        </w:rPr>
        <w:t xml:space="preserve">con l’ausilio del framework </w:t>
      </w:r>
      <w:r w:rsidRPr="002D3487">
        <w:rPr>
          <w:i/>
          <w:sz w:val="24"/>
          <w:szCs w:val="22"/>
          <w:lang w:val="it-IT"/>
        </w:rPr>
        <w:t xml:space="preserve">Apache </w:t>
      </w:r>
      <w:proofErr w:type="spellStart"/>
      <w:r w:rsidRPr="002D3487">
        <w:rPr>
          <w:i/>
          <w:sz w:val="24"/>
          <w:szCs w:val="22"/>
          <w:lang w:val="it-IT"/>
        </w:rPr>
        <w:t>Struts</w:t>
      </w:r>
      <w:proofErr w:type="spellEnd"/>
      <w:r w:rsidR="00543041">
        <w:rPr>
          <w:i/>
          <w:sz w:val="24"/>
          <w:szCs w:val="22"/>
          <w:lang w:val="it-IT"/>
        </w:rPr>
        <w:t xml:space="preserve">, </w:t>
      </w:r>
      <w:r w:rsidR="00144041">
        <w:rPr>
          <w:sz w:val="24"/>
          <w:szCs w:val="22"/>
          <w:lang w:val="it-IT"/>
        </w:rPr>
        <w:t xml:space="preserve">il quale permette </w:t>
      </w:r>
      <w:r w:rsidR="00121F4E">
        <w:rPr>
          <w:sz w:val="24"/>
          <w:szCs w:val="22"/>
          <w:lang w:val="it-IT"/>
        </w:rPr>
        <w:t>di realizzare il</w:t>
      </w:r>
      <w:r w:rsidR="00543041">
        <w:rPr>
          <w:i/>
          <w:sz w:val="24"/>
          <w:szCs w:val="22"/>
          <w:lang w:val="it-IT"/>
        </w:rPr>
        <w:t xml:space="preserve"> Design Pattern MVC</w:t>
      </w:r>
      <w:r w:rsidR="003A47F2">
        <w:rPr>
          <w:sz w:val="24"/>
          <w:szCs w:val="22"/>
          <w:lang w:val="it-IT"/>
        </w:rPr>
        <w:t xml:space="preserve">, </w:t>
      </w:r>
      <w:r w:rsidR="003A47F2" w:rsidRPr="0005277D">
        <w:rPr>
          <w:sz w:val="24"/>
          <w:szCs w:val="22"/>
          <w:lang w:val="it-IT"/>
        </w:rPr>
        <w:t>l’internazionalizzazione</w:t>
      </w:r>
      <w:r w:rsidR="00171A95" w:rsidRPr="0005277D">
        <w:rPr>
          <w:sz w:val="24"/>
          <w:szCs w:val="22"/>
          <w:lang w:val="it-IT"/>
        </w:rPr>
        <w:t xml:space="preserve"> e</w:t>
      </w:r>
      <w:r w:rsidR="003A47F2" w:rsidRPr="0005277D">
        <w:rPr>
          <w:sz w:val="24"/>
          <w:szCs w:val="22"/>
          <w:lang w:val="it-IT"/>
        </w:rPr>
        <w:t xml:space="preserve"> la validazione delle </w:t>
      </w:r>
      <w:proofErr w:type="spellStart"/>
      <w:r w:rsidR="003A47F2" w:rsidRPr="0005277D">
        <w:rPr>
          <w:sz w:val="24"/>
          <w:szCs w:val="22"/>
          <w:lang w:val="it-IT"/>
        </w:rPr>
        <w:t>form</w:t>
      </w:r>
      <w:proofErr w:type="spellEnd"/>
      <w:r w:rsidRPr="0005277D">
        <w:rPr>
          <w:sz w:val="24"/>
          <w:szCs w:val="22"/>
          <w:lang w:val="it-IT"/>
        </w:rPr>
        <w:t xml:space="preserve">. </w:t>
      </w:r>
    </w:p>
    <w:p w:rsidR="00B23E5F" w:rsidRPr="002D3487" w:rsidRDefault="00B23E5F" w:rsidP="0010777D">
      <w:pPr>
        <w:spacing w:line="276" w:lineRule="auto"/>
        <w:jc w:val="both"/>
        <w:rPr>
          <w:sz w:val="24"/>
          <w:szCs w:val="22"/>
          <w:lang w:val="it-IT"/>
        </w:rPr>
      </w:pPr>
    </w:p>
    <w:p w:rsidR="00CD4BE9" w:rsidRPr="00871652" w:rsidRDefault="00CD4BE9" w:rsidP="0010777D">
      <w:pPr>
        <w:pStyle w:val="Titolo2"/>
        <w:spacing w:line="276" w:lineRule="auto"/>
        <w:rPr>
          <w:sz w:val="28"/>
          <w:szCs w:val="28"/>
          <w:lang w:val="it-IT"/>
        </w:rPr>
      </w:pPr>
      <w:bookmarkStart w:id="10" w:name="_Toc354429462"/>
      <w:r w:rsidRPr="00871652">
        <w:rPr>
          <w:sz w:val="28"/>
          <w:szCs w:val="28"/>
          <w:lang w:val="it-IT"/>
        </w:rPr>
        <w:t xml:space="preserve">Business </w:t>
      </w:r>
      <w:proofErr w:type="spellStart"/>
      <w:r w:rsidRPr="00871652">
        <w:rPr>
          <w:sz w:val="28"/>
          <w:szCs w:val="28"/>
          <w:lang w:val="it-IT"/>
        </w:rPr>
        <w:t>Layer</w:t>
      </w:r>
      <w:proofErr w:type="spellEnd"/>
      <w:r w:rsidR="00EE7D0B" w:rsidRPr="00871652">
        <w:rPr>
          <w:sz w:val="28"/>
          <w:szCs w:val="28"/>
          <w:lang w:val="it-IT"/>
        </w:rPr>
        <w:t xml:space="preserve"> Interface</w:t>
      </w:r>
      <w:bookmarkEnd w:id="10"/>
    </w:p>
    <w:p w:rsidR="00EE7D0B" w:rsidRDefault="00B23E5F" w:rsidP="0010777D">
      <w:pPr>
        <w:spacing w:line="276" w:lineRule="auto"/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>Strato software che mette a disposizione del livello superiore (</w:t>
      </w:r>
      <w:r w:rsidRPr="00314709">
        <w:rPr>
          <w:i/>
          <w:sz w:val="24"/>
          <w:szCs w:val="22"/>
          <w:lang w:val="it-IT"/>
        </w:rPr>
        <w:t xml:space="preserve">Presentation </w:t>
      </w:r>
      <w:proofErr w:type="spellStart"/>
      <w:r w:rsidRPr="00314709">
        <w:rPr>
          <w:i/>
          <w:sz w:val="24"/>
          <w:szCs w:val="22"/>
          <w:lang w:val="it-IT"/>
        </w:rPr>
        <w:t>Layer</w:t>
      </w:r>
      <w:proofErr w:type="spellEnd"/>
      <w:r w:rsidRPr="00994AC6">
        <w:rPr>
          <w:sz w:val="24"/>
          <w:szCs w:val="22"/>
          <w:lang w:val="it-IT"/>
        </w:rPr>
        <w:t xml:space="preserve">) delle interfacce per comunicare con il livello sottostante </w:t>
      </w:r>
      <w:r w:rsidR="004C7917" w:rsidRPr="000203B5">
        <w:rPr>
          <w:sz w:val="24"/>
          <w:szCs w:val="22"/>
          <w:lang w:val="it-IT"/>
        </w:rPr>
        <w:t>(</w:t>
      </w:r>
      <w:r w:rsidRPr="000203B5">
        <w:rPr>
          <w:i/>
          <w:sz w:val="24"/>
          <w:szCs w:val="22"/>
          <w:lang w:val="it-IT"/>
        </w:rPr>
        <w:t xml:space="preserve">Business </w:t>
      </w:r>
      <w:proofErr w:type="spellStart"/>
      <w:r w:rsidRPr="000203B5">
        <w:rPr>
          <w:i/>
          <w:sz w:val="24"/>
          <w:szCs w:val="22"/>
          <w:lang w:val="it-IT"/>
        </w:rPr>
        <w:t>Layer</w:t>
      </w:r>
      <w:proofErr w:type="spellEnd"/>
      <w:r w:rsidR="004C7917" w:rsidRPr="000203B5">
        <w:rPr>
          <w:sz w:val="24"/>
          <w:szCs w:val="22"/>
          <w:lang w:val="it-IT"/>
        </w:rPr>
        <w:t>)</w:t>
      </w:r>
      <w:r w:rsidRPr="00994AC6">
        <w:rPr>
          <w:sz w:val="24"/>
          <w:szCs w:val="22"/>
          <w:lang w:val="it-IT"/>
        </w:rPr>
        <w:t xml:space="preserve">. Tale meccanismo consente di disaccoppiare il </w:t>
      </w:r>
      <w:r w:rsidR="00314709" w:rsidRPr="00314709">
        <w:rPr>
          <w:i/>
          <w:sz w:val="24"/>
          <w:szCs w:val="22"/>
          <w:lang w:val="it-IT"/>
        </w:rPr>
        <w:t>F</w:t>
      </w:r>
      <w:r w:rsidRPr="00314709">
        <w:rPr>
          <w:i/>
          <w:sz w:val="24"/>
          <w:szCs w:val="22"/>
          <w:lang w:val="it-IT"/>
        </w:rPr>
        <w:t>ront-</w:t>
      </w:r>
      <w:r w:rsidR="00314709" w:rsidRPr="00314709">
        <w:rPr>
          <w:i/>
          <w:sz w:val="24"/>
          <w:szCs w:val="22"/>
          <w:lang w:val="it-IT"/>
        </w:rPr>
        <w:t>E</w:t>
      </w:r>
      <w:r w:rsidRPr="00314709">
        <w:rPr>
          <w:i/>
          <w:sz w:val="24"/>
          <w:szCs w:val="22"/>
          <w:lang w:val="it-IT"/>
        </w:rPr>
        <w:t>nd</w:t>
      </w:r>
      <w:r w:rsidRPr="00994AC6">
        <w:rPr>
          <w:sz w:val="24"/>
          <w:szCs w:val="22"/>
          <w:lang w:val="it-IT"/>
        </w:rPr>
        <w:t xml:space="preserve"> dalla</w:t>
      </w:r>
      <w:r w:rsidR="00994AC6" w:rsidRPr="00994AC6">
        <w:rPr>
          <w:sz w:val="24"/>
          <w:szCs w:val="22"/>
          <w:lang w:val="it-IT"/>
        </w:rPr>
        <w:t xml:space="preserve"> componente di </w:t>
      </w:r>
      <w:r w:rsidRPr="00994AC6">
        <w:rPr>
          <w:sz w:val="24"/>
          <w:szCs w:val="22"/>
          <w:lang w:val="it-IT"/>
        </w:rPr>
        <w:t>logica applicativa.</w:t>
      </w:r>
    </w:p>
    <w:p w:rsidR="0026332E" w:rsidRDefault="0026332E" w:rsidP="00153E95">
      <w:pPr>
        <w:spacing w:line="276" w:lineRule="auto"/>
        <w:jc w:val="both"/>
        <w:rPr>
          <w:sz w:val="24"/>
          <w:szCs w:val="22"/>
          <w:lang w:val="it-IT"/>
        </w:rPr>
      </w:pPr>
    </w:p>
    <w:p w:rsidR="0026332E" w:rsidRDefault="0026332E" w:rsidP="00153E95">
      <w:pPr>
        <w:spacing w:after="240"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In particolare, le </w:t>
      </w:r>
      <w:r w:rsidR="00966FAD">
        <w:rPr>
          <w:sz w:val="24"/>
          <w:szCs w:val="22"/>
          <w:lang w:val="it-IT"/>
        </w:rPr>
        <w:t>interfacce</w:t>
      </w:r>
      <w:r>
        <w:rPr>
          <w:sz w:val="24"/>
          <w:szCs w:val="22"/>
          <w:lang w:val="it-IT"/>
        </w:rPr>
        <w:t xml:space="preserve"> mes</w:t>
      </w:r>
      <w:r w:rsidR="008A77FE">
        <w:rPr>
          <w:sz w:val="24"/>
          <w:szCs w:val="22"/>
          <w:lang w:val="it-IT"/>
        </w:rPr>
        <w:t>se a disposizione da questo livello</w:t>
      </w:r>
      <w:r>
        <w:rPr>
          <w:sz w:val="24"/>
          <w:szCs w:val="22"/>
          <w:lang w:val="it-IT"/>
        </w:rPr>
        <w:t xml:space="preserve"> sono:</w:t>
      </w:r>
    </w:p>
    <w:p w:rsidR="0026332E" w:rsidRDefault="0026332E" w:rsidP="00153E95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4"/>
          <w:szCs w:val="22"/>
          <w:lang w:val="it-IT"/>
        </w:rPr>
      </w:pPr>
      <w:proofErr w:type="spellStart"/>
      <w:r w:rsidRPr="00F86101">
        <w:rPr>
          <w:b/>
          <w:sz w:val="24"/>
          <w:szCs w:val="22"/>
          <w:lang w:val="it-IT"/>
        </w:rPr>
        <w:t>NotiziaService</w:t>
      </w:r>
      <w:proofErr w:type="spellEnd"/>
      <w:r>
        <w:rPr>
          <w:sz w:val="24"/>
          <w:szCs w:val="22"/>
          <w:lang w:val="it-IT"/>
        </w:rPr>
        <w:t xml:space="preserve"> -&gt; consente l’accesso</w:t>
      </w:r>
      <w:r w:rsidR="00F86101">
        <w:rPr>
          <w:sz w:val="24"/>
          <w:szCs w:val="22"/>
          <w:lang w:val="it-IT"/>
        </w:rPr>
        <w:t xml:space="preserve"> da parte di un giornalista</w:t>
      </w:r>
      <w:r>
        <w:rPr>
          <w:sz w:val="24"/>
          <w:szCs w:val="22"/>
          <w:lang w:val="it-IT"/>
        </w:rPr>
        <w:t xml:space="preserve"> a tutte le funzionalità che si occupano dell’inserimento di una nuova notizia nel database del Sistema Editoriale e della gestione di quelle già presenti.</w:t>
      </w:r>
    </w:p>
    <w:p w:rsidR="0026332E" w:rsidRDefault="0026332E" w:rsidP="00153E95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4"/>
          <w:szCs w:val="22"/>
          <w:lang w:val="it-IT"/>
        </w:rPr>
      </w:pPr>
      <w:proofErr w:type="spellStart"/>
      <w:r w:rsidRPr="00F86101">
        <w:rPr>
          <w:b/>
          <w:sz w:val="24"/>
          <w:szCs w:val="22"/>
          <w:lang w:val="it-IT"/>
        </w:rPr>
        <w:t>AccountService</w:t>
      </w:r>
      <w:proofErr w:type="spellEnd"/>
      <w:r>
        <w:rPr>
          <w:sz w:val="24"/>
          <w:szCs w:val="22"/>
          <w:lang w:val="it-IT"/>
        </w:rPr>
        <w:t xml:space="preserve"> -&gt; </w:t>
      </w:r>
      <w:r w:rsidR="00F86101">
        <w:rPr>
          <w:sz w:val="24"/>
          <w:szCs w:val="22"/>
          <w:lang w:val="it-IT"/>
        </w:rPr>
        <w:t>permette ad un amministratore del Sistema di creare, cancellare o modificare un Account e di visualizzare la lista completa degli account registrati nel Sistema.</w:t>
      </w:r>
    </w:p>
    <w:p w:rsidR="0069655F" w:rsidRPr="0010777D" w:rsidRDefault="00992638" w:rsidP="00153E95">
      <w:pPr>
        <w:pStyle w:val="Paragrafoelenco"/>
        <w:numPr>
          <w:ilvl w:val="0"/>
          <w:numId w:val="4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 w:rsidRPr="00992638">
        <w:rPr>
          <w:b/>
          <w:sz w:val="24"/>
          <w:szCs w:val="22"/>
          <w:lang w:val="it-IT"/>
        </w:rPr>
        <w:t>TrasmissionService</w:t>
      </w:r>
      <w:proofErr w:type="spellEnd"/>
      <w:r>
        <w:rPr>
          <w:b/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>-&gt; offre la possibilità ad un giornalista di trasmettere una notizia ad un cliente.</w:t>
      </w:r>
    </w:p>
    <w:p w:rsidR="0010777D" w:rsidRPr="00CC08CF" w:rsidRDefault="0010777D" w:rsidP="0010777D">
      <w:pPr>
        <w:pStyle w:val="Paragrafoelenco"/>
        <w:spacing w:line="276" w:lineRule="auto"/>
        <w:jc w:val="both"/>
        <w:rPr>
          <w:b/>
          <w:sz w:val="24"/>
          <w:szCs w:val="22"/>
          <w:lang w:val="it-IT"/>
        </w:rPr>
      </w:pPr>
    </w:p>
    <w:p w:rsidR="00533969" w:rsidRPr="00533969" w:rsidRDefault="00B23E5F" w:rsidP="00533969">
      <w:pPr>
        <w:pStyle w:val="Titolo2"/>
        <w:rPr>
          <w:sz w:val="28"/>
          <w:szCs w:val="28"/>
          <w:lang w:val="it-IT"/>
        </w:rPr>
      </w:pPr>
      <w:bookmarkStart w:id="11" w:name="_Toc354429463"/>
      <w:r>
        <w:rPr>
          <w:sz w:val="28"/>
          <w:szCs w:val="28"/>
          <w:lang w:val="it-IT"/>
        </w:rPr>
        <w:t xml:space="preserve">Business </w:t>
      </w:r>
      <w:proofErr w:type="spellStart"/>
      <w:r>
        <w:rPr>
          <w:sz w:val="28"/>
          <w:szCs w:val="28"/>
          <w:lang w:val="it-IT"/>
        </w:rPr>
        <w:t>L</w:t>
      </w:r>
      <w:r w:rsidR="00EE7D0B" w:rsidRPr="00871652">
        <w:rPr>
          <w:sz w:val="28"/>
          <w:szCs w:val="28"/>
          <w:lang w:val="it-IT"/>
        </w:rPr>
        <w:t>ayer</w:t>
      </w:r>
      <w:bookmarkEnd w:id="11"/>
      <w:proofErr w:type="spellEnd"/>
    </w:p>
    <w:p w:rsidR="00CC08CF" w:rsidRPr="00994AC6" w:rsidRDefault="00B23E5F" w:rsidP="00FA7A93">
      <w:pPr>
        <w:spacing w:after="240"/>
        <w:jc w:val="both"/>
        <w:rPr>
          <w:sz w:val="24"/>
          <w:szCs w:val="22"/>
          <w:lang w:val="it-IT"/>
        </w:rPr>
      </w:pPr>
      <w:r w:rsidRPr="00B23E5F">
        <w:rPr>
          <w:sz w:val="24"/>
          <w:szCs w:val="22"/>
          <w:lang w:val="it-IT"/>
        </w:rPr>
        <w:t xml:space="preserve">Il livello di Business rappresenta il vero e proprio cuore del sistema e racchiude la logica applicativa. </w:t>
      </w:r>
    </w:p>
    <w:p w:rsidR="00994AC6" w:rsidRPr="00994AC6" w:rsidRDefault="00994AC6" w:rsidP="00994AC6">
      <w:pPr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 xml:space="preserve">Il compito principale di questa componente è quello di ricevere richieste provenienti dalla componente di </w:t>
      </w:r>
      <w:r w:rsidRPr="00070282">
        <w:rPr>
          <w:i/>
          <w:sz w:val="24"/>
          <w:szCs w:val="22"/>
          <w:lang w:val="it-IT"/>
        </w:rPr>
        <w:t>Presentation</w:t>
      </w:r>
      <w:r w:rsidR="00070282">
        <w:rPr>
          <w:sz w:val="24"/>
          <w:szCs w:val="22"/>
          <w:lang w:val="it-IT"/>
        </w:rPr>
        <w:t>,</w:t>
      </w:r>
      <w:r>
        <w:rPr>
          <w:sz w:val="24"/>
          <w:szCs w:val="22"/>
          <w:lang w:val="it-IT"/>
        </w:rPr>
        <w:t xml:space="preserve"> dopo </w:t>
      </w:r>
      <w:r w:rsidR="00070282">
        <w:rPr>
          <w:sz w:val="24"/>
          <w:szCs w:val="22"/>
          <w:lang w:val="it-IT"/>
        </w:rPr>
        <w:t xml:space="preserve">eventuali </w:t>
      </w:r>
      <w:r>
        <w:rPr>
          <w:sz w:val="24"/>
          <w:szCs w:val="22"/>
          <w:lang w:val="it-IT"/>
        </w:rPr>
        <w:t>verifiche</w:t>
      </w:r>
      <w:r w:rsidR="003C10C1">
        <w:rPr>
          <w:color w:val="FF0000"/>
          <w:sz w:val="24"/>
          <w:szCs w:val="22"/>
          <w:lang w:val="it-IT"/>
        </w:rPr>
        <w:t xml:space="preserve"> </w:t>
      </w:r>
      <w:r w:rsidR="003C10C1" w:rsidRPr="00533969">
        <w:rPr>
          <w:sz w:val="24"/>
          <w:szCs w:val="22"/>
          <w:lang w:val="it-IT"/>
        </w:rPr>
        <w:t>(</w:t>
      </w:r>
      <w:r w:rsidR="00533969">
        <w:rPr>
          <w:sz w:val="24"/>
          <w:szCs w:val="22"/>
          <w:lang w:val="it-IT"/>
        </w:rPr>
        <w:t>ad esempio l’autorizzazione</w:t>
      </w:r>
      <w:r w:rsidR="003C10C1" w:rsidRPr="00533969">
        <w:rPr>
          <w:sz w:val="24"/>
          <w:szCs w:val="22"/>
          <w:lang w:val="it-IT"/>
        </w:rPr>
        <w:t>)</w:t>
      </w:r>
      <w:r>
        <w:rPr>
          <w:sz w:val="24"/>
          <w:szCs w:val="22"/>
          <w:lang w:val="it-IT"/>
        </w:rPr>
        <w:t>.</w:t>
      </w:r>
      <w:r w:rsidRPr="00994AC6">
        <w:rPr>
          <w:sz w:val="24"/>
          <w:szCs w:val="22"/>
          <w:lang w:val="it-IT"/>
        </w:rPr>
        <w:t xml:space="preserve"> </w:t>
      </w:r>
    </w:p>
    <w:p w:rsidR="00994AC6" w:rsidRDefault="00994AC6" w:rsidP="00994AC6">
      <w:pPr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>Sulla base delle richieste pervenute avverrà la chiamata agli opportuni moduli del livello sottostante per l’accesso ai dati o ai servizi necessari alla composizione della risposta per l’utente finale.</w:t>
      </w:r>
    </w:p>
    <w:p w:rsidR="00785CF5" w:rsidRDefault="00785CF5" w:rsidP="00994AC6">
      <w:pPr>
        <w:jc w:val="both"/>
        <w:rPr>
          <w:sz w:val="24"/>
          <w:szCs w:val="22"/>
          <w:lang w:val="it-IT"/>
        </w:rPr>
      </w:pPr>
    </w:p>
    <w:p w:rsidR="00785CF5" w:rsidRDefault="00785CF5" w:rsidP="00994AC6">
      <w:pPr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Tale livello architetturale contiene </w:t>
      </w:r>
      <w:r w:rsidR="008D73DC">
        <w:rPr>
          <w:sz w:val="24"/>
          <w:szCs w:val="22"/>
          <w:lang w:val="it-IT"/>
        </w:rPr>
        <w:t xml:space="preserve">i </w:t>
      </w:r>
      <w:r w:rsidR="008D73DC" w:rsidRPr="008D73DC">
        <w:rPr>
          <w:i/>
          <w:sz w:val="24"/>
          <w:szCs w:val="22"/>
          <w:lang w:val="it-IT"/>
        </w:rPr>
        <w:t xml:space="preserve">web </w:t>
      </w:r>
      <w:proofErr w:type="spellStart"/>
      <w:r w:rsidR="008D73DC" w:rsidRPr="008D73DC">
        <w:rPr>
          <w:i/>
          <w:sz w:val="24"/>
          <w:szCs w:val="22"/>
          <w:lang w:val="it-IT"/>
        </w:rPr>
        <w:t>services</w:t>
      </w:r>
      <w:proofErr w:type="spellEnd"/>
      <w:r>
        <w:rPr>
          <w:sz w:val="24"/>
          <w:szCs w:val="22"/>
          <w:lang w:val="it-IT"/>
        </w:rPr>
        <w:t xml:space="preserve"> che implementano le interfacce del livello superiore:</w:t>
      </w:r>
    </w:p>
    <w:p w:rsidR="00785CF5" w:rsidRDefault="00785CF5" w:rsidP="00994AC6">
      <w:pPr>
        <w:jc w:val="both"/>
        <w:rPr>
          <w:sz w:val="24"/>
          <w:szCs w:val="22"/>
          <w:lang w:val="it-IT"/>
        </w:rPr>
      </w:pPr>
    </w:p>
    <w:p w:rsidR="00785CF5" w:rsidRPr="00785CF5" w:rsidRDefault="00785CF5" w:rsidP="00785CF5">
      <w:pPr>
        <w:pStyle w:val="Paragrafoelenco"/>
        <w:numPr>
          <w:ilvl w:val="0"/>
          <w:numId w:val="5"/>
        </w:numPr>
        <w:jc w:val="both"/>
        <w:rPr>
          <w:b/>
          <w:sz w:val="24"/>
          <w:szCs w:val="22"/>
          <w:lang w:val="it-IT"/>
        </w:rPr>
      </w:pPr>
      <w:proofErr w:type="spellStart"/>
      <w:r w:rsidRPr="00785CF5">
        <w:rPr>
          <w:b/>
          <w:sz w:val="24"/>
          <w:szCs w:val="22"/>
          <w:lang w:val="it-IT"/>
        </w:rPr>
        <w:t>NotiziaServiceImpl</w:t>
      </w:r>
      <w:proofErr w:type="spellEnd"/>
      <w:r>
        <w:rPr>
          <w:b/>
          <w:sz w:val="24"/>
          <w:szCs w:val="22"/>
          <w:lang w:val="it-IT"/>
        </w:rPr>
        <w:t xml:space="preserve"> </w:t>
      </w:r>
      <w:r w:rsidRPr="00785CF5">
        <w:rPr>
          <w:sz w:val="24"/>
          <w:szCs w:val="22"/>
          <w:lang w:val="it-IT"/>
        </w:rPr>
        <w:t>-&gt;</w:t>
      </w:r>
      <w:r>
        <w:rPr>
          <w:sz w:val="24"/>
          <w:szCs w:val="22"/>
          <w:lang w:val="it-IT"/>
        </w:rPr>
        <w:t xml:space="preserve"> </w:t>
      </w:r>
      <w:r w:rsidR="00FC454F">
        <w:rPr>
          <w:sz w:val="24"/>
          <w:szCs w:val="22"/>
          <w:lang w:val="it-IT"/>
        </w:rPr>
        <w:t xml:space="preserve">Servizio Web che fornisce le funzionalità messe a disposizione </w:t>
      </w:r>
      <w:r w:rsidR="00FC454F">
        <w:rPr>
          <w:sz w:val="24"/>
          <w:szCs w:val="22"/>
          <w:lang w:val="it-IT"/>
        </w:rPr>
        <w:lastRenderedPageBreak/>
        <w:t>dei giornalisti per la gestione delle Notizie</w:t>
      </w:r>
      <w:r w:rsidR="00FA7A93">
        <w:rPr>
          <w:sz w:val="24"/>
          <w:szCs w:val="22"/>
          <w:lang w:val="it-IT"/>
        </w:rPr>
        <w:t>;</w:t>
      </w:r>
      <w:r w:rsidR="00FC454F">
        <w:rPr>
          <w:sz w:val="24"/>
          <w:szCs w:val="22"/>
          <w:lang w:val="it-IT"/>
        </w:rPr>
        <w:t xml:space="preserve">  </w:t>
      </w:r>
      <w:r>
        <w:rPr>
          <w:sz w:val="24"/>
          <w:szCs w:val="22"/>
          <w:lang w:val="it-IT"/>
        </w:rPr>
        <w:t xml:space="preserve"> </w:t>
      </w:r>
    </w:p>
    <w:p w:rsidR="00FC454F" w:rsidRDefault="00785CF5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 w:rsidRPr="00FC454F">
        <w:rPr>
          <w:b/>
          <w:sz w:val="24"/>
          <w:szCs w:val="22"/>
          <w:lang w:val="it-IT"/>
        </w:rPr>
        <w:t>AccountServiceImpl</w:t>
      </w:r>
      <w:proofErr w:type="spellEnd"/>
      <w:r w:rsidR="00FC454F" w:rsidRPr="00FC454F">
        <w:rPr>
          <w:b/>
          <w:sz w:val="24"/>
          <w:szCs w:val="22"/>
          <w:lang w:val="it-IT"/>
        </w:rPr>
        <w:t xml:space="preserve"> -&gt; </w:t>
      </w:r>
      <w:r w:rsidR="00FC454F">
        <w:rPr>
          <w:sz w:val="24"/>
          <w:szCs w:val="22"/>
          <w:lang w:val="it-IT"/>
        </w:rPr>
        <w:t>Servizio Web che fornisce le funzionalità messe a disposizione degli Amministratori per la gestione degli Account</w:t>
      </w:r>
      <w:r w:rsidR="00FA7A93">
        <w:rPr>
          <w:sz w:val="24"/>
          <w:szCs w:val="22"/>
          <w:lang w:val="it-IT"/>
        </w:rPr>
        <w:t>;</w:t>
      </w:r>
      <w:r w:rsidR="00FC454F" w:rsidRPr="00FC454F">
        <w:rPr>
          <w:b/>
          <w:sz w:val="24"/>
          <w:szCs w:val="22"/>
          <w:lang w:val="it-IT"/>
        </w:rPr>
        <w:t xml:space="preserve"> </w:t>
      </w:r>
    </w:p>
    <w:p w:rsidR="00785CF5" w:rsidRPr="00FC454F" w:rsidRDefault="00785CF5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 w:rsidRPr="00FC454F">
        <w:rPr>
          <w:b/>
          <w:sz w:val="24"/>
          <w:szCs w:val="22"/>
          <w:lang w:val="it-IT"/>
        </w:rPr>
        <w:t>TrasmissionServiceImpl</w:t>
      </w:r>
      <w:proofErr w:type="spellEnd"/>
      <w:r w:rsidR="00FC454F">
        <w:rPr>
          <w:b/>
          <w:sz w:val="24"/>
          <w:szCs w:val="22"/>
          <w:lang w:val="it-IT"/>
        </w:rPr>
        <w:t xml:space="preserve"> -&gt; </w:t>
      </w:r>
      <w:r w:rsidR="00FC454F">
        <w:rPr>
          <w:sz w:val="24"/>
          <w:szCs w:val="22"/>
          <w:lang w:val="it-IT"/>
        </w:rPr>
        <w:t xml:space="preserve">Servizio Web che fornisce le funzionalità messe a disposizione dei </w:t>
      </w:r>
      <w:r w:rsidR="00082A3C">
        <w:rPr>
          <w:sz w:val="24"/>
          <w:szCs w:val="22"/>
          <w:lang w:val="it-IT"/>
        </w:rPr>
        <w:t>G</w:t>
      </w:r>
      <w:r w:rsidR="008734C3">
        <w:rPr>
          <w:sz w:val="24"/>
          <w:szCs w:val="22"/>
          <w:lang w:val="it-IT"/>
        </w:rPr>
        <w:t>i</w:t>
      </w:r>
      <w:r w:rsidR="00082A3C">
        <w:rPr>
          <w:sz w:val="24"/>
          <w:szCs w:val="22"/>
          <w:lang w:val="it-IT"/>
        </w:rPr>
        <w:t>o</w:t>
      </w:r>
      <w:r w:rsidR="008734C3">
        <w:rPr>
          <w:sz w:val="24"/>
          <w:szCs w:val="22"/>
          <w:lang w:val="it-IT"/>
        </w:rPr>
        <w:t>rnalisti</w:t>
      </w:r>
      <w:r w:rsidR="00FC454F">
        <w:rPr>
          <w:sz w:val="24"/>
          <w:szCs w:val="22"/>
          <w:lang w:val="it-IT"/>
        </w:rPr>
        <w:t xml:space="preserve"> per la gestione de</w:t>
      </w:r>
      <w:r w:rsidR="008734C3">
        <w:rPr>
          <w:sz w:val="24"/>
          <w:szCs w:val="22"/>
          <w:lang w:val="it-IT"/>
        </w:rPr>
        <w:t>lla trasmissione delle Notizie.</w:t>
      </w:r>
    </w:p>
    <w:p w:rsidR="00785CF5" w:rsidRDefault="00785CF5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D80258" w:rsidRPr="006B367A" w:rsidRDefault="00B955C5" w:rsidP="00422AA4">
      <w:pPr>
        <w:spacing w:line="276" w:lineRule="auto"/>
        <w:jc w:val="both"/>
        <w:rPr>
          <w:color w:val="FF0000"/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Inoltre, nella </w:t>
      </w:r>
      <w:r w:rsidRPr="00B955C5">
        <w:rPr>
          <w:i/>
          <w:sz w:val="24"/>
          <w:szCs w:val="22"/>
          <w:lang w:val="it-IT"/>
        </w:rPr>
        <w:t xml:space="preserve">Business </w:t>
      </w:r>
      <w:proofErr w:type="spellStart"/>
      <w:r w:rsidRPr="00B955C5">
        <w:rPr>
          <w:i/>
          <w:sz w:val="24"/>
          <w:szCs w:val="22"/>
          <w:lang w:val="it-IT"/>
        </w:rPr>
        <w:t>Logic</w:t>
      </w:r>
      <w:proofErr w:type="spellEnd"/>
      <w:r>
        <w:rPr>
          <w:i/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 xml:space="preserve">è presente un altro componente, </w:t>
      </w:r>
      <w:proofErr w:type="spellStart"/>
      <w:r w:rsidRPr="00B955C5">
        <w:rPr>
          <w:b/>
          <w:sz w:val="24"/>
          <w:szCs w:val="22"/>
          <w:lang w:val="it-IT"/>
        </w:rPr>
        <w:t>Validator</w:t>
      </w:r>
      <w:proofErr w:type="spellEnd"/>
      <w:r>
        <w:rPr>
          <w:sz w:val="24"/>
          <w:szCs w:val="22"/>
          <w:lang w:val="it-IT"/>
        </w:rPr>
        <w:t xml:space="preserve">, il quale </w:t>
      </w:r>
      <w:r w:rsidR="00735454">
        <w:rPr>
          <w:sz w:val="24"/>
          <w:szCs w:val="22"/>
          <w:lang w:val="it-IT"/>
        </w:rPr>
        <w:t xml:space="preserve">si occupa di controllare che il file XML recuperato dal processo </w:t>
      </w:r>
      <w:proofErr w:type="spellStart"/>
      <w:r w:rsidR="00735454" w:rsidRPr="00735454">
        <w:rPr>
          <w:sz w:val="24"/>
          <w:szCs w:val="22"/>
          <w:lang w:val="it-IT"/>
        </w:rPr>
        <w:t>Receiver</w:t>
      </w:r>
      <w:proofErr w:type="spellEnd"/>
      <w:r w:rsidR="00735454">
        <w:rPr>
          <w:sz w:val="24"/>
          <w:szCs w:val="22"/>
          <w:lang w:val="it-IT"/>
        </w:rPr>
        <w:t xml:space="preserve"> sia conforme allo schema  contenuto nel file “NotiziaReceivedSchema.xsd”; nel caso di esito positivo, richiama il modulo del livello sottostante che si occupa dell’inserimento della nuova notizia nel DB</w:t>
      </w:r>
      <w:r w:rsidR="006E6DC8">
        <w:rPr>
          <w:sz w:val="24"/>
          <w:szCs w:val="22"/>
          <w:lang w:val="it-IT"/>
        </w:rPr>
        <w:t xml:space="preserve"> altrimenti sposta il file XML in</w:t>
      </w:r>
      <w:r w:rsidR="00F90527">
        <w:rPr>
          <w:sz w:val="24"/>
          <w:szCs w:val="22"/>
          <w:lang w:val="it-IT"/>
        </w:rPr>
        <w:t xml:space="preserve"> un’altra cartella rinomando opportunamente il file</w:t>
      </w:r>
      <w:r w:rsidR="00735454">
        <w:rPr>
          <w:sz w:val="24"/>
          <w:szCs w:val="22"/>
          <w:lang w:val="it-IT"/>
        </w:rPr>
        <w:t>.</w:t>
      </w:r>
      <w:r w:rsidR="006B367A">
        <w:rPr>
          <w:sz w:val="24"/>
          <w:szCs w:val="22"/>
          <w:lang w:val="it-IT"/>
        </w:rPr>
        <w:t xml:space="preserve"> </w:t>
      </w:r>
    </w:p>
    <w:p w:rsidR="00994AC6" w:rsidRPr="00B955C5" w:rsidRDefault="00735454" w:rsidP="00994AC6">
      <w:pPr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 </w:t>
      </w:r>
    </w:p>
    <w:p w:rsidR="00CD4BE9" w:rsidRPr="00871652" w:rsidRDefault="00CD4BE9" w:rsidP="00CD4BE9">
      <w:pPr>
        <w:pStyle w:val="Titolo2"/>
        <w:rPr>
          <w:sz w:val="28"/>
          <w:szCs w:val="28"/>
          <w:lang w:val="it-IT"/>
        </w:rPr>
      </w:pPr>
      <w:bookmarkStart w:id="12" w:name="_Toc354429464"/>
      <w:r w:rsidRPr="00871652">
        <w:rPr>
          <w:sz w:val="28"/>
          <w:szCs w:val="28"/>
          <w:lang w:val="it-IT"/>
        </w:rPr>
        <w:t xml:space="preserve">Data </w:t>
      </w:r>
      <w:proofErr w:type="spellStart"/>
      <w:r w:rsidRPr="00871652">
        <w:rPr>
          <w:sz w:val="28"/>
          <w:szCs w:val="28"/>
          <w:lang w:val="it-IT"/>
        </w:rPr>
        <w:t>Layer</w:t>
      </w:r>
      <w:proofErr w:type="spellEnd"/>
      <w:r w:rsidRPr="00871652">
        <w:rPr>
          <w:sz w:val="28"/>
          <w:szCs w:val="28"/>
          <w:lang w:val="it-IT"/>
        </w:rPr>
        <w:t xml:space="preserve"> </w:t>
      </w:r>
      <w:r w:rsidR="00EE7D0B" w:rsidRPr="00871652">
        <w:rPr>
          <w:sz w:val="28"/>
          <w:szCs w:val="28"/>
          <w:lang w:val="it-IT"/>
        </w:rPr>
        <w:t>Interface</w:t>
      </w:r>
      <w:bookmarkEnd w:id="12"/>
    </w:p>
    <w:p w:rsidR="00EE7D0B" w:rsidRDefault="00994AC6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 xml:space="preserve">Strato software </w:t>
      </w:r>
      <w:r>
        <w:rPr>
          <w:sz w:val="24"/>
          <w:szCs w:val="22"/>
          <w:lang w:val="it-IT"/>
        </w:rPr>
        <w:t>che mette a disposizione del livello superiore (</w:t>
      </w:r>
      <w:r w:rsidRPr="007C52A2">
        <w:rPr>
          <w:i/>
          <w:sz w:val="24"/>
          <w:szCs w:val="22"/>
          <w:lang w:val="it-IT"/>
        </w:rPr>
        <w:t xml:space="preserve">Business </w:t>
      </w:r>
      <w:proofErr w:type="spellStart"/>
      <w:r w:rsidRPr="007C52A2">
        <w:rPr>
          <w:i/>
          <w:sz w:val="24"/>
          <w:szCs w:val="22"/>
          <w:lang w:val="it-IT"/>
        </w:rPr>
        <w:t>Layer</w:t>
      </w:r>
      <w:proofErr w:type="spellEnd"/>
      <w:r>
        <w:rPr>
          <w:sz w:val="24"/>
          <w:szCs w:val="22"/>
          <w:lang w:val="it-IT"/>
        </w:rPr>
        <w:t>) le interfacce per comunicare con il livello sotto</w:t>
      </w:r>
      <w:r w:rsidR="00766201">
        <w:rPr>
          <w:sz w:val="24"/>
          <w:szCs w:val="22"/>
          <w:lang w:val="it-IT"/>
        </w:rPr>
        <w:t xml:space="preserve">stante </w:t>
      </w:r>
      <w:r w:rsidR="00925F82" w:rsidRPr="00094129">
        <w:rPr>
          <w:sz w:val="24"/>
          <w:szCs w:val="22"/>
          <w:lang w:val="it-IT"/>
        </w:rPr>
        <w:t>(</w:t>
      </w:r>
      <w:r w:rsidR="00766201" w:rsidRPr="007C52A2">
        <w:rPr>
          <w:i/>
          <w:sz w:val="24"/>
          <w:szCs w:val="22"/>
          <w:lang w:val="it-IT"/>
        </w:rPr>
        <w:t xml:space="preserve">Data </w:t>
      </w:r>
      <w:proofErr w:type="spellStart"/>
      <w:r w:rsidR="00766201" w:rsidRPr="007C52A2">
        <w:rPr>
          <w:i/>
          <w:sz w:val="24"/>
          <w:szCs w:val="22"/>
          <w:lang w:val="it-IT"/>
        </w:rPr>
        <w:t>Layer</w:t>
      </w:r>
      <w:proofErr w:type="spellEnd"/>
      <w:r w:rsidR="00925F82" w:rsidRPr="00094129">
        <w:rPr>
          <w:sz w:val="24"/>
          <w:szCs w:val="22"/>
          <w:lang w:val="it-IT"/>
        </w:rPr>
        <w:t>)</w:t>
      </w:r>
      <w:r w:rsidR="00766201">
        <w:rPr>
          <w:sz w:val="24"/>
          <w:szCs w:val="22"/>
          <w:lang w:val="it-IT"/>
        </w:rPr>
        <w:t>. Tale meccanismo consente di disaccoppiare la logica applicativa dal livello di accesso alle risorse.</w:t>
      </w:r>
    </w:p>
    <w:p w:rsidR="0016093A" w:rsidRDefault="0016093A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16093A" w:rsidRDefault="0016093A" w:rsidP="00422AA4">
      <w:pPr>
        <w:spacing w:after="240"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In particolare, le interfacce messe a disposizione da</w:t>
      </w:r>
      <w:r w:rsidR="002B318E">
        <w:rPr>
          <w:sz w:val="24"/>
          <w:szCs w:val="22"/>
          <w:lang w:val="it-IT"/>
        </w:rPr>
        <w:t xml:space="preserve"> questo livello</w:t>
      </w:r>
      <w:r>
        <w:rPr>
          <w:sz w:val="24"/>
          <w:szCs w:val="22"/>
          <w:lang w:val="it-IT"/>
        </w:rPr>
        <w:t xml:space="preserve"> sono:</w:t>
      </w:r>
    </w:p>
    <w:p w:rsidR="0016093A" w:rsidRDefault="00A56345" w:rsidP="00422AA4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4"/>
          <w:szCs w:val="22"/>
          <w:lang w:val="it-IT"/>
        </w:rPr>
      </w:pPr>
      <w:r>
        <w:rPr>
          <w:b/>
          <w:sz w:val="24"/>
          <w:szCs w:val="22"/>
          <w:lang w:val="it-IT"/>
        </w:rPr>
        <w:t>DAO</w:t>
      </w:r>
      <w:r w:rsidR="0016093A">
        <w:rPr>
          <w:sz w:val="24"/>
          <w:szCs w:val="22"/>
          <w:lang w:val="it-IT"/>
        </w:rPr>
        <w:t xml:space="preserve"> -&gt; consente l’accesso</w:t>
      </w:r>
      <w:r w:rsidR="00AF731A">
        <w:rPr>
          <w:sz w:val="24"/>
          <w:szCs w:val="22"/>
          <w:lang w:val="it-IT"/>
        </w:rPr>
        <w:t xml:space="preserve"> al </w:t>
      </w:r>
      <w:r w:rsidR="00AF731A" w:rsidRPr="00AF731A">
        <w:rPr>
          <w:i/>
          <w:sz w:val="24"/>
          <w:szCs w:val="22"/>
          <w:lang w:val="it-IT"/>
        </w:rPr>
        <w:t>database</w:t>
      </w:r>
      <w:r w:rsidR="00855E45">
        <w:rPr>
          <w:i/>
          <w:sz w:val="24"/>
          <w:szCs w:val="22"/>
          <w:lang w:val="it-IT"/>
        </w:rPr>
        <w:t xml:space="preserve">, </w:t>
      </w:r>
      <w:r w:rsidR="00855E45">
        <w:rPr>
          <w:sz w:val="24"/>
          <w:szCs w:val="22"/>
          <w:lang w:val="it-IT"/>
        </w:rPr>
        <w:t xml:space="preserve">permettendo il disaccoppiamento tra la </w:t>
      </w:r>
      <w:r w:rsidR="00855E45" w:rsidRPr="007C52A2">
        <w:rPr>
          <w:i/>
          <w:sz w:val="24"/>
          <w:szCs w:val="22"/>
          <w:lang w:val="it-IT"/>
        </w:rPr>
        <w:t xml:space="preserve">Business </w:t>
      </w:r>
      <w:proofErr w:type="spellStart"/>
      <w:r w:rsidR="00855E45" w:rsidRPr="007C52A2">
        <w:rPr>
          <w:i/>
          <w:sz w:val="24"/>
          <w:szCs w:val="22"/>
          <w:lang w:val="it-IT"/>
        </w:rPr>
        <w:t>Logic</w:t>
      </w:r>
      <w:proofErr w:type="spellEnd"/>
      <w:r w:rsidR="00855E45">
        <w:rPr>
          <w:sz w:val="24"/>
          <w:szCs w:val="22"/>
          <w:lang w:val="it-IT"/>
        </w:rPr>
        <w:t xml:space="preserve"> e il </w:t>
      </w:r>
      <w:r w:rsidR="00855E45" w:rsidRPr="007C52A2">
        <w:rPr>
          <w:i/>
          <w:sz w:val="24"/>
          <w:szCs w:val="22"/>
          <w:lang w:val="it-IT"/>
        </w:rPr>
        <w:t>Database</w:t>
      </w:r>
      <w:r w:rsidR="00855E45">
        <w:rPr>
          <w:sz w:val="24"/>
          <w:szCs w:val="22"/>
          <w:lang w:val="it-IT"/>
        </w:rPr>
        <w:t>, in maniera tale che</w:t>
      </w:r>
      <w:r w:rsidR="00D6412B">
        <w:rPr>
          <w:sz w:val="24"/>
          <w:szCs w:val="22"/>
          <w:lang w:val="it-IT"/>
        </w:rPr>
        <w:t xml:space="preserve"> non occorre conoscere</w:t>
      </w:r>
      <w:r w:rsidR="00855E45">
        <w:rPr>
          <w:sz w:val="24"/>
          <w:szCs w:val="22"/>
          <w:lang w:val="it-IT"/>
        </w:rPr>
        <w:t xml:space="preserve"> dettagli del</w:t>
      </w:r>
      <w:r w:rsidR="00D6412B">
        <w:rPr>
          <w:sz w:val="24"/>
          <w:szCs w:val="22"/>
          <w:lang w:val="it-IT"/>
        </w:rPr>
        <w:t xml:space="preserve"> database </w:t>
      </w:r>
      <w:r w:rsidR="00855E45">
        <w:rPr>
          <w:sz w:val="24"/>
          <w:szCs w:val="22"/>
          <w:lang w:val="it-IT"/>
        </w:rPr>
        <w:t xml:space="preserve"> stesso</w:t>
      </w:r>
      <w:r w:rsidR="00D6412B">
        <w:rPr>
          <w:sz w:val="24"/>
          <w:szCs w:val="22"/>
          <w:lang w:val="it-IT"/>
        </w:rPr>
        <w:t xml:space="preserve"> per interrogarlo</w:t>
      </w:r>
      <w:r w:rsidR="0016093A">
        <w:rPr>
          <w:sz w:val="24"/>
          <w:szCs w:val="22"/>
          <w:lang w:val="it-IT"/>
        </w:rPr>
        <w:t>.</w:t>
      </w:r>
      <w:r w:rsidR="00855E45">
        <w:rPr>
          <w:sz w:val="24"/>
          <w:szCs w:val="22"/>
          <w:lang w:val="it-IT"/>
        </w:rPr>
        <w:t xml:space="preserve"> </w:t>
      </w:r>
    </w:p>
    <w:p w:rsidR="0047483B" w:rsidRPr="0047483B" w:rsidRDefault="00A56345" w:rsidP="00422AA4">
      <w:pPr>
        <w:pStyle w:val="Paragrafoelenco"/>
        <w:numPr>
          <w:ilvl w:val="0"/>
          <w:numId w:val="4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 w:rsidRPr="0047483B">
        <w:rPr>
          <w:b/>
          <w:sz w:val="24"/>
          <w:szCs w:val="22"/>
          <w:lang w:val="it-IT"/>
        </w:rPr>
        <w:t>Trasmit</w:t>
      </w:r>
      <w:r w:rsidR="00E421AC">
        <w:rPr>
          <w:b/>
          <w:sz w:val="24"/>
          <w:szCs w:val="22"/>
          <w:lang w:val="it-IT"/>
        </w:rPr>
        <w:t>ter</w:t>
      </w:r>
      <w:proofErr w:type="spellEnd"/>
      <w:r w:rsidR="0016093A" w:rsidRPr="0047483B">
        <w:rPr>
          <w:sz w:val="24"/>
          <w:szCs w:val="22"/>
          <w:lang w:val="it-IT"/>
        </w:rPr>
        <w:t xml:space="preserve"> -&gt; permette </w:t>
      </w:r>
      <w:r w:rsidR="0047483B">
        <w:rPr>
          <w:sz w:val="24"/>
          <w:szCs w:val="22"/>
          <w:lang w:val="it-IT"/>
        </w:rPr>
        <w:t>l’inserimento di una notizia da trasmettere in una Directory condivisa con i Clienti</w:t>
      </w:r>
      <w:r w:rsidR="0047483B" w:rsidRPr="0047483B">
        <w:rPr>
          <w:b/>
          <w:sz w:val="24"/>
          <w:szCs w:val="22"/>
          <w:lang w:val="it-IT"/>
        </w:rPr>
        <w:t>.</w:t>
      </w:r>
    </w:p>
    <w:p w:rsidR="00766201" w:rsidRPr="00871652" w:rsidRDefault="00766201" w:rsidP="00994AC6">
      <w:pPr>
        <w:jc w:val="both"/>
        <w:rPr>
          <w:sz w:val="28"/>
          <w:szCs w:val="28"/>
          <w:lang w:val="it-IT"/>
        </w:rPr>
      </w:pPr>
    </w:p>
    <w:p w:rsidR="00EE7D0B" w:rsidRPr="00871652" w:rsidRDefault="00EE7D0B" w:rsidP="00EE7D0B">
      <w:pPr>
        <w:pStyle w:val="Titolo2"/>
        <w:rPr>
          <w:sz w:val="28"/>
          <w:szCs w:val="28"/>
          <w:lang w:val="it-IT"/>
        </w:rPr>
      </w:pPr>
      <w:bookmarkStart w:id="13" w:name="_Toc354429465"/>
      <w:r w:rsidRPr="00871652">
        <w:rPr>
          <w:sz w:val="28"/>
          <w:szCs w:val="28"/>
          <w:lang w:val="it-IT"/>
        </w:rPr>
        <w:t xml:space="preserve">Data </w:t>
      </w:r>
      <w:proofErr w:type="spellStart"/>
      <w:r w:rsidRPr="00871652">
        <w:rPr>
          <w:sz w:val="28"/>
          <w:szCs w:val="28"/>
          <w:lang w:val="it-IT"/>
        </w:rPr>
        <w:t>Layer</w:t>
      </w:r>
      <w:bookmarkEnd w:id="13"/>
      <w:proofErr w:type="spellEnd"/>
    </w:p>
    <w:p w:rsidR="001369BB" w:rsidRDefault="00766201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766201">
        <w:rPr>
          <w:sz w:val="24"/>
          <w:szCs w:val="22"/>
          <w:lang w:val="it-IT"/>
        </w:rPr>
        <w:t xml:space="preserve">Il livello </w:t>
      </w:r>
      <w:r w:rsidRPr="00BE670E">
        <w:rPr>
          <w:i/>
          <w:sz w:val="24"/>
          <w:szCs w:val="22"/>
          <w:lang w:val="it-IT"/>
        </w:rPr>
        <w:t xml:space="preserve">Data </w:t>
      </w:r>
      <w:proofErr w:type="spellStart"/>
      <w:r w:rsidRPr="00BE670E">
        <w:rPr>
          <w:i/>
          <w:sz w:val="24"/>
          <w:szCs w:val="22"/>
          <w:lang w:val="it-IT"/>
        </w:rPr>
        <w:t>Layer</w:t>
      </w:r>
      <w:proofErr w:type="spellEnd"/>
      <w:r w:rsidRPr="00766201">
        <w:rPr>
          <w:sz w:val="24"/>
          <w:szCs w:val="22"/>
          <w:lang w:val="it-IT"/>
        </w:rPr>
        <w:t xml:space="preserve"> permette al</w:t>
      </w:r>
      <w:r>
        <w:rPr>
          <w:sz w:val="24"/>
          <w:szCs w:val="22"/>
          <w:lang w:val="it-IT"/>
        </w:rPr>
        <w:t xml:space="preserve"> livelli di</w:t>
      </w:r>
      <w:r w:rsidRPr="00766201">
        <w:rPr>
          <w:sz w:val="24"/>
          <w:szCs w:val="22"/>
          <w:lang w:val="it-IT"/>
        </w:rPr>
        <w:t xml:space="preserve"> </w:t>
      </w:r>
      <w:r w:rsidRPr="00BE670E">
        <w:rPr>
          <w:i/>
          <w:sz w:val="24"/>
          <w:szCs w:val="22"/>
          <w:lang w:val="it-IT"/>
        </w:rPr>
        <w:t>Business</w:t>
      </w:r>
      <w:r w:rsidRPr="00766201">
        <w:rPr>
          <w:sz w:val="24"/>
          <w:szCs w:val="22"/>
          <w:lang w:val="it-IT"/>
        </w:rPr>
        <w:t xml:space="preserve"> di reperire le informazioni sulle quali effettuare le elaborazioni; i </w:t>
      </w:r>
      <w:r>
        <w:rPr>
          <w:sz w:val="24"/>
          <w:szCs w:val="22"/>
          <w:lang w:val="it-IT"/>
        </w:rPr>
        <w:t>moduli</w:t>
      </w:r>
      <w:r w:rsidRPr="00766201">
        <w:rPr>
          <w:sz w:val="24"/>
          <w:szCs w:val="22"/>
          <w:lang w:val="it-IT"/>
        </w:rPr>
        <w:t xml:space="preserve"> del </w:t>
      </w:r>
      <w:r w:rsidRPr="00BE670E">
        <w:rPr>
          <w:i/>
          <w:sz w:val="24"/>
          <w:szCs w:val="22"/>
          <w:lang w:val="it-IT"/>
        </w:rPr>
        <w:t xml:space="preserve">Data </w:t>
      </w:r>
      <w:proofErr w:type="spellStart"/>
      <w:r w:rsidRPr="00BE670E">
        <w:rPr>
          <w:i/>
          <w:sz w:val="24"/>
          <w:szCs w:val="22"/>
          <w:lang w:val="it-IT"/>
        </w:rPr>
        <w:t>Layer</w:t>
      </w:r>
      <w:proofErr w:type="spellEnd"/>
      <w:r w:rsidRPr="00766201">
        <w:rPr>
          <w:sz w:val="24"/>
          <w:szCs w:val="22"/>
          <w:lang w:val="it-IT"/>
        </w:rPr>
        <w:t xml:space="preserve"> contengono la logica che permette sia l’interfacciamento verso sistemi di memorizzazione dati (</w:t>
      </w:r>
      <w:r w:rsidR="00E22510">
        <w:rPr>
          <w:sz w:val="24"/>
          <w:szCs w:val="22"/>
          <w:lang w:val="it-IT"/>
        </w:rPr>
        <w:t xml:space="preserve">ad esempio, </w:t>
      </w:r>
      <w:r w:rsidRPr="00BE670E">
        <w:rPr>
          <w:i/>
          <w:sz w:val="24"/>
          <w:szCs w:val="22"/>
          <w:lang w:val="it-IT"/>
        </w:rPr>
        <w:t>database</w:t>
      </w:r>
      <w:r w:rsidRPr="00766201">
        <w:rPr>
          <w:sz w:val="24"/>
          <w:szCs w:val="22"/>
          <w:lang w:val="it-IT"/>
        </w:rPr>
        <w:t xml:space="preserve">) che verso </w:t>
      </w:r>
      <w:r w:rsidRPr="00BE670E">
        <w:rPr>
          <w:i/>
          <w:sz w:val="24"/>
          <w:szCs w:val="22"/>
          <w:lang w:val="it-IT"/>
        </w:rPr>
        <w:t xml:space="preserve">file </w:t>
      </w:r>
      <w:proofErr w:type="spellStart"/>
      <w:r w:rsidRPr="00BE670E">
        <w:rPr>
          <w:i/>
          <w:sz w:val="24"/>
          <w:szCs w:val="22"/>
          <w:lang w:val="it-IT"/>
        </w:rPr>
        <w:t>system</w:t>
      </w:r>
      <w:proofErr w:type="spellEnd"/>
      <w:r w:rsidRPr="00766201">
        <w:rPr>
          <w:sz w:val="24"/>
          <w:szCs w:val="22"/>
          <w:lang w:val="it-IT"/>
        </w:rPr>
        <w:t xml:space="preserve"> gerarchici.</w:t>
      </w:r>
    </w:p>
    <w:p w:rsidR="00740D93" w:rsidRDefault="00740D93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740D93" w:rsidRDefault="00740D93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Il nostro </w:t>
      </w:r>
      <w:proofErr w:type="spellStart"/>
      <w:r w:rsidRPr="00740D93">
        <w:rPr>
          <w:i/>
          <w:sz w:val="24"/>
          <w:szCs w:val="22"/>
          <w:lang w:val="it-IT"/>
        </w:rPr>
        <w:t>DataLayer</w:t>
      </w:r>
      <w:proofErr w:type="spellEnd"/>
      <w:r>
        <w:rPr>
          <w:i/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 xml:space="preserve">contiene i </w:t>
      </w:r>
      <w:r>
        <w:rPr>
          <w:i/>
          <w:sz w:val="24"/>
          <w:szCs w:val="22"/>
          <w:lang w:val="it-IT"/>
        </w:rPr>
        <w:t>moduli</w:t>
      </w:r>
      <w:r>
        <w:rPr>
          <w:sz w:val="24"/>
          <w:szCs w:val="22"/>
          <w:lang w:val="it-IT"/>
        </w:rPr>
        <w:t xml:space="preserve"> che implementano le interfacce del livello superiore:</w:t>
      </w:r>
    </w:p>
    <w:p w:rsidR="00740D93" w:rsidRPr="00785CF5" w:rsidRDefault="004F7864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>
        <w:rPr>
          <w:b/>
          <w:sz w:val="24"/>
          <w:szCs w:val="22"/>
          <w:lang w:val="it-IT"/>
        </w:rPr>
        <w:t>DAO</w:t>
      </w:r>
      <w:r w:rsidR="00740D93" w:rsidRPr="00785CF5">
        <w:rPr>
          <w:b/>
          <w:sz w:val="24"/>
          <w:szCs w:val="22"/>
          <w:lang w:val="it-IT"/>
        </w:rPr>
        <w:t>Impl</w:t>
      </w:r>
      <w:proofErr w:type="spellEnd"/>
      <w:r w:rsidR="00740D93">
        <w:rPr>
          <w:b/>
          <w:sz w:val="24"/>
          <w:szCs w:val="22"/>
          <w:lang w:val="it-IT"/>
        </w:rPr>
        <w:t xml:space="preserve"> </w:t>
      </w:r>
      <w:r w:rsidR="00740D93" w:rsidRPr="00785CF5">
        <w:rPr>
          <w:sz w:val="24"/>
          <w:szCs w:val="22"/>
          <w:lang w:val="it-IT"/>
        </w:rPr>
        <w:t>-&gt;</w:t>
      </w:r>
      <w:r w:rsidR="00740D93">
        <w:rPr>
          <w:sz w:val="24"/>
          <w:szCs w:val="22"/>
          <w:lang w:val="it-IT"/>
        </w:rPr>
        <w:t xml:space="preserve"> </w:t>
      </w:r>
      <w:r w:rsidR="000921A1">
        <w:rPr>
          <w:sz w:val="24"/>
          <w:szCs w:val="22"/>
          <w:lang w:val="it-IT"/>
        </w:rPr>
        <w:t>Modulo che consente la comunicazione con il database</w:t>
      </w:r>
      <w:r w:rsidR="00740D93">
        <w:rPr>
          <w:sz w:val="24"/>
          <w:szCs w:val="22"/>
          <w:lang w:val="it-IT"/>
        </w:rPr>
        <w:t xml:space="preserve">   </w:t>
      </w:r>
    </w:p>
    <w:p w:rsidR="00740D93" w:rsidRDefault="004F7864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>
        <w:rPr>
          <w:b/>
          <w:sz w:val="24"/>
          <w:szCs w:val="22"/>
          <w:lang w:val="it-IT"/>
        </w:rPr>
        <w:t>Trasmitter</w:t>
      </w:r>
      <w:r w:rsidR="009E57A3">
        <w:rPr>
          <w:b/>
          <w:sz w:val="24"/>
          <w:szCs w:val="22"/>
          <w:lang w:val="it-IT"/>
        </w:rPr>
        <w:t>Process</w:t>
      </w:r>
      <w:proofErr w:type="spellEnd"/>
      <w:r w:rsidR="00740D93" w:rsidRPr="00FC454F">
        <w:rPr>
          <w:b/>
          <w:sz w:val="24"/>
          <w:szCs w:val="22"/>
          <w:lang w:val="it-IT"/>
        </w:rPr>
        <w:t xml:space="preserve"> -&gt; </w:t>
      </w:r>
      <w:r w:rsidR="005A59FE">
        <w:rPr>
          <w:sz w:val="24"/>
          <w:szCs w:val="22"/>
          <w:lang w:val="it-IT"/>
        </w:rPr>
        <w:t xml:space="preserve">processo che effettua il monitoraggio </w:t>
      </w:r>
      <w:r w:rsidR="00082A3C">
        <w:rPr>
          <w:sz w:val="24"/>
          <w:szCs w:val="22"/>
          <w:lang w:val="it-IT"/>
        </w:rPr>
        <w:t xml:space="preserve">del </w:t>
      </w:r>
      <w:r w:rsidR="00082A3C" w:rsidRPr="00082A3C">
        <w:rPr>
          <w:i/>
          <w:sz w:val="24"/>
          <w:szCs w:val="22"/>
          <w:lang w:val="it-IT"/>
        </w:rPr>
        <w:t>database</w:t>
      </w:r>
      <w:r w:rsidR="005A59FE">
        <w:rPr>
          <w:sz w:val="24"/>
          <w:szCs w:val="22"/>
          <w:lang w:val="it-IT"/>
        </w:rPr>
        <w:t xml:space="preserve"> </w:t>
      </w:r>
      <w:r w:rsidR="00082A3C">
        <w:rPr>
          <w:sz w:val="24"/>
          <w:szCs w:val="22"/>
          <w:lang w:val="it-IT"/>
        </w:rPr>
        <w:t xml:space="preserve">per verificare l’esistenza di notizie da trasmettere (il cui stato sia Q); nel caso esse siano presenti, </w:t>
      </w:r>
      <w:proofErr w:type="spellStart"/>
      <w:r w:rsidR="00082A3C" w:rsidRPr="00082A3C">
        <w:rPr>
          <w:i/>
          <w:sz w:val="24"/>
          <w:szCs w:val="22"/>
          <w:lang w:val="it-IT"/>
        </w:rPr>
        <w:t>TrasmitterProcess</w:t>
      </w:r>
      <w:proofErr w:type="spellEnd"/>
      <w:r w:rsidR="00082A3C">
        <w:rPr>
          <w:sz w:val="24"/>
          <w:szCs w:val="22"/>
          <w:lang w:val="it-IT"/>
        </w:rPr>
        <w:t xml:space="preserve"> genera un file XML</w:t>
      </w:r>
      <w:r w:rsidR="00C718DF">
        <w:rPr>
          <w:sz w:val="24"/>
          <w:szCs w:val="22"/>
          <w:lang w:val="it-IT"/>
        </w:rPr>
        <w:t>, seguendo un determinato schema,</w:t>
      </w:r>
      <w:r w:rsidR="00082A3C">
        <w:rPr>
          <w:sz w:val="24"/>
          <w:szCs w:val="22"/>
          <w:lang w:val="it-IT"/>
        </w:rPr>
        <w:t xml:space="preserve"> da immettere nella cartella condivisa </w:t>
      </w:r>
      <w:r w:rsidR="005A59FE">
        <w:rPr>
          <w:sz w:val="24"/>
          <w:szCs w:val="22"/>
          <w:lang w:val="it-IT"/>
        </w:rPr>
        <w:t xml:space="preserve"> </w:t>
      </w:r>
      <w:r w:rsidR="00740D93" w:rsidRPr="00FC454F">
        <w:rPr>
          <w:b/>
          <w:sz w:val="24"/>
          <w:szCs w:val="22"/>
          <w:lang w:val="it-IT"/>
        </w:rPr>
        <w:t xml:space="preserve"> </w:t>
      </w:r>
    </w:p>
    <w:p w:rsidR="0038582B" w:rsidRDefault="009E57A3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sz w:val="24"/>
          <w:szCs w:val="22"/>
          <w:lang w:val="it-IT"/>
        </w:rPr>
      </w:pPr>
      <w:proofErr w:type="spellStart"/>
      <w:r>
        <w:rPr>
          <w:b/>
          <w:sz w:val="24"/>
          <w:szCs w:val="22"/>
          <w:lang w:val="it-IT"/>
        </w:rPr>
        <w:t>ReceiverProcess</w:t>
      </w:r>
      <w:proofErr w:type="spellEnd"/>
      <w:r w:rsidR="00740D93">
        <w:rPr>
          <w:b/>
          <w:sz w:val="24"/>
          <w:szCs w:val="22"/>
          <w:lang w:val="it-IT"/>
        </w:rPr>
        <w:t xml:space="preserve"> -&gt; </w:t>
      </w:r>
      <w:r w:rsidR="005A59FE">
        <w:rPr>
          <w:sz w:val="24"/>
          <w:szCs w:val="22"/>
          <w:lang w:val="it-IT"/>
        </w:rPr>
        <w:t>processo che effettua il monitoraggio della Directory condivisa con i Fornitori delle notizie al fine di recuperare i file XML presenti in esso.</w:t>
      </w:r>
    </w:p>
    <w:p w:rsidR="00EE7D0B" w:rsidRPr="00871652" w:rsidRDefault="001369BB" w:rsidP="00514A6B">
      <w:pPr>
        <w:pStyle w:val="Titolo2"/>
        <w:numPr>
          <w:ilvl w:val="0"/>
          <w:numId w:val="0"/>
        </w:numPr>
        <w:spacing w:line="276" w:lineRule="auto"/>
        <w:rPr>
          <w:sz w:val="28"/>
          <w:szCs w:val="28"/>
          <w:lang w:val="it-IT"/>
        </w:rPr>
      </w:pPr>
      <w:bookmarkStart w:id="14" w:name="_Toc354429466"/>
      <w:r w:rsidRPr="00871652">
        <w:rPr>
          <w:sz w:val="28"/>
          <w:szCs w:val="28"/>
          <w:lang w:val="it-IT"/>
        </w:rPr>
        <w:lastRenderedPageBreak/>
        <w:t xml:space="preserve">1.6  </w:t>
      </w:r>
      <w:proofErr w:type="spellStart"/>
      <w:r w:rsidRPr="00871652">
        <w:rPr>
          <w:sz w:val="28"/>
          <w:szCs w:val="28"/>
          <w:lang w:val="it-IT"/>
        </w:rPr>
        <w:t>Entity</w:t>
      </w:r>
      <w:bookmarkEnd w:id="14"/>
      <w:proofErr w:type="spellEnd"/>
    </w:p>
    <w:p w:rsidR="001369BB" w:rsidRDefault="00540D17" w:rsidP="00514A6B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Insieme infrastrutturale di classi</w:t>
      </w:r>
      <w:r w:rsidR="00EE6B1A">
        <w:rPr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>che vengono utilizzate da ogni livello dell’applicazione.</w:t>
      </w:r>
      <w:r w:rsidR="00BC0CCC">
        <w:rPr>
          <w:sz w:val="24"/>
          <w:szCs w:val="22"/>
          <w:lang w:val="it-IT"/>
        </w:rPr>
        <w:t xml:space="preserve"> Questa componente dunque comunica con tutti gli altri </w:t>
      </w:r>
      <w:proofErr w:type="spellStart"/>
      <w:r w:rsidRPr="00540D17">
        <w:rPr>
          <w:i/>
          <w:sz w:val="24"/>
          <w:szCs w:val="22"/>
          <w:lang w:val="it-IT"/>
        </w:rPr>
        <w:t>Layer</w:t>
      </w:r>
      <w:proofErr w:type="spellEnd"/>
      <w:r w:rsidR="00BC0CCC">
        <w:rPr>
          <w:sz w:val="24"/>
          <w:szCs w:val="22"/>
          <w:lang w:val="it-IT"/>
        </w:rPr>
        <w:t xml:space="preserve"> dell’architettura. </w:t>
      </w:r>
    </w:p>
    <w:p w:rsidR="00EA1EAA" w:rsidRDefault="00EA1EAA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CD267F" w:rsidRDefault="00CD267F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In </w:t>
      </w:r>
      <w:r w:rsidR="00EB0E50">
        <w:fldChar w:fldCharType="begin"/>
      </w:r>
      <w:r w:rsidR="00EB0E50" w:rsidRPr="00EB0E50">
        <w:rPr>
          <w:lang w:val="it-IT"/>
        </w:rPr>
        <w:instrText xml:space="preserve"> REF _Ref353522445 \h  \* MERGEFORMAT </w:instrText>
      </w:r>
      <w:r w:rsidR="00EB0E50">
        <w:fldChar w:fldCharType="separate"/>
      </w:r>
      <w:r w:rsidRPr="00A11400">
        <w:rPr>
          <w:i/>
          <w:sz w:val="22"/>
          <w:lang w:val="it-IT"/>
        </w:rPr>
        <w:t>Figura 2</w:t>
      </w:r>
      <w:r w:rsidR="00EB0E50">
        <w:fldChar w:fldCharType="end"/>
      </w:r>
      <w:r w:rsidR="000C12E7">
        <w:rPr>
          <w:sz w:val="24"/>
          <w:szCs w:val="22"/>
          <w:lang w:val="it-IT"/>
        </w:rPr>
        <w:fldChar w:fldCharType="begin"/>
      </w:r>
      <w:r>
        <w:rPr>
          <w:sz w:val="24"/>
          <w:szCs w:val="22"/>
          <w:lang w:val="it-IT"/>
        </w:rPr>
        <w:instrText xml:space="preserve"> REF _Ref353522387 \h </w:instrText>
      </w:r>
      <w:r w:rsidR="00422AA4">
        <w:rPr>
          <w:sz w:val="24"/>
          <w:szCs w:val="22"/>
          <w:lang w:val="it-IT"/>
        </w:rPr>
        <w:instrText xml:space="preserve"> \* MERGEFORMAT </w:instrText>
      </w:r>
      <w:r w:rsidR="000C12E7">
        <w:rPr>
          <w:sz w:val="24"/>
          <w:szCs w:val="22"/>
          <w:lang w:val="it-IT"/>
        </w:rPr>
      </w:r>
      <w:r w:rsidR="000C12E7">
        <w:rPr>
          <w:sz w:val="24"/>
          <w:szCs w:val="22"/>
          <w:lang w:val="it-IT"/>
        </w:rPr>
        <w:fldChar w:fldCharType="end"/>
      </w:r>
      <w:r>
        <w:rPr>
          <w:sz w:val="24"/>
          <w:szCs w:val="22"/>
          <w:lang w:val="it-IT"/>
        </w:rPr>
        <w:t xml:space="preserve"> è stata riportata l’Architettura Logica del Sistema </w:t>
      </w:r>
      <w:r w:rsidR="005975B4">
        <w:rPr>
          <w:sz w:val="24"/>
          <w:szCs w:val="22"/>
          <w:lang w:val="it-IT"/>
        </w:rPr>
        <w:t xml:space="preserve">con le componenti previste per ciascun </w:t>
      </w:r>
      <w:proofErr w:type="spellStart"/>
      <w:r w:rsidR="005975B4">
        <w:rPr>
          <w:sz w:val="24"/>
          <w:szCs w:val="22"/>
          <w:lang w:val="it-IT"/>
        </w:rPr>
        <w:t>Layer</w:t>
      </w:r>
      <w:proofErr w:type="spellEnd"/>
      <w:r w:rsidR="005975B4">
        <w:rPr>
          <w:sz w:val="24"/>
          <w:szCs w:val="22"/>
          <w:lang w:val="it-IT"/>
        </w:rPr>
        <w:t xml:space="preserve"> ed i collegamenti tra le stesse.</w:t>
      </w:r>
    </w:p>
    <w:p w:rsidR="00CD267F" w:rsidRPr="00101C97" w:rsidRDefault="00101C97" w:rsidP="00830E38">
      <w:pPr>
        <w:keepNext/>
        <w:jc w:val="center"/>
        <w:rPr>
          <w:lang w:val="it-IT"/>
        </w:rPr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696A3BFE" wp14:editId="2B8C7D14">
            <wp:simplePos x="0" y="0"/>
            <wp:positionH relativeFrom="column">
              <wp:posOffset>457200</wp:posOffset>
            </wp:positionH>
            <wp:positionV relativeFrom="paragraph">
              <wp:posOffset>103505</wp:posOffset>
            </wp:positionV>
            <wp:extent cx="5086350" cy="6946900"/>
            <wp:effectExtent l="0" t="0" r="0" b="0"/>
            <wp:wrapTopAndBottom/>
            <wp:docPr id="13" name="Immagine 13" descr="C:\Users\Roberta\Dropbox\ProjectWork (1)\Diagrammi e disegni\ArchitetturaLogica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a\Dropbox\ProjectWork (1)\Diagrammi e disegni\ArchitetturaLogicaN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8CF" w:rsidRPr="00F33260" w:rsidRDefault="00CD267F" w:rsidP="00830E38">
      <w:pPr>
        <w:pStyle w:val="Didascalia"/>
        <w:jc w:val="center"/>
        <w:rPr>
          <w:lang w:val="it-IT"/>
        </w:rPr>
      </w:pPr>
      <w:bookmarkStart w:id="15" w:name="_Ref353522445"/>
      <w:r w:rsidRPr="00F33260">
        <w:rPr>
          <w:lang w:val="it-IT"/>
        </w:rPr>
        <w:t xml:space="preserve">Figura </w:t>
      </w:r>
      <w:r w:rsidR="000C12E7">
        <w:fldChar w:fldCharType="begin"/>
      </w:r>
      <w:r w:rsidR="000B5285" w:rsidRPr="00F33260">
        <w:rPr>
          <w:lang w:val="it-IT"/>
        </w:rPr>
        <w:instrText xml:space="preserve"> SEQ Figura \* ARABIC </w:instrText>
      </w:r>
      <w:r w:rsidR="000C12E7">
        <w:fldChar w:fldCharType="separate"/>
      </w:r>
      <w:r w:rsidRPr="00F33260">
        <w:rPr>
          <w:noProof/>
          <w:lang w:val="it-IT"/>
        </w:rPr>
        <w:t>2</w:t>
      </w:r>
      <w:r w:rsidR="000C12E7">
        <w:rPr>
          <w:noProof/>
        </w:rPr>
        <w:fldChar w:fldCharType="end"/>
      </w:r>
      <w:bookmarkEnd w:id="15"/>
      <w:r w:rsidRPr="00F33260">
        <w:rPr>
          <w:lang w:val="it-IT"/>
        </w:rPr>
        <w:t xml:space="preserve"> - Architettura Logica con Componenti</w:t>
      </w:r>
    </w:p>
    <w:p w:rsidR="00145C60" w:rsidRPr="00F33260" w:rsidRDefault="00145C60" w:rsidP="00145C60">
      <w:pPr>
        <w:rPr>
          <w:lang w:val="it-IT"/>
        </w:rPr>
      </w:pPr>
    </w:p>
    <w:p w:rsidR="00AB50A2" w:rsidRPr="00F33260" w:rsidRDefault="00AB50A2" w:rsidP="00145C60">
      <w:pPr>
        <w:rPr>
          <w:lang w:val="it-IT"/>
        </w:rPr>
      </w:pPr>
    </w:p>
    <w:p w:rsidR="00AB50A2" w:rsidRPr="00F33260" w:rsidRDefault="00AB50A2" w:rsidP="00145C60">
      <w:pPr>
        <w:rPr>
          <w:lang w:val="it-IT"/>
        </w:rPr>
      </w:pPr>
    </w:p>
    <w:p w:rsidR="0055768E" w:rsidRDefault="0055768E" w:rsidP="00422AA4">
      <w:pPr>
        <w:pStyle w:val="Titolo1"/>
        <w:spacing w:line="276" w:lineRule="auto"/>
        <w:rPr>
          <w:color w:val="0070C0"/>
          <w:lang w:val="it-IT"/>
        </w:rPr>
      </w:pPr>
      <w:bookmarkStart w:id="16" w:name="_Toc354429467"/>
      <w:r>
        <w:rPr>
          <w:color w:val="0070C0"/>
          <w:lang w:val="it-IT"/>
        </w:rPr>
        <w:lastRenderedPageBreak/>
        <w:t>Architettura Fisica</w:t>
      </w:r>
      <w:bookmarkEnd w:id="16"/>
    </w:p>
    <w:p w:rsidR="0055768E" w:rsidRDefault="0055768E" w:rsidP="0055768E">
      <w:pPr>
        <w:rPr>
          <w:lang w:val="it-IT"/>
        </w:rPr>
      </w:pP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L’architettura dell’applicazione è stata progettata in modo da garantire le seguenti condizioni: 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• Alta affidabilità 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• Fruibilità con interfacce semplici utilizzabili anche da utenti non esperti  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• Elevati livelli di performance  per garantire tempi di risposta adeguati 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• Scalabilità lineare senza modifiche alla struttura software 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>Per fare ciò è stata realizzata un’architettura tecnologica che soddisfi i requisiti di espansibilità sia orizzontale che verticale.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>L’espansibilità verticale è data da un sistema che sia in grado di essere messo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in produzione su un unico livello hardware e sia di espandersi sui i n livelli definiti; l’espandibilità orizzontale invece deve essere garantita dalla gestione dei servizi su macchine dedicate. 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 L’applicazione è stata progettata e implementata in modo da poter essere gestita, in relazione alle esigenze di servizio, da un unica macchina o da una macchina per i diversi livelli infrastrutturale. </w:t>
      </w: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</w:p>
    <w:p w:rsidR="0055768E" w:rsidRPr="0055768E" w:rsidRDefault="0055768E" w:rsidP="0055768E">
      <w:pPr>
        <w:jc w:val="both"/>
        <w:rPr>
          <w:sz w:val="24"/>
          <w:szCs w:val="22"/>
          <w:lang w:val="it-IT"/>
        </w:rPr>
      </w:pPr>
      <w:r w:rsidRPr="0055768E">
        <w:rPr>
          <w:sz w:val="24"/>
          <w:szCs w:val="22"/>
          <w:lang w:val="it-IT"/>
        </w:rPr>
        <w:t xml:space="preserve">In quest’ultimo caso si è pensato di effettuare il </w:t>
      </w:r>
      <w:proofErr w:type="spellStart"/>
      <w:r w:rsidRPr="0055768E">
        <w:rPr>
          <w:sz w:val="24"/>
          <w:szCs w:val="22"/>
          <w:lang w:val="it-IT"/>
        </w:rPr>
        <w:t>deploy</w:t>
      </w:r>
      <w:proofErr w:type="spellEnd"/>
      <w:r w:rsidRPr="0055768E">
        <w:rPr>
          <w:sz w:val="24"/>
          <w:szCs w:val="22"/>
          <w:lang w:val="it-IT"/>
        </w:rPr>
        <w:t xml:space="preserve"> dell’applicazione su tre macchine come mostrato in figura : </w:t>
      </w:r>
    </w:p>
    <w:p w:rsidR="0055768E" w:rsidRPr="0055768E" w:rsidRDefault="0055768E" w:rsidP="0055768E">
      <w:pPr>
        <w:widowControl/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Courier New"/>
          <w:color w:val="000000"/>
          <w:sz w:val="28"/>
          <w:lang w:val="it-IT"/>
        </w:rPr>
      </w:pPr>
    </w:p>
    <w:p w:rsidR="0055768E" w:rsidRPr="0055768E" w:rsidRDefault="005D1CDC" w:rsidP="0055768E">
      <w:pPr>
        <w:widowControl/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Courier New"/>
          <w:color w:val="000000"/>
          <w:sz w:val="28"/>
          <w:lang w:val="it-IT"/>
        </w:rPr>
      </w:pPr>
      <w:r>
        <w:rPr>
          <w:noProof/>
          <w:color w:val="FF0000"/>
          <w:lang w:val="it-IT" w:eastAsia="it-IT"/>
        </w:rPr>
        <w:drawing>
          <wp:anchor distT="0" distB="0" distL="114300" distR="114300" simplePos="0" relativeHeight="251693056" behindDoc="0" locked="0" layoutInCell="1" allowOverlap="1" wp14:anchorId="2645433B" wp14:editId="4A3102F4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5663565" cy="2408555"/>
            <wp:effectExtent l="0" t="0" r="0" b="0"/>
            <wp:wrapTopAndBottom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C94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68E" w:rsidRPr="0055768E" w:rsidRDefault="00A463F4" w:rsidP="0055768E">
      <w:pPr>
        <w:widowControl/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Courier New"/>
          <w:color w:val="000000"/>
          <w:sz w:val="28"/>
          <w:lang w:val="it-IT"/>
        </w:rPr>
      </w:pPr>
      <w:r>
        <w:rPr>
          <w:noProof/>
        </w:rPr>
        <w:pict>
          <v:line id="Connettore 1 26" o:spid="_x0000_s1050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3pt,9.5pt" to="-183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" strokecolor="#4a7ebb" strokeweight="2.5pt"/>
        </w:pict>
      </w:r>
      <w:r>
        <w:rPr>
          <w:noProof/>
        </w:rPr>
        <w:pict>
          <v:line id="Connettore 1 1" o:spid="_x0000_s1049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6.85pt,9.65pt" to="-326.8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" strokecolor="#4a7ebb" strokeweight="2.5pt"/>
        </w:pict>
      </w:r>
      <w:r>
        <w:rPr>
          <w:noProof/>
        </w:rPr>
        <w:pict>
          <v:line id="_x0000_s1054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624.6pt" to="185.15pt,6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" strokecolor="#72a376 [3204]" strokeweight="2.5pt"/>
        </w:pict>
      </w:r>
      <w:r>
        <w:rPr>
          <w:noProof/>
        </w:rPr>
        <w:pict>
          <v:line id="Connettore 1 29" o:spid="_x0000_s1053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624.4pt" to="329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" strokecolor="#72a376 [3204]" strokeweight="2.5pt"/>
        </w:pict>
      </w:r>
      <w:r>
        <w:rPr>
          <w:noProof/>
        </w:rPr>
        <w:pict>
          <v:line id="_x0000_s105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624.6pt" to="185.15pt,6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" strokecolor="#72a376 [3204]" strokeweight="2.5pt"/>
        </w:pict>
      </w:r>
      <w:r>
        <w:rPr>
          <w:noProof/>
        </w:rPr>
        <w:pict>
          <v:line id="Connettore 1 30" o:spid="_x0000_s1055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624.4pt" to="329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" strokecolor="#72a376 [3204]" strokeweight="2.5pt"/>
        </w:pict>
      </w:r>
      <w:r>
        <w:rPr>
          <w:noProof/>
        </w:rPr>
        <w:pict>
          <v:line id="_x0000_s1058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624.6pt" to="185.15pt,6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" strokecolor="#72a376 [3204]" strokeweight="2.5pt"/>
        </w:pict>
      </w:r>
      <w:r>
        <w:rPr>
          <w:noProof/>
        </w:rPr>
        <w:pict>
          <v:line id="Connettore 1 31" o:spid="_x0000_s1057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624.4pt" to="329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" strokecolor="#72a376 [3204]" strokeweight="2.5pt"/>
        </w:pict>
      </w:r>
      <w:r w:rsidR="005D1CDC">
        <w:rPr>
          <w:sz w:val="24"/>
          <w:lang w:val="it-IT"/>
        </w:rPr>
        <w:t>C</w:t>
      </w:r>
      <w:r w:rsidR="0055768E" w:rsidRPr="0055768E">
        <w:rPr>
          <w:sz w:val="24"/>
          <w:lang w:val="it-IT"/>
        </w:rPr>
        <w:t xml:space="preserve">lient </w:t>
      </w:r>
      <w:proofErr w:type="spellStart"/>
      <w:r w:rsidR="0055768E" w:rsidRPr="0055768E">
        <w:rPr>
          <w:sz w:val="24"/>
          <w:lang w:val="it-IT"/>
        </w:rPr>
        <w:t>Tier</w:t>
      </w:r>
      <w:proofErr w:type="spellEnd"/>
      <w:r w:rsidR="0055768E" w:rsidRPr="0055768E">
        <w:rPr>
          <w:sz w:val="24"/>
          <w:lang w:val="it-IT"/>
        </w:rPr>
        <w:t xml:space="preserve"> : macchina server su cui risiede il Presentation </w:t>
      </w:r>
      <w:proofErr w:type="spellStart"/>
      <w:r w:rsidR="0055768E" w:rsidRPr="0055768E">
        <w:rPr>
          <w:sz w:val="24"/>
          <w:lang w:val="it-IT"/>
        </w:rPr>
        <w:t>Layer</w:t>
      </w:r>
      <w:proofErr w:type="spellEnd"/>
      <w:r w:rsidR="0055768E" w:rsidRPr="0055768E">
        <w:rPr>
          <w:sz w:val="24"/>
          <w:lang w:val="it-IT"/>
        </w:rPr>
        <w:t xml:space="preserve"> da cui accede l’utente;</w:t>
      </w:r>
    </w:p>
    <w:p w:rsidR="0055768E" w:rsidRPr="0055768E" w:rsidRDefault="0055768E" w:rsidP="0055768E">
      <w:pPr>
        <w:spacing w:line="276" w:lineRule="auto"/>
        <w:jc w:val="both"/>
        <w:rPr>
          <w:sz w:val="24"/>
          <w:lang w:val="it-IT"/>
        </w:rPr>
      </w:pPr>
      <w:r w:rsidRPr="0055768E">
        <w:rPr>
          <w:sz w:val="24"/>
          <w:lang w:val="it-IT"/>
        </w:rPr>
        <w:t xml:space="preserve">Application </w:t>
      </w:r>
      <w:proofErr w:type="spellStart"/>
      <w:r w:rsidRPr="0055768E">
        <w:rPr>
          <w:sz w:val="24"/>
          <w:lang w:val="it-IT"/>
        </w:rPr>
        <w:t>Tier</w:t>
      </w:r>
      <w:proofErr w:type="spellEnd"/>
      <w:r w:rsidRPr="0055768E">
        <w:rPr>
          <w:sz w:val="24"/>
          <w:lang w:val="it-IT"/>
        </w:rPr>
        <w:t xml:space="preserve"> : macchina server su cui risiede la logica applicativa: in particolare il Business </w:t>
      </w:r>
      <w:proofErr w:type="spellStart"/>
      <w:r w:rsidRPr="0055768E">
        <w:rPr>
          <w:sz w:val="24"/>
          <w:lang w:val="it-IT"/>
        </w:rPr>
        <w:t>Layer</w:t>
      </w:r>
      <w:proofErr w:type="spellEnd"/>
      <w:r w:rsidRPr="0055768E">
        <w:rPr>
          <w:sz w:val="24"/>
          <w:lang w:val="it-IT"/>
        </w:rPr>
        <w:t xml:space="preserve"> e Data </w:t>
      </w:r>
      <w:proofErr w:type="spellStart"/>
      <w:r w:rsidRPr="0055768E">
        <w:rPr>
          <w:sz w:val="24"/>
          <w:lang w:val="it-IT"/>
        </w:rPr>
        <w:t>Layer</w:t>
      </w:r>
      <w:proofErr w:type="spellEnd"/>
      <w:r w:rsidRPr="0055768E">
        <w:rPr>
          <w:sz w:val="24"/>
          <w:lang w:val="it-IT"/>
        </w:rPr>
        <w:t xml:space="preserve">. Esso offre un’infrastruttura di supporto allo sviluppo della logica intesa come integrazione di più servizi. </w:t>
      </w:r>
    </w:p>
    <w:p w:rsidR="0055768E" w:rsidRPr="0055768E" w:rsidRDefault="0055768E" w:rsidP="0055768E">
      <w:pPr>
        <w:spacing w:line="276" w:lineRule="auto"/>
        <w:jc w:val="both"/>
        <w:rPr>
          <w:sz w:val="24"/>
          <w:lang w:val="it-IT"/>
        </w:rPr>
      </w:pPr>
      <w:r w:rsidRPr="0055768E">
        <w:rPr>
          <w:sz w:val="24"/>
          <w:lang w:val="it-IT"/>
        </w:rPr>
        <w:t xml:space="preserve">Database </w:t>
      </w:r>
      <w:proofErr w:type="spellStart"/>
      <w:r w:rsidRPr="0055768E">
        <w:rPr>
          <w:sz w:val="24"/>
          <w:lang w:val="it-IT"/>
        </w:rPr>
        <w:t>Tier</w:t>
      </w:r>
      <w:proofErr w:type="spellEnd"/>
      <w:r w:rsidRPr="0055768E">
        <w:rPr>
          <w:sz w:val="24"/>
          <w:lang w:val="it-IT"/>
        </w:rPr>
        <w:t xml:space="preserve"> : macchina server su cui risiedono i dati e le risorse usate dal sistema. </w:t>
      </w:r>
    </w:p>
    <w:p w:rsidR="0055768E" w:rsidRPr="0055768E" w:rsidRDefault="0055768E" w:rsidP="0055768E">
      <w:pPr>
        <w:spacing w:line="276" w:lineRule="auto"/>
        <w:jc w:val="both"/>
        <w:rPr>
          <w:sz w:val="24"/>
          <w:lang w:val="it-IT"/>
        </w:rPr>
      </w:pPr>
    </w:p>
    <w:p w:rsidR="0055768E" w:rsidRPr="0055768E" w:rsidRDefault="0055768E" w:rsidP="0055768E">
      <w:pPr>
        <w:spacing w:line="276" w:lineRule="auto"/>
        <w:jc w:val="both"/>
        <w:rPr>
          <w:sz w:val="24"/>
          <w:lang w:val="it-IT"/>
        </w:rPr>
      </w:pPr>
    </w:p>
    <w:p w:rsidR="0055768E" w:rsidRPr="0055768E" w:rsidRDefault="0055768E" w:rsidP="0055768E">
      <w:pPr>
        <w:spacing w:line="276" w:lineRule="auto"/>
        <w:jc w:val="both"/>
        <w:rPr>
          <w:sz w:val="24"/>
          <w:lang w:val="it-IT"/>
        </w:rPr>
      </w:pPr>
    </w:p>
    <w:p w:rsidR="0055768E" w:rsidRPr="0055768E" w:rsidRDefault="0055768E" w:rsidP="0055768E">
      <w:pPr>
        <w:spacing w:line="276" w:lineRule="auto"/>
        <w:jc w:val="both"/>
        <w:rPr>
          <w:sz w:val="24"/>
          <w:lang w:val="it-IT"/>
        </w:rPr>
      </w:pPr>
      <w:r w:rsidRPr="0055768E">
        <w:rPr>
          <w:sz w:val="24"/>
          <w:lang w:val="it-IT"/>
        </w:rPr>
        <w:t xml:space="preserve">Il Client </w:t>
      </w:r>
      <w:proofErr w:type="spellStart"/>
      <w:r w:rsidRPr="0055768E">
        <w:rPr>
          <w:sz w:val="24"/>
          <w:lang w:val="it-IT"/>
        </w:rPr>
        <w:t>Tier</w:t>
      </w:r>
      <w:proofErr w:type="spellEnd"/>
      <w:r w:rsidRPr="0055768E">
        <w:rPr>
          <w:sz w:val="24"/>
          <w:lang w:val="it-IT"/>
        </w:rPr>
        <w:t xml:space="preserve"> e Application </w:t>
      </w:r>
      <w:proofErr w:type="spellStart"/>
      <w:r w:rsidRPr="0055768E">
        <w:rPr>
          <w:sz w:val="24"/>
          <w:lang w:val="it-IT"/>
        </w:rPr>
        <w:t>Tier</w:t>
      </w:r>
      <w:proofErr w:type="spellEnd"/>
      <w:r w:rsidRPr="0055768E">
        <w:rPr>
          <w:sz w:val="24"/>
          <w:lang w:val="it-IT"/>
        </w:rPr>
        <w:t xml:space="preserve"> comunicano tra loro tramite protocollo SOAP basato su file XML.</w:t>
      </w:r>
    </w:p>
    <w:p w:rsidR="0055768E" w:rsidRDefault="0055768E" w:rsidP="0055768E">
      <w:pPr>
        <w:spacing w:line="276" w:lineRule="auto"/>
        <w:jc w:val="both"/>
        <w:rPr>
          <w:sz w:val="24"/>
          <w:lang w:val="it-IT"/>
        </w:rPr>
      </w:pPr>
      <w:r w:rsidRPr="0055768E">
        <w:rPr>
          <w:sz w:val="24"/>
          <w:lang w:val="it-IT"/>
        </w:rPr>
        <w:t xml:space="preserve">L’Application </w:t>
      </w:r>
      <w:proofErr w:type="spellStart"/>
      <w:r w:rsidRPr="0055768E">
        <w:rPr>
          <w:sz w:val="24"/>
          <w:lang w:val="it-IT"/>
        </w:rPr>
        <w:t>Tier</w:t>
      </w:r>
      <w:proofErr w:type="spellEnd"/>
      <w:r w:rsidRPr="0055768E">
        <w:rPr>
          <w:sz w:val="24"/>
          <w:lang w:val="it-IT"/>
        </w:rPr>
        <w:t xml:space="preserve"> e Database </w:t>
      </w:r>
      <w:proofErr w:type="spellStart"/>
      <w:r w:rsidRPr="0055768E">
        <w:rPr>
          <w:sz w:val="24"/>
          <w:lang w:val="it-IT"/>
        </w:rPr>
        <w:t>Tier</w:t>
      </w:r>
      <w:proofErr w:type="spellEnd"/>
      <w:r w:rsidRPr="0055768E">
        <w:rPr>
          <w:sz w:val="24"/>
          <w:lang w:val="it-IT"/>
        </w:rPr>
        <w:t xml:space="preserve"> comunicano tra loro tramite il protocollo di rete TCP/IP.</w:t>
      </w:r>
    </w:p>
    <w:p w:rsidR="005D1CDC" w:rsidRPr="0055768E" w:rsidRDefault="005D1CDC" w:rsidP="0055768E">
      <w:pPr>
        <w:spacing w:line="276" w:lineRule="auto"/>
        <w:jc w:val="both"/>
        <w:rPr>
          <w:sz w:val="24"/>
          <w:lang w:val="it-IT"/>
        </w:rPr>
      </w:pPr>
    </w:p>
    <w:p w:rsidR="0055768E" w:rsidRPr="0055768E" w:rsidRDefault="0055768E" w:rsidP="0055768E">
      <w:pPr>
        <w:rPr>
          <w:lang w:val="it-IT"/>
        </w:rPr>
      </w:pPr>
    </w:p>
    <w:p w:rsidR="00CD4BE9" w:rsidRPr="005D1CDC" w:rsidRDefault="00766624" w:rsidP="005D1CDC">
      <w:pPr>
        <w:pStyle w:val="Titolo1"/>
        <w:spacing w:line="276" w:lineRule="auto"/>
        <w:rPr>
          <w:color w:val="0070C0"/>
          <w:lang w:val="it-IT"/>
        </w:rPr>
      </w:pPr>
      <w:bookmarkStart w:id="17" w:name="_Toc354429468"/>
      <w:r w:rsidRPr="005D1CDC">
        <w:rPr>
          <w:color w:val="0070C0"/>
          <w:lang w:val="it-IT"/>
        </w:rPr>
        <w:t>Scelte Tecnologiche</w:t>
      </w:r>
      <w:bookmarkEnd w:id="17"/>
    </w:p>
    <w:p w:rsidR="00871652" w:rsidRDefault="00AB50A2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In questo capitolo vengono</w:t>
      </w:r>
      <w:r w:rsidR="00871652">
        <w:rPr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>r</w:t>
      </w:r>
      <w:r w:rsidR="00871652">
        <w:rPr>
          <w:sz w:val="24"/>
          <w:szCs w:val="22"/>
          <w:lang w:val="it-IT"/>
        </w:rPr>
        <w:t xml:space="preserve">iportate le </w:t>
      </w:r>
      <w:r w:rsidR="00DF61FF">
        <w:rPr>
          <w:sz w:val="24"/>
          <w:szCs w:val="22"/>
          <w:lang w:val="it-IT"/>
        </w:rPr>
        <w:t>T</w:t>
      </w:r>
      <w:r w:rsidR="00871652">
        <w:rPr>
          <w:sz w:val="24"/>
          <w:szCs w:val="22"/>
          <w:lang w:val="it-IT"/>
        </w:rPr>
        <w:t xml:space="preserve">ecnologie utilizzate per l’implementazione del </w:t>
      </w:r>
      <w:r w:rsidR="00DF61FF">
        <w:rPr>
          <w:sz w:val="24"/>
          <w:szCs w:val="22"/>
          <w:lang w:val="it-IT"/>
        </w:rPr>
        <w:t>S</w:t>
      </w:r>
      <w:r w:rsidR="00871652">
        <w:rPr>
          <w:sz w:val="24"/>
          <w:szCs w:val="22"/>
          <w:lang w:val="it-IT"/>
        </w:rPr>
        <w:t>istema.</w:t>
      </w:r>
    </w:p>
    <w:p w:rsidR="00AB50A2" w:rsidRDefault="00AB50A2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AB50A2" w:rsidRDefault="00AB50A2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18" w:name="_Toc354429469"/>
      <w:r>
        <w:rPr>
          <w:sz w:val="28"/>
          <w:szCs w:val="28"/>
          <w:lang w:val="it-IT"/>
        </w:rPr>
        <w:t>Linguaggio Utilizzato</w:t>
      </w:r>
      <w:bookmarkEnd w:id="18"/>
    </w:p>
    <w:p w:rsidR="00AB50A2" w:rsidRPr="00AB50A2" w:rsidRDefault="00AB50A2" w:rsidP="00422AA4">
      <w:pPr>
        <w:spacing w:line="276" w:lineRule="auto"/>
        <w:rPr>
          <w:sz w:val="24"/>
          <w:lang w:val="it-IT"/>
        </w:rPr>
      </w:pPr>
      <w:r w:rsidRPr="00AB50A2">
        <w:rPr>
          <w:sz w:val="24"/>
          <w:lang w:val="it-IT"/>
        </w:rPr>
        <w:t>È stato</w:t>
      </w:r>
      <w:r>
        <w:rPr>
          <w:sz w:val="24"/>
          <w:lang w:val="it-IT"/>
        </w:rPr>
        <w:t xml:space="preserve"> utilizzato il linguaggio Java per sviluppare l’applicazione sulla piattaforma Java EE.</w:t>
      </w:r>
    </w:p>
    <w:p w:rsidR="00AB50A2" w:rsidRPr="00AB50A2" w:rsidRDefault="00AB50A2" w:rsidP="00422AA4">
      <w:pPr>
        <w:spacing w:line="276" w:lineRule="auto"/>
        <w:rPr>
          <w:lang w:val="it-IT"/>
        </w:rPr>
      </w:pPr>
    </w:p>
    <w:p w:rsidR="00564B2F" w:rsidRPr="00AB50A2" w:rsidRDefault="00564B2F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19" w:name="_Toc354429470"/>
      <w:r>
        <w:rPr>
          <w:sz w:val="28"/>
          <w:szCs w:val="28"/>
          <w:lang w:val="it-IT"/>
        </w:rPr>
        <w:t xml:space="preserve">Framework </w:t>
      </w:r>
      <w:r w:rsidRPr="00564B2F">
        <w:rPr>
          <w:i/>
          <w:sz w:val="28"/>
          <w:szCs w:val="28"/>
          <w:lang w:val="it-IT"/>
        </w:rPr>
        <w:t>Apache</w:t>
      </w:r>
      <w:r>
        <w:rPr>
          <w:sz w:val="28"/>
          <w:szCs w:val="28"/>
          <w:lang w:val="it-IT"/>
        </w:rPr>
        <w:t xml:space="preserve"> </w:t>
      </w:r>
      <w:proofErr w:type="spellStart"/>
      <w:r w:rsidRPr="00564B2F">
        <w:rPr>
          <w:i/>
          <w:sz w:val="28"/>
          <w:szCs w:val="28"/>
          <w:lang w:val="it-IT"/>
        </w:rPr>
        <w:t>Struts</w:t>
      </w:r>
      <w:proofErr w:type="spellEnd"/>
      <w:r w:rsidR="0084382E">
        <w:rPr>
          <w:i/>
          <w:sz w:val="28"/>
          <w:szCs w:val="28"/>
          <w:lang w:val="it-IT"/>
        </w:rPr>
        <w:t xml:space="preserve"> </w:t>
      </w:r>
      <w:r w:rsidR="0084382E" w:rsidRPr="006E4160">
        <w:rPr>
          <w:i/>
          <w:sz w:val="28"/>
          <w:szCs w:val="28"/>
          <w:lang w:val="it-IT"/>
        </w:rPr>
        <w:t>1.3</w:t>
      </w:r>
      <w:bookmarkEnd w:id="19"/>
    </w:p>
    <w:p w:rsidR="00871652" w:rsidRDefault="00FD0F4B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Si è deciso di sviluppare il </w:t>
      </w:r>
      <w:proofErr w:type="spellStart"/>
      <w:r>
        <w:rPr>
          <w:sz w:val="24"/>
          <w:szCs w:val="22"/>
          <w:lang w:val="it-IT"/>
        </w:rPr>
        <w:t>presentation</w:t>
      </w:r>
      <w:proofErr w:type="spellEnd"/>
      <w:r>
        <w:rPr>
          <w:sz w:val="24"/>
          <w:szCs w:val="22"/>
          <w:lang w:val="it-IT"/>
        </w:rPr>
        <w:t xml:space="preserve"> </w:t>
      </w:r>
      <w:proofErr w:type="spellStart"/>
      <w:r>
        <w:rPr>
          <w:sz w:val="24"/>
          <w:szCs w:val="22"/>
          <w:lang w:val="it-IT"/>
        </w:rPr>
        <w:t>layer</w:t>
      </w:r>
      <w:proofErr w:type="spellEnd"/>
      <w:r>
        <w:rPr>
          <w:sz w:val="24"/>
          <w:szCs w:val="22"/>
          <w:lang w:val="it-IT"/>
        </w:rPr>
        <w:t xml:space="preserve"> utilizzando </w:t>
      </w:r>
      <w:r w:rsidR="00E72CE7" w:rsidRPr="00E72CE7">
        <w:rPr>
          <w:i/>
          <w:sz w:val="24"/>
          <w:szCs w:val="22"/>
          <w:lang w:val="it-IT"/>
        </w:rPr>
        <w:t xml:space="preserve">Apache </w:t>
      </w:r>
      <w:proofErr w:type="spellStart"/>
      <w:r w:rsidR="00E72CE7" w:rsidRPr="00E72CE7">
        <w:rPr>
          <w:i/>
          <w:sz w:val="24"/>
          <w:szCs w:val="22"/>
          <w:lang w:val="it-IT"/>
        </w:rPr>
        <w:t>Struts</w:t>
      </w:r>
      <w:proofErr w:type="spellEnd"/>
      <w:r>
        <w:rPr>
          <w:i/>
          <w:sz w:val="24"/>
          <w:szCs w:val="22"/>
          <w:lang w:val="it-IT"/>
        </w:rPr>
        <w:t xml:space="preserve"> 1.3:</w:t>
      </w:r>
      <w:r w:rsidR="00E72CE7" w:rsidRPr="00E72CE7">
        <w:rPr>
          <w:sz w:val="24"/>
          <w:szCs w:val="22"/>
          <w:lang w:val="it-IT"/>
        </w:rPr>
        <w:t xml:space="preserve"> un </w:t>
      </w:r>
      <w:hyperlink r:id="rId16" w:tooltip="Framework" w:history="1">
        <w:r w:rsidR="00E72CE7" w:rsidRPr="00E72CE7">
          <w:rPr>
            <w:sz w:val="24"/>
            <w:szCs w:val="22"/>
            <w:lang w:val="it-IT"/>
          </w:rPr>
          <w:t>framework</w:t>
        </w:r>
      </w:hyperlink>
      <w:r w:rsidR="00E72CE7">
        <w:rPr>
          <w:sz w:val="24"/>
          <w:szCs w:val="22"/>
          <w:lang w:val="it-IT"/>
        </w:rPr>
        <w:t xml:space="preserve"> </w:t>
      </w:r>
      <w:hyperlink r:id="rId17" w:tooltip="Open source" w:history="1"/>
      <w:r w:rsidR="00E72CE7" w:rsidRPr="00E72CE7">
        <w:rPr>
          <w:sz w:val="24"/>
          <w:szCs w:val="22"/>
          <w:lang w:val="it-IT"/>
        </w:rPr>
        <w:t>per lo sviluppo di </w:t>
      </w:r>
      <w:hyperlink r:id="rId18" w:tooltip="Applicazione web" w:history="1">
        <w:r w:rsidR="00E72CE7" w:rsidRPr="00E72CE7">
          <w:rPr>
            <w:sz w:val="24"/>
            <w:szCs w:val="22"/>
            <w:lang w:val="it-IT"/>
          </w:rPr>
          <w:t xml:space="preserve">applicazioni </w:t>
        </w:r>
        <w:r w:rsidR="00E72CE7">
          <w:rPr>
            <w:sz w:val="24"/>
            <w:szCs w:val="22"/>
            <w:lang w:val="it-IT"/>
          </w:rPr>
          <w:t>w</w:t>
        </w:r>
        <w:r w:rsidR="00E72CE7" w:rsidRPr="00E72CE7">
          <w:rPr>
            <w:sz w:val="24"/>
            <w:szCs w:val="22"/>
            <w:lang w:val="it-IT"/>
          </w:rPr>
          <w:t>eb</w:t>
        </w:r>
      </w:hyperlink>
      <w:r w:rsidR="00E72CE7">
        <w:rPr>
          <w:sz w:val="24"/>
          <w:szCs w:val="22"/>
          <w:lang w:val="it-IT"/>
        </w:rPr>
        <w:t xml:space="preserve"> </w:t>
      </w:r>
      <w:r w:rsidR="00E72CE7" w:rsidRPr="00E72CE7">
        <w:rPr>
          <w:sz w:val="24"/>
          <w:szCs w:val="22"/>
          <w:lang w:val="it-IT"/>
        </w:rPr>
        <w:t>su</w:t>
      </w:r>
      <w:r w:rsidR="00E72CE7">
        <w:rPr>
          <w:sz w:val="24"/>
          <w:szCs w:val="22"/>
          <w:lang w:val="it-IT"/>
        </w:rPr>
        <w:t xml:space="preserve"> </w:t>
      </w:r>
      <w:hyperlink r:id="rId19" w:tooltip="Piattaforma (informatica)" w:history="1">
        <w:r w:rsidR="00E72CE7" w:rsidRPr="00E72CE7">
          <w:rPr>
            <w:sz w:val="24"/>
            <w:szCs w:val="22"/>
            <w:lang w:val="it-IT"/>
          </w:rPr>
          <w:t>piattaforma</w:t>
        </w:r>
      </w:hyperlink>
      <w:r w:rsidR="00E72CE7">
        <w:rPr>
          <w:sz w:val="24"/>
          <w:szCs w:val="22"/>
          <w:lang w:val="it-IT"/>
        </w:rPr>
        <w:t xml:space="preserve"> </w:t>
      </w:r>
      <w:hyperlink r:id="rId20" w:tooltip="Java EE" w:history="1">
        <w:r w:rsidR="00E72CE7" w:rsidRPr="00E72CE7">
          <w:rPr>
            <w:sz w:val="24"/>
            <w:szCs w:val="22"/>
            <w:lang w:val="it-IT"/>
          </w:rPr>
          <w:t>Java</w:t>
        </w:r>
        <w:r w:rsidR="00E72CE7">
          <w:rPr>
            <w:sz w:val="24"/>
            <w:szCs w:val="22"/>
            <w:lang w:val="it-IT"/>
          </w:rPr>
          <w:t xml:space="preserve"> </w:t>
        </w:r>
        <w:r w:rsidR="00E72CE7" w:rsidRPr="00E72CE7">
          <w:rPr>
            <w:sz w:val="24"/>
            <w:szCs w:val="22"/>
            <w:lang w:val="it-IT"/>
          </w:rPr>
          <w:t>EE</w:t>
        </w:r>
      </w:hyperlink>
      <w:r w:rsidR="00E72CE7">
        <w:rPr>
          <w:sz w:val="24"/>
          <w:szCs w:val="22"/>
          <w:lang w:val="it-IT"/>
        </w:rPr>
        <w:t xml:space="preserve"> conformi al </w:t>
      </w:r>
      <w:r w:rsidR="00634FB0">
        <w:rPr>
          <w:sz w:val="24"/>
          <w:szCs w:val="22"/>
          <w:lang w:val="it-IT"/>
        </w:rPr>
        <w:t>D</w:t>
      </w:r>
      <w:r w:rsidR="00E72CE7">
        <w:rPr>
          <w:sz w:val="24"/>
          <w:szCs w:val="22"/>
          <w:lang w:val="it-IT"/>
        </w:rPr>
        <w:t xml:space="preserve">esign </w:t>
      </w:r>
      <w:r w:rsidR="00634FB0">
        <w:rPr>
          <w:sz w:val="24"/>
          <w:szCs w:val="22"/>
          <w:lang w:val="it-IT"/>
        </w:rPr>
        <w:t>P</w:t>
      </w:r>
      <w:r w:rsidR="00E72CE7">
        <w:rPr>
          <w:sz w:val="24"/>
          <w:szCs w:val="22"/>
          <w:lang w:val="it-IT"/>
        </w:rPr>
        <w:t xml:space="preserve">attern MVC. </w:t>
      </w:r>
    </w:p>
    <w:p w:rsidR="00E72CE7" w:rsidRDefault="00E72CE7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E72CE7">
        <w:rPr>
          <w:sz w:val="24"/>
          <w:szCs w:val="22"/>
          <w:lang w:val="it-IT"/>
        </w:rPr>
        <w:t xml:space="preserve">L’utilizzo di </w:t>
      </w:r>
      <w:r>
        <w:rPr>
          <w:sz w:val="24"/>
          <w:szCs w:val="22"/>
          <w:lang w:val="it-IT"/>
        </w:rPr>
        <w:t>questo framework</w:t>
      </w:r>
      <w:r w:rsidRPr="00E72CE7">
        <w:rPr>
          <w:sz w:val="24"/>
          <w:szCs w:val="22"/>
          <w:lang w:val="it-IT"/>
        </w:rPr>
        <w:t xml:space="preserve"> supporta vantaggi significativi in termini del progetto:</w:t>
      </w:r>
    </w:p>
    <w:p w:rsidR="00E72CE7" w:rsidRPr="00E72CE7" w:rsidRDefault="00E72CE7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84382E" w:rsidRPr="006E4160" w:rsidRDefault="0084382E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u w:val="single"/>
          <w:lang w:val="it-IT"/>
        </w:rPr>
        <w:t>Controller centralizzato</w:t>
      </w:r>
      <w:r w:rsidRPr="006E4160">
        <w:rPr>
          <w:sz w:val="24"/>
          <w:szCs w:val="22"/>
          <w:lang w:val="it-IT"/>
        </w:rPr>
        <w:t>: gestire le varie richieste dell’utente in un unico file centralizzato</w:t>
      </w:r>
    </w:p>
    <w:p w:rsidR="0084382E" w:rsidRPr="006E4160" w:rsidRDefault="0084382E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u w:val="single"/>
          <w:lang w:val="it-IT"/>
        </w:rPr>
        <w:t>Internazionalizzazione</w:t>
      </w:r>
      <w:r w:rsidRPr="006E4160">
        <w:rPr>
          <w:sz w:val="24"/>
          <w:szCs w:val="22"/>
          <w:lang w:val="it-IT"/>
        </w:rPr>
        <w:t>: permette l</w:t>
      </w:r>
      <w:r w:rsidR="006E4160">
        <w:rPr>
          <w:sz w:val="24"/>
          <w:szCs w:val="22"/>
          <w:lang w:val="it-IT"/>
        </w:rPr>
        <w:t>a visualizzazione del sito</w:t>
      </w:r>
      <w:r w:rsidRPr="006E4160">
        <w:rPr>
          <w:sz w:val="24"/>
          <w:szCs w:val="22"/>
          <w:lang w:val="it-IT"/>
        </w:rPr>
        <w:t xml:space="preserve"> in base alla lingua impostata nel proprio browser</w:t>
      </w:r>
      <w:r w:rsidR="00F11D05">
        <w:rPr>
          <w:sz w:val="24"/>
          <w:szCs w:val="22"/>
          <w:lang w:val="it-IT"/>
        </w:rPr>
        <w:t xml:space="preserve"> web dall’utente</w:t>
      </w:r>
    </w:p>
    <w:p w:rsidR="0084382E" w:rsidRPr="006E4160" w:rsidRDefault="0084382E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u w:val="single"/>
          <w:lang w:val="it-IT"/>
        </w:rPr>
        <w:t xml:space="preserve">Validazione delle </w:t>
      </w:r>
      <w:proofErr w:type="spellStart"/>
      <w:r w:rsidRPr="00C12CE3">
        <w:rPr>
          <w:sz w:val="24"/>
          <w:szCs w:val="22"/>
          <w:u w:val="single"/>
          <w:lang w:val="it-IT"/>
        </w:rPr>
        <w:t>form</w:t>
      </w:r>
      <w:proofErr w:type="spellEnd"/>
      <w:r w:rsidRPr="006E4160">
        <w:rPr>
          <w:sz w:val="24"/>
          <w:szCs w:val="22"/>
          <w:lang w:val="it-IT"/>
        </w:rPr>
        <w:t xml:space="preserve">: consente di validare i campi delle </w:t>
      </w:r>
      <w:proofErr w:type="spellStart"/>
      <w:r w:rsidRPr="006E4160">
        <w:rPr>
          <w:sz w:val="24"/>
          <w:szCs w:val="22"/>
          <w:lang w:val="it-IT"/>
        </w:rPr>
        <w:t>form</w:t>
      </w:r>
      <w:proofErr w:type="spellEnd"/>
      <w:r w:rsidRPr="006E4160">
        <w:rPr>
          <w:sz w:val="24"/>
          <w:szCs w:val="22"/>
          <w:lang w:val="it-IT"/>
        </w:rPr>
        <w:t xml:space="preserve"> di inserimento dei dati</w:t>
      </w:r>
    </w:p>
    <w:p w:rsidR="00E72CE7" w:rsidRPr="00E72CE7" w:rsidRDefault="00E72CE7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E72CE7">
        <w:rPr>
          <w:sz w:val="24"/>
          <w:szCs w:val="22"/>
          <w:u w:val="single"/>
          <w:lang w:val="it-IT"/>
        </w:rPr>
        <w:t>Modularità e Riusabilità</w:t>
      </w:r>
      <w:r w:rsidRPr="00E72CE7">
        <w:rPr>
          <w:sz w:val="24"/>
          <w:szCs w:val="22"/>
          <w:lang w:val="it-IT"/>
        </w:rPr>
        <w:t>: i diversi ruoli dell’applicazione sono</w:t>
      </w:r>
      <w:r>
        <w:rPr>
          <w:sz w:val="24"/>
          <w:szCs w:val="22"/>
          <w:lang w:val="it-IT"/>
        </w:rPr>
        <w:t xml:space="preserve"> affidati a diversi componenti; questo </w:t>
      </w:r>
      <w:r w:rsidRPr="00E72CE7">
        <w:rPr>
          <w:sz w:val="24"/>
          <w:szCs w:val="22"/>
          <w:lang w:val="it-IT"/>
        </w:rPr>
        <w:t>consente di sviluppare codice modulare e più facilmente riutilizzabile</w:t>
      </w:r>
      <w:r>
        <w:rPr>
          <w:sz w:val="24"/>
          <w:szCs w:val="22"/>
          <w:lang w:val="it-IT"/>
        </w:rPr>
        <w:t>.</w:t>
      </w:r>
    </w:p>
    <w:p w:rsidR="00E72CE7" w:rsidRPr="00E72CE7" w:rsidRDefault="00E72CE7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E72CE7">
        <w:rPr>
          <w:sz w:val="24"/>
          <w:szCs w:val="22"/>
          <w:u w:val="single"/>
          <w:lang w:val="it-IT"/>
        </w:rPr>
        <w:t>Manutenibilità</w:t>
      </w:r>
      <w:r w:rsidRPr="00E72CE7">
        <w:rPr>
          <w:sz w:val="24"/>
          <w:szCs w:val="22"/>
          <w:lang w:val="it-IT"/>
        </w:rPr>
        <w:t>: l’applicazione è costituita da livelli logici ben distinti. Una modifica in uno dei livelli non comporta modifiche negli altri</w:t>
      </w:r>
      <w:r>
        <w:rPr>
          <w:sz w:val="24"/>
          <w:szCs w:val="22"/>
          <w:lang w:val="it-IT"/>
        </w:rPr>
        <w:t>.</w:t>
      </w:r>
    </w:p>
    <w:p w:rsidR="000B7199" w:rsidRPr="000B7199" w:rsidRDefault="00E72CE7" w:rsidP="000B7199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0B4562">
        <w:rPr>
          <w:sz w:val="24"/>
          <w:szCs w:val="22"/>
          <w:u w:val="single"/>
          <w:lang w:val="it-IT"/>
        </w:rPr>
        <w:t>Rapidità di sviluppo</w:t>
      </w:r>
      <w:r w:rsidRPr="000B4562">
        <w:rPr>
          <w:sz w:val="24"/>
          <w:szCs w:val="22"/>
          <w:lang w:val="it-IT"/>
        </w:rPr>
        <w:t>: è possibile sviluppare in parallelo le varie parti dell’applicazione, logica di business e di view.</w:t>
      </w:r>
    </w:p>
    <w:p w:rsidR="00F33260" w:rsidRDefault="00F33260" w:rsidP="00422AA4">
      <w:pPr>
        <w:pStyle w:val="Titolo2"/>
        <w:numPr>
          <w:ilvl w:val="0"/>
          <w:numId w:val="0"/>
        </w:numPr>
        <w:spacing w:line="276" w:lineRule="auto"/>
        <w:jc w:val="both"/>
        <w:rPr>
          <w:sz w:val="28"/>
          <w:szCs w:val="28"/>
          <w:lang w:val="it-IT"/>
        </w:rPr>
      </w:pPr>
    </w:p>
    <w:p w:rsidR="00F33260" w:rsidRDefault="00F33260" w:rsidP="00422AA4">
      <w:pPr>
        <w:pStyle w:val="Titolo2"/>
        <w:spacing w:line="276" w:lineRule="auto"/>
        <w:rPr>
          <w:i/>
          <w:sz w:val="28"/>
          <w:szCs w:val="28"/>
          <w:lang w:val="it-IT"/>
        </w:rPr>
      </w:pPr>
      <w:bookmarkStart w:id="20" w:name="_Toc354429471"/>
      <w:r w:rsidRPr="00F33260">
        <w:rPr>
          <w:i/>
          <w:sz w:val="28"/>
          <w:szCs w:val="28"/>
          <w:lang w:val="it-IT"/>
        </w:rPr>
        <w:t>Apache Axis 2</w:t>
      </w:r>
      <w:bookmarkEnd w:id="20"/>
    </w:p>
    <w:p w:rsidR="00F33260" w:rsidRPr="00F33260" w:rsidRDefault="00F33260" w:rsidP="00422AA4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I servizi del business layer sono stati implementati come Web Services utilizzando la tecno</w:t>
      </w:r>
      <w:r w:rsidR="00724C03">
        <w:rPr>
          <w:sz w:val="24"/>
          <w:lang w:val="it-IT"/>
        </w:rPr>
        <w:t>lo</w:t>
      </w:r>
      <w:r>
        <w:rPr>
          <w:sz w:val="24"/>
          <w:lang w:val="it-IT"/>
        </w:rPr>
        <w:t>gia Apache Axis 2</w:t>
      </w:r>
      <w:r w:rsidR="00BF2AA4">
        <w:rPr>
          <w:sz w:val="24"/>
          <w:lang w:val="it-IT"/>
        </w:rPr>
        <w:t>, un’infrastruttura di Apache Software Foundation, mediante la</w:t>
      </w:r>
      <w:r w:rsidR="00AF5F4C">
        <w:rPr>
          <w:sz w:val="24"/>
          <w:lang w:val="it-IT"/>
        </w:rPr>
        <w:t xml:space="preserve"> quale è po</w:t>
      </w:r>
      <w:r w:rsidR="00BF2AA4">
        <w:rPr>
          <w:sz w:val="24"/>
          <w:lang w:val="it-IT"/>
        </w:rPr>
        <w:t>ssibile creare, pubblicare ed utilizzare</w:t>
      </w:r>
      <w:r w:rsidR="00AF5F4C">
        <w:rPr>
          <w:sz w:val="24"/>
          <w:lang w:val="it-IT"/>
        </w:rPr>
        <w:t xml:space="preserve"> Web Services</w:t>
      </w:r>
      <w:r w:rsidR="005D273E">
        <w:rPr>
          <w:sz w:val="24"/>
          <w:lang w:val="it-IT"/>
        </w:rPr>
        <w:t>.</w:t>
      </w:r>
    </w:p>
    <w:p w:rsidR="00F33260" w:rsidRPr="00F33260" w:rsidRDefault="00F33260" w:rsidP="00422AA4">
      <w:pPr>
        <w:spacing w:line="276" w:lineRule="auto"/>
        <w:rPr>
          <w:lang w:val="it-IT"/>
        </w:rPr>
      </w:pPr>
    </w:p>
    <w:p w:rsidR="000B4562" w:rsidRPr="00F33260" w:rsidRDefault="000B4562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21" w:name="_Toc354429472"/>
      <w:r w:rsidRPr="00F33260">
        <w:rPr>
          <w:sz w:val="28"/>
          <w:szCs w:val="28"/>
          <w:lang w:val="it-IT"/>
        </w:rPr>
        <w:lastRenderedPageBreak/>
        <w:t xml:space="preserve">Web Server </w:t>
      </w:r>
      <w:r w:rsidRPr="00F33260">
        <w:rPr>
          <w:i/>
          <w:sz w:val="28"/>
          <w:szCs w:val="28"/>
          <w:lang w:val="it-IT"/>
        </w:rPr>
        <w:t>Apache Tomcat</w:t>
      </w:r>
      <w:bookmarkEnd w:id="21"/>
    </w:p>
    <w:p w:rsidR="00A61DE7" w:rsidRDefault="00A61DE7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Sia del presentation layer che del business layer è stato effettuato il </w:t>
      </w:r>
      <w:proofErr w:type="spellStart"/>
      <w:r>
        <w:rPr>
          <w:sz w:val="24"/>
          <w:szCs w:val="22"/>
          <w:lang w:val="it-IT"/>
        </w:rPr>
        <w:t>deploy</w:t>
      </w:r>
      <w:proofErr w:type="spellEnd"/>
      <w:r>
        <w:rPr>
          <w:sz w:val="24"/>
          <w:szCs w:val="22"/>
          <w:lang w:val="it-IT"/>
        </w:rPr>
        <w:t xml:space="preserve"> su </w:t>
      </w:r>
      <w:r w:rsidR="000B4562" w:rsidRPr="00C12CE3">
        <w:rPr>
          <w:sz w:val="24"/>
          <w:szCs w:val="22"/>
          <w:lang w:val="it-IT"/>
        </w:rPr>
        <w:t xml:space="preserve">Apache </w:t>
      </w:r>
      <w:proofErr w:type="spellStart"/>
      <w:r w:rsidR="000B4562" w:rsidRPr="00C12CE3">
        <w:rPr>
          <w:sz w:val="24"/>
          <w:szCs w:val="22"/>
          <w:lang w:val="it-IT"/>
        </w:rPr>
        <w:t>Tomcat</w:t>
      </w:r>
      <w:proofErr w:type="spellEnd"/>
      <w:r>
        <w:rPr>
          <w:sz w:val="24"/>
          <w:szCs w:val="22"/>
          <w:lang w:val="it-IT"/>
        </w:rPr>
        <w:t xml:space="preserve">: </w:t>
      </w:r>
      <w:r w:rsidR="000B4562" w:rsidRPr="00C12CE3">
        <w:rPr>
          <w:sz w:val="24"/>
          <w:szCs w:val="22"/>
          <w:lang w:val="it-IT"/>
        </w:rPr>
        <w:t>un </w:t>
      </w:r>
      <w:hyperlink r:id="rId21" w:tooltip="Servlet" w:history="1">
        <w:r>
          <w:rPr>
            <w:sz w:val="24"/>
            <w:szCs w:val="22"/>
            <w:lang w:val="it-IT"/>
          </w:rPr>
          <w:t xml:space="preserve">contenitore </w:t>
        </w:r>
        <w:proofErr w:type="spellStart"/>
        <w:r>
          <w:rPr>
            <w:sz w:val="24"/>
            <w:szCs w:val="22"/>
            <w:lang w:val="it-IT"/>
          </w:rPr>
          <w:t>S</w:t>
        </w:r>
        <w:r w:rsidR="000B4562" w:rsidRPr="00C12CE3">
          <w:rPr>
            <w:sz w:val="24"/>
            <w:szCs w:val="22"/>
            <w:lang w:val="it-IT"/>
          </w:rPr>
          <w:t>ervlet</w:t>
        </w:r>
        <w:proofErr w:type="spellEnd"/>
      </w:hyperlink>
      <w:r w:rsidR="000B4562" w:rsidRPr="00C12CE3">
        <w:rPr>
          <w:sz w:val="24"/>
          <w:szCs w:val="22"/>
          <w:lang w:val="it-IT"/>
        </w:rPr>
        <w:t> </w:t>
      </w:r>
      <w:hyperlink r:id="rId22" w:tooltip="Open source" w:history="1">
        <w:r w:rsidR="000B4562" w:rsidRPr="00C12CE3">
          <w:rPr>
            <w:sz w:val="24"/>
            <w:szCs w:val="22"/>
            <w:lang w:val="it-IT"/>
          </w:rPr>
          <w:t>open</w:t>
        </w:r>
        <w:r w:rsidR="001F3358" w:rsidRPr="00C12CE3">
          <w:rPr>
            <w:sz w:val="24"/>
            <w:szCs w:val="22"/>
            <w:lang w:val="it-IT"/>
          </w:rPr>
          <w:t>-</w:t>
        </w:r>
        <w:r w:rsidR="000B4562" w:rsidRPr="00C12CE3">
          <w:rPr>
            <w:sz w:val="24"/>
            <w:szCs w:val="22"/>
            <w:lang w:val="it-IT"/>
          </w:rPr>
          <w:t>source</w:t>
        </w:r>
      </w:hyperlink>
      <w:r w:rsidR="000B4562" w:rsidRPr="00C12CE3">
        <w:rPr>
          <w:sz w:val="24"/>
          <w:szCs w:val="22"/>
          <w:lang w:val="it-IT"/>
        </w:rPr>
        <w:t> sviluppato dalla </w:t>
      </w:r>
      <w:hyperlink r:id="rId23" w:tooltip="Apache Software Foundation" w:history="1">
        <w:r w:rsidR="000B4562" w:rsidRPr="00C12CE3">
          <w:rPr>
            <w:sz w:val="24"/>
            <w:szCs w:val="22"/>
            <w:lang w:val="it-IT"/>
          </w:rPr>
          <w:t>Apache Software Foundation</w:t>
        </w:r>
      </w:hyperlink>
      <w:r w:rsidR="001F3358" w:rsidRPr="00C12CE3">
        <w:rPr>
          <w:sz w:val="24"/>
          <w:szCs w:val="22"/>
          <w:lang w:val="it-IT"/>
        </w:rPr>
        <w:t xml:space="preserve"> che i</w:t>
      </w:r>
      <w:r w:rsidR="000B4562" w:rsidRPr="00C12CE3">
        <w:rPr>
          <w:sz w:val="24"/>
          <w:szCs w:val="22"/>
          <w:lang w:val="it-IT"/>
        </w:rPr>
        <w:t>mplementa le specifiche </w:t>
      </w:r>
      <w:proofErr w:type="spellStart"/>
      <w:r w:rsidR="000C12E7" w:rsidRPr="00C12CE3">
        <w:fldChar w:fldCharType="begin"/>
      </w:r>
      <w:r w:rsidR="00EC198C" w:rsidRPr="00C12CE3">
        <w:rPr>
          <w:lang w:val="it-IT"/>
        </w:rPr>
        <w:instrText>HYPERLINK "http://it.wikipedia.org/wiki/JavaServer_Pages" \o "JavaServer Pages"</w:instrText>
      </w:r>
      <w:r w:rsidR="000C12E7" w:rsidRPr="00C12CE3">
        <w:fldChar w:fldCharType="separate"/>
      </w:r>
      <w:r w:rsidR="000B4562" w:rsidRPr="00C12CE3">
        <w:rPr>
          <w:sz w:val="24"/>
          <w:szCs w:val="22"/>
          <w:lang w:val="it-IT"/>
        </w:rPr>
        <w:t>JavaServer</w:t>
      </w:r>
      <w:proofErr w:type="spellEnd"/>
      <w:r w:rsidR="000B4562" w:rsidRPr="00C12CE3">
        <w:rPr>
          <w:sz w:val="24"/>
          <w:szCs w:val="22"/>
          <w:lang w:val="it-IT"/>
        </w:rPr>
        <w:t xml:space="preserve"> </w:t>
      </w:r>
      <w:proofErr w:type="spellStart"/>
      <w:r w:rsidR="000B4562" w:rsidRPr="00C12CE3">
        <w:rPr>
          <w:sz w:val="24"/>
          <w:szCs w:val="22"/>
          <w:lang w:val="it-IT"/>
        </w:rPr>
        <w:t>Pages</w:t>
      </w:r>
      <w:proofErr w:type="spellEnd"/>
      <w:r w:rsidR="000B4562" w:rsidRPr="00C12CE3">
        <w:rPr>
          <w:sz w:val="24"/>
          <w:szCs w:val="22"/>
          <w:lang w:val="it-IT"/>
        </w:rPr>
        <w:t xml:space="preserve"> (JSP)</w:t>
      </w:r>
      <w:r w:rsidR="000C12E7" w:rsidRPr="00C12CE3">
        <w:fldChar w:fldCharType="end"/>
      </w:r>
      <w:r w:rsidR="000B4562" w:rsidRPr="00C12CE3">
        <w:rPr>
          <w:sz w:val="24"/>
          <w:szCs w:val="22"/>
          <w:lang w:val="it-IT"/>
        </w:rPr>
        <w:t> e </w:t>
      </w:r>
      <w:proofErr w:type="spellStart"/>
      <w:r w:rsidR="000C12E7" w:rsidRPr="00C12CE3">
        <w:rPr>
          <w:sz w:val="24"/>
          <w:szCs w:val="22"/>
          <w:lang w:val="it-IT"/>
        </w:rPr>
        <w:fldChar w:fldCharType="begin"/>
      </w:r>
      <w:r w:rsidR="000B4562" w:rsidRPr="00C12CE3">
        <w:rPr>
          <w:sz w:val="24"/>
          <w:szCs w:val="22"/>
          <w:lang w:val="it-IT"/>
        </w:rPr>
        <w:instrText xml:space="preserve"> HYPERLINK "http://it.wikipedia.org/wiki/Servlet" \o "Servlet" </w:instrText>
      </w:r>
      <w:r w:rsidR="000C12E7" w:rsidRPr="00C12CE3">
        <w:rPr>
          <w:sz w:val="24"/>
          <w:szCs w:val="22"/>
          <w:lang w:val="it-IT"/>
        </w:rPr>
        <w:fldChar w:fldCharType="separate"/>
      </w:r>
      <w:r w:rsidR="000B4562" w:rsidRPr="00C12CE3">
        <w:rPr>
          <w:sz w:val="24"/>
          <w:szCs w:val="22"/>
          <w:lang w:val="it-IT"/>
        </w:rPr>
        <w:t>Servlet</w:t>
      </w:r>
      <w:proofErr w:type="spellEnd"/>
      <w:r w:rsidR="000C12E7" w:rsidRPr="00C12CE3">
        <w:rPr>
          <w:sz w:val="24"/>
          <w:szCs w:val="22"/>
          <w:lang w:val="it-IT"/>
        </w:rPr>
        <w:fldChar w:fldCharType="end"/>
      </w:r>
      <w:r w:rsidR="000B4562" w:rsidRPr="00C12CE3">
        <w:rPr>
          <w:sz w:val="24"/>
          <w:szCs w:val="22"/>
          <w:lang w:val="it-IT"/>
        </w:rPr>
        <w:t> di </w:t>
      </w:r>
      <w:proofErr w:type="spellStart"/>
      <w:r w:rsidR="000C12E7" w:rsidRPr="00C12CE3">
        <w:fldChar w:fldCharType="begin"/>
      </w:r>
      <w:r w:rsidR="00EC198C" w:rsidRPr="00C12CE3">
        <w:rPr>
          <w:lang w:val="it-IT"/>
        </w:rPr>
        <w:instrText>HYPERLINK "http://it.wikipedia.org/wiki/Sun_Microsystems" \o "Sun Microsystems"</w:instrText>
      </w:r>
      <w:r w:rsidR="000C12E7" w:rsidRPr="00C12CE3">
        <w:fldChar w:fldCharType="separate"/>
      </w:r>
      <w:r w:rsidR="000B4562" w:rsidRPr="00C12CE3">
        <w:rPr>
          <w:sz w:val="24"/>
          <w:szCs w:val="22"/>
          <w:lang w:val="it-IT"/>
        </w:rPr>
        <w:t>Sun</w:t>
      </w:r>
      <w:proofErr w:type="spellEnd"/>
      <w:r w:rsidR="000B4562" w:rsidRPr="00C12CE3">
        <w:rPr>
          <w:sz w:val="24"/>
          <w:szCs w:val="22"/>
          <w:lang w:val="it-IT"/>
        </w:rPr>
        <w:t xml:space="preserve"> </w:t>
      </w:r>
      <w:proofErr w:type="spellStart"/>
      <w:r w:rsidR="000B4562" w:rsidRPr="00C12CE3">
        <w:rPr>
          <w:sz w:val="24"/>
          <w:szCs w:val="22"/>
          <w:lang w:val="it-IT"/>
        </w:rPr>
        <w:t>Microsystems</w:t>
      </w:r>
      <w:proofErr w:type="spellEnd"/>
      <w:r w:rsidR="000C12E7" w:rsidRPr="00C12CE3">
        <w:fldChar w:fldCharType="end"/>
      </w:r>
      <w:r w:rsidR="000B4562" w:rsidRPr="00C12CE3">
        <w:rPr>
          <w:sz w:val="24"/>
          <w:szCs w:val="22"/>
          <w:lang w:val="it-IT"/>
        </w:rPr>
        <w:t>, fornendo quindi una </w:t>
      </w:r>
      <w:hyperlink r:id="rId24" w:tooltip="Piattaforma (informatica)" w:history="1">
        <w:r w:rsidR="000B4562" w:rsidRPr="00C12CE3">
          <w:rPr>
            <w:sz w:val="24"/>
            <w:szCs w:val="22"/>
            <w:lang w:val="it-IT"/>
          </w:rPr>
          <w:t>piattaforma software</w:t>
        </w:r>
      </w:hyperlink>
      <w:r w:rsidR="000B4562" w:rsidRPr="00C12CE3">
        <w:rPr>
          <w:sz w:val="24"/>
          <w:szCs w:val="22"/>
          <w:lang w:val="it-IT"/>
        </w:rPr>
        <w:t> per l'</w:t>
      </w:r>
      <w:hyperlink r:id="rId25" w:tooltip="Esecuzione (informatica)" w:history="1">
        <w:r w:rsidR="000B4562" w:rsidRPr="00C12CE3">
          <w:rPr>
            <w:sz w:val="24"/>
            <w:szCs w:val="22"/>
            <w:lang w:val="it-IT"/>
          </w:rPr>
          <w:t>esecuzione</w:t>
        </w:r>
      </w:hyperlink>
      <w:r w:rsidR="000B4562" w:rsidRPr="00C12CE3">
        <w:rPr>
          <w:sz w:val="24"/>
          <w:szCs w:val="22"/>
          <w:lang w:val="it-IT"/>
        </w:rPr>
        <w:t> di </w:t>
      </w:r>
      <w:hyperlink r:id="rId26" w:tooltip="Applicazione Web" w:history="1">
        <w:r w:rsidR="000B4562" w:rsidRPr="00C12CE3">
          <w:rPr>
            <w:sz w:val="24"/>
            <w:szCs w:val="22"/>
            <w:lang w:val="it-IT"/>
          </w:rPr>
          <w:t>applicazioni Web</w:t>
        </w:r>
      </w:hyperlink>
      <w:r w:rsidR="001F3358" w:rsidRPr="00C12CE3">
        <w:rPr>
          <w:sz w:val="24"/>
          <w:szCs w:val="22"/>
          <w:lang w:val="it-IT"/>
        </w:rPr>
        <w:t xml:space="preserve"> </w:t>
      </w:r>
      <w:r w:rsidR="000B4562" w:rsidRPr="00C12CE3">
        <w:rPr>
          <w:sz w:val="24"/>
          <w:szCs w:val="22"/>
          <w:lang w:val="it-IT"/>
        </w:rPr>
        <w:t>sviluppate in linguaggio </w:t>
      </w:r>
      <w:hyperlink r:id="rId27" w:tooltip="Java (linguaggio)" w:history="1">
        <w:r w:rsidR="000B4562" w:rsidRPr="00C12CE3">
          <w:rPr>
            <w:sz w:val="24"/>
            <w:szCs w:val="22"/>
            <w:lang w:val="it-IT"/>
          </w:rPr>
          <w:t>Java</w:t>
        </w:r>
      </w:hyperlink>
      <w:r w:rsidR="000B4562" w:rsidRPr="00C12CE3">
        <w:rPr>
          <w:sz w:val="24"/>
          <w:szCs w:val="22"/>
          <w:lang w:val="it-IT"/>
        </w:rPr>
        <w:t>.</w:t>
      </w:r>
    </w:p>
    <w:p w:rsidR="007A7A2A" w:rsidRDefault="0006360B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lang w:val="it-IT"/>
        </w:rPr>
        <w:t xml:space="preserve">Per gestire l’autenticazione e autorizzazione è stato utilizzato </w:t>
      </w:r>
      <w:proofErr w:type="spellStart"/>
      <w:r w:rsidRPr="00C12CE3">
        <w:rPr>
          <w:sz w:val="24"/>
          <w:szCs w:val="22"/>
          <w:lang w:val="it-IT"/>
        </w:rPr>
        <w:t>Tomcat</w:t>
      </w:r>
      <w:proofErr w:type="spellEnd"/>
      <w:r w:rsidRPr="00C12CE3">
        <w:rPr>
          <w:sz w:val="24"/>
          <w:szCs w:val="22"/>
          <w:lang w:val="it-IT"/>
        </w:rPr>
        <w:t xml:space="preserve"> Security </w:t>
      </w:r>
      <w:proofErr w:type="spellStart"/>
      <w:r w:rsidRPr="00C12CE3">
        <w:rPr>
          <w:sz w:val="24"/>
          <w:szCs w:val="22"/>
          <w:lang w:val="it-IT"/>
        </w:rPr>
        <w:t>Realm</w:t>
      </w:r>
      <w:proofErr w:type="spellEnd"/>
      <w:r w:rsidRPr="00C12CE3">
        <w:rPr>
          <w:sz w:val="24"/>
          <w:szCs w:val="22"/>
          <w:lang w:val="it-IT"/>
        </w:rPr>
        <w:t>.</w:t>
      </w:r>
    </w:p>
    <w:p w:rsidR="000B7199" w:rsidRDefault="000B7199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All’interno delle JSP sono state utilizzate le </w:t>
      </w:r>
      <w:r w:rsidRPr="000B7199">
        <w:rPr>
          <w:i/>
          <w:sz w:val="24"/>
          <w:szCs w:val="22"/>
          <w:lang w:val="it-IT"/>
        </w:rPr>
        <w:t>Tag Libraries</w:t>
      </w:r>
      <w:r>
        <w:rPr>
          <w:i/>
          <w:sz w:val="24"/>
          <w:szCs w:val="22"/>
          <w:lang w:val="it-IT"/>
        </w:rPr>
        <w:t xml:space="preserve">; </w:t>
      </w:r>
      <w:r w:rsidRPr="000B7199">
        <w:rPr>
          <w:sz w:val="24"/>
          <w:szCs w:val="22"/>
          <w:lang w:val="it-IT"/>
        </w:rPr>
        <w:t>inoltre è stata usata</w:t>
      </w:r>
      <w:r>
        <w:rPr>
          <w:sz w:val="24"/>
          <w:szCs w:val="22"/>
          <w:lang w:val="it-IT"/>
        </w:rPr>
        <w:t xml:space="preserve"> la </w:t>
      </w:r>
      <w:r w:rsidRPr="000B7199">
        <w:rPr>
          <w:i/>
          <w:sz w:val="24"/>
          <w:szCs w:val="22"/>
          <w:lang w:val="it-IT"/>
        </w:rPr>
        <w:t>Display Tag Library</w:t>
      </w:r>
      <w:r>
        <w:rPr>
          <w:sz w:val="24"/>
          <w:szCs w:val="22"/>
          <w:lang w:val="it-IT"/>
        </w:rPr>
        <w:t xml:space="preserve"> per la paginazione degli Account.</w:t>
      </w:r>
    </w:p>
    <w:p w:rsidR="000B7199" w:rsidRPr="000B7199" w:rsidRDefault="000B7199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314022" w:rsidRPr="007A7A2A" w:rsidRDefault="007E7FAC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22" w:name="_Toc354429473"/>
      <w:r w:rsidRPr="007A7A2A">
        <w:rPr>
          <w:sz w:val="28"/>
          <w:szCs w:val="28"/>
          <w:lang w:val="it-IT"/>
        </w:rPr>
        <w:t xml:space="preserve">Framework </w:t>
      </w:r>
      <w:proofErr w:type="spellStart"/>
      <w:r w:rsidRPr="007A7A2A">
        <w:rPr>
          <w:i/>
          <w:sz w:val="28"/>
          <w:szCs w:val="28"/>
          <w:lang w:val="it-IT"/>
        </w:rPr>
        <w:t>Quartz</w:t>
      </w:r>
      <w:bookmarkEnd w:id="22"/>
      <w:proofErr w:type="spellEnd"/>
    </w:p>
    <w:p w:rsidR="00314022" w:rsidRDefault="007E7FAC" w:rsidP="00422AA4">
      <w:pPr>
        <w:spacing w:line="276" w:lineRule="auto"/>
        <w:jc w:val="both"/>
        <w:rPr>
          <w:sz w:val="24"/>
          <w:szCs w:val="22"/>
          <w:lang w:val="it-IT"/>
        </w:rPr>
      </w:pPr>
      <w:proofErr w:type="spellStart"/>
      <w:r w:rsidRPr="007E7FAC">
        <w:rPr>
          <w:i/>
          <w:sz w:val="24"/>
          <w:szCs w:val="22"/>
          <w:lang w:val="it-IT"/>
        </w:rPr>
        <w:t>Quartz</w:t>
      </w:r>
      <w:proofErr w:type="spellEnd"/>
      <w:r w:rsidRPr="007E7FAC">
        <w:rPr>
          <w:sz w:val="24"/>
          <w:szCs w:val="22"/>
          <w:lang w:val="it-IT"/>
        </w:rPr>
        <w:t xml:space="preserve"> è una libreria </w:t>
      </w:r>
      <w:r w:rsidRPr="00860D9E">
        <w:rPr>
          <w:i/>
          <w:sz w:val="24"/>
          <w:szCs w:val="22"/>
          <w:lang w:val="it-IT"/>
        </w:rPr>
        <w:t>open</w:t>
      </w:r>
      <w:r w:rsidR="00860D9E">
        <w:rPr>
          <w:i/>
          <w:sz w:val="24"/>
          <w:szCs w:val="22"/>
          <w:lang w:val="it-IT"/>
        </w:rPr>
        <w:t>-</w:t>
      </w:r>
      <w:r w:rsidRPr="00860D9E">
        <w:rPr>
          <w:i/>
          <w:sz w:val="24"/>
          <w:szCs w:val="22"/>
          <w:lang w:val="it-IT"/>
        </w:rPr>
        <w:t>source</w:t>
      </w:r>
      <w:r w:rsidRPr="007E7FAC">
        <w:rPr>
          <w:sz w:val="24"/>
          <w:szCs w:val="22"/>
          <w:lang w:val="it-IT"/>
        </w:rPr>
        <w:t> che permette di schedulare</w:t>
      </w:r>
      <w:r>
        <w:rPr>
          <w:sz w:val="24"/>
          <w:szCs w:val="22"/>
          <w:lang w:val="it-IT"/>
        </w:rPr>
        <w:t xml:space="preserve"> i propri processi da una qualsiasi applicazione </w:t>
      </w:r>
      <w:r w:rsidR="00860D9E">
        <w:rPr>
          <w:sz w:val="24"/>
          <w:szCs w:val="22"/>
          <w:lang w:val="it-IT"/>
        </w:rPr>
        <w:t>J</w:t>
      </w:r>
      <w:r>
        <w:rPr>
          <w:sz w:val="24"/>
          <w:szCs w:val="22"/>
          <w:lang w:val="it-IT"/>
        </w:rPr>
        <w:t>ava</w:t>
      </w:r>
      <w:r w:rsidR="00314022">
        <w:rPr>
          <w:sz w:val="24"/>
          <w:szCs w:val="22"/>
          <w:lang w:val="it-IT"/>
        </w:rPr>
        <w:t xml:space="preserve">; esso è utilizzato per schedulare allo </w:t>
      </w:r>
      <w:r w:rsidR="00314022" w:rsidRPr="00860D9E">
        <w:rPr>
          <w:i/>
          <w:sz w:val="24"/>
          <w:szCs w:val="22"/>
          <w:lang w:val="it-IT"/>
        </w:rPr>
        <w:t>start</w:t>
      </w:r>
      <w:r w:rsidR="007B29A6">
        <w:rPr>
          <w:i/>
          <w:sz w:val="24"/>
          <w:szCs w:val="22"/>
          <w:lang w:val="it-IT"/>
        </w:rPr>
        <w:t>-</w:t>
      </w:r>
      <w:r w:rsidR="00314022" w:rsidRPr="00860D9E">
        <w:rPr>
          <w:i/>
          <w:sz w:val="24"/>
          <w:szCs w:val="22"/>
          <w:lang w:val="it-IT"/>
        </w:rPr>
        <w:t>up</w:t>
      </w:r>
      <w:r w:rsidR="00314022">
        <w:rPr>
          <w:sz w:val="24"/>
          <w:szCs w:val="22"/>
          <w:lang w:val="it-IT"/>
        </w:rPr>
        <w:t xml:space="preserve"> i processi </w:t>
      </w:r>
      <w:r w:rsidR="00314022" w:rsidRPr="00860D9E">
        <w:rPr>
          <w:i/>
          <w:sz w:val="24"/>
          <w:szCs w:val="22"/>
          <w:lang w:val="it-IT"/>
        </w:rPr>
        <w:t>Receiver</w:t>
      </w:r>
      <w:r w:rsidR="00314022">
        <w:rPr>
          <w:sz w:val="24"/>
          <w:szCs w:val="22"/>
          <w:lang w:val="it-IT"/>
        </w:rPr>
        <w:t xml:space="preserve"> e </w:t>
      </w:r>
      <w:r w:rsidR="00314022" w:rsidRPr="00860D9E">
        <w:rPr>
          <w:i/>
          <w:sz w:val="24"/>
          <w:szCs w:val="22"/>
          <w:lang w:val="it-IT"/>
        </w:rPr>
        <w:t>Trasmitter</w:t>
      </w:r>
      <w:r w:rsidR="00314022">
        <w:rPr>
          <w:sz w:val="24"/>
          <w:szCs w:val="22"/>
          <w:lang w:val="it-IT"/>
        </w:rPr>
        <w:t xml:space="preserve"> del </w:t>
      </w:r>
      <w:r w:rsidR="00860D9E">
        <w:rPr>
          <w:sz w:val="24"/>
          <w:szCs w:val="22"/>
          <w:lang w:val="it-IT"/>
        </w:rPr>
        <w:t>S</w:t>
      </w:r>
      <w:r w:rsidR="00314022">
        <w:rPr>
          <w:sz w:val="24"/>
          <w:szCs w:val="22"/>
          <w:lang w:val="it-IT"/>
        </w:rPr>
        <w:t>istema.</w:t>
      </w:r>
    </w:p>
    <w:p w:rsidR="00314022" w:rsidRDefault="00314022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7E7FAC" w:rsidRPr="007E7FAC" w:rsidRDefault="007E7FAC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 xml:space="preserve">Questo </w:t>
      </w:r>
      <w:r w:rsidRPr="007B29A6">
        <w:rPr>
          <w:i/>
          <w:sz w:val="24"/>
          <w:szCs w:val="22"/>
          <w:lang w:val="it-IT"/>
        </w:rPr>
        <w:t>framework</w:t>
      </w:r>
      <w:r w:rsidRPr="007E7FAC">
        <w:rPr>
          <w:sz w:val="24"/>
          <w:szCs w:val="22"/>
          <w:lang w:val="it-IT"/>
        </w:rPr>
        <w:t xml:space="preserve"> offre numerosi vantaggi, quali:</w:t>
      </w:r>
    </w:p>
    <w:p w:rsidR="007E7FAC" w:rsidRPr="007E7FAC" w:rsidRDefault="007E7FAC" w:rsidP="00422AA4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>i processi possono essere co</w:t>
      </w:r>
      <w:r>
        <w:rPr>
          <w:sz w:val="24"/>
          <w:szCs w:val="22"/>
          <w:lang w:val="it-IT"/>
        </w:rPr>
        <w:t>nfigurati molto semplicemente;</w:t>
      </w:r>
    </w:p>
    <w:p w:rsidR="007E7FAC" w:rsidRPr="007E7FAC" w:rsidRDefault="007E7FAC" w:rsidP="00422AA4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 xml:space="preserve">i processi possono essere resi persistenti facilmente, perché possono essere memorizzati da qualche parte (ad esempio in </w:t>
      </w:r>
      <w:r w:rsidR="004C64D5" w:rsidRPr="00BF2AA4">
        <w:rPr>
          <w:sz w:val="24"/>
          <w:szCs w:val="22"/>
          <w:lang w:val="it-IT"/>
        </w:rPr>
        <w:t>un database</w:t>
      </w:r>
      <w:r w:rsidRPr="007E7FAC">
        <w:rPr>
          <w:sz w:val="24"/>
          <w:szCs w:val="22"/>
          <w:lang w:val="it-IT"/>
        </w:rPr>
        <w:t xml:space="preserve">), ed essere </w:t>
      </w:r>
      <w:proofErr w:type="spellStart"/>
      <w:r w:rsidRPr="007E7FAC">
        <w:rPr>
          <w:sz w:val="24"/>
          <w:szCs w:val="22"/>
          <w:lang w:val="it-IT"/>
        </w:rPr>
        <w:t>rischedulati</w:t>
      </w:r>
      <w:proofErr w:type="spellEnd"/>
      <w:r w:rsidRPr="007E7FAC">
        <w:rPr>
          <w:sz w:val="24"/>
          <w:szCs w:val="22"/>
          <w:lang w:val="it-IT"/>
        </w:rPr>
        <w:t xml:space="preserve"> in fase di </w:t>
      </w:r>
      <w:r w:rsidRPr="007B29A6">
        <w:rPr>
          <w:i/>
          <w:sz w:val="24"/>
          <w:szCs w:val="22"/>
          <w:lang w:val="it-IT"/>
        </w:rPr>
        <w:t xml:space="preserve">start-up </w:t>
      </w:r>
      <w:r w:rsidRPr="007E7FAC">
        <w:rPr>
          <w:sz w:val="24"/>
          <w:szCs w:val="22"/>
          <w:lang w:val="it-IT"/>
        </w:rPr>
        <w:t>dell’applicazione</w:t>
      </w:r>
      <w:r>
        <w:rPr>
          <w:sz w:val="24"/>
          <w:szCs w:val="22"/>
          <w:lang w:val="it-IT"/>
        </w:rPr>
        <w:t>;</w:t>
      </w:r>
    </w:p>
    <w:p w:rsidR="007E7FAC" w:rsidRDefault="007E7FAC" w:rsidP="00422AA4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>i processi schedulati e il loro flusso di esecuzione può essere monitorato facilmente.</w:t>
      </w:r>
    </w:p>
    <w:p w:rsidR="00F96AD7" w:rsidRDefault="00F96AD7" w:rsidP="00422AA4">
      <w:pPr>
        <w:spacing w:line="276" w:lineRule="auto"/>
        <w:rPr>
          <w:sz w:val="24"/>
          <w:szCs w:val="22"/>
          <w:lang w:val="it-IT"/>
        </w:rPr>
      </w:pPr>
    </w:p>
    <w:p w:rsidR="00F96AD7" w:rsidRPr="00794DBA" w:rsidRDefault="00F96AD7" w:rsidP="00422AA4">
      <w:pPr>
        <w:pStyle w:val="Titolo2"/>
        <w:spacing w:line="276" w:lineRule="auto"/>
        <w:rPr>
          <w:i/>
          <w:sz w:val="28"/>
          <w:szCs w:val="28"/>
          <w:lang w:val="it-IT"/>
        </w:rPr>
      </w:pPr>
      <w:bookmarkStart w:id="23" w:name="_Toc354429474"/>
      <w:r w:rsidRPr="00794DBA">
        <w:rPr>
          <w:i/>
          <w:sz w:val="28"/>
          <w:szCs w:val="28"/>
          <w:lang w:val="it-IT"/>
        </w:rPr>
        <w:t>Log4J</w:t>
      </w:r>
      <w:bookmarkEnd w:id="23"/>
    </w:p>
    <w:p w:rsidR="00F96AD7" w:rsidRPr="00222929" w:rsidRDefault="00222929" w:rsidP="00422AA4">
      <w:pPr>
        <w:spacing w:line="276" w:lineRule="auto"/>
        <w:ind w:left="360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Per tenere sotto controllo il comportamento della nostra applicazione in fase di sviluppo, di test ed infine di go-live è stato utilizzato Log4J: una libreria Java sviluppata dall’Apache Software Foundation che consente di mettere a punto un sistema di logging.</w:t>
      </w:r>
    </w:p>
    <w:p w:rsidR="004034D2" w:rsidRDefault="004034D2" w:rsidP="00422AA4">
      <w:pPr>
        <w:spacing w:line="276" w:lineRule="auto"/>
        <w:rPr>
          <w:sz w:val="24"/>
          <w:szCs w:val="22"/>
          <w:lang w:val="it-IT"/>
        </w:rPr>
      </w:pPr>
    </w:p>
    <w:p w:rsidR="004034D2" w:rsidRPr="00974E7D" w:rsidRDefault="004034D2" w:rsidP="00422AA4">
      <w:pPr>
        <w:pStyle w:val="Titolo2"/>
        <w:spacing w:line="276" w:lineRule="auto"/>
        <w:rPr>
          <w:i/>
          <w:sz w:val="28"/>
          <w:szCs w:val="28"/>
          <w:lang w:val="it-IT"/>
        </w:rPr>
      </w:pPr>
      <w:bookmarkStart w:id="24" w:name="_Toc354429475"/>
      <w:r w:rsidRPr="00974E7D">
        <w:rPr>
          <w:i/>
          <w:sz w:val="28"/>
          <w:szCs w:val="28"/>
          <w:lang w:val="it-IT"/>
        </w:rPr>
        <w:t>Database</w:t>
      </w:r>
      <w:bookmarkEnd w:id="24"/>
    </w:p>
    <w:p w:rsidR="004034D2" w:rsidRPr="00222929" w:rsidRDefault="00222929" w:rsidP="00422AA4">
      <w:pPr>
        <w:spacing w:line="276" w:lineRule="auto"/>
        <w:ind w:left="360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Per la persistenza dei dati è</w:t>
      </w:r>
      <w:r w:rsidR="004034D2" w:rsidRPr="004034D2">
        <w:rPr>
          <w:sz w:val="24"/>
          <w:szCs w:val="22"/>
          <w:lang w:val="it-IT"/>
        </w:rPr>
        <w:t xml:space="preserve"> </w:t>
      </w:r>
      <w:r w:rsidR="004034D2">
        <w:rPr>
          <w:sz w:val="24"/>
          <w:szCs w:val="22"/>
          <w:lang w:val="it-IT"/>
        </w:rPr>
        <w:t xml:space="preserve">stato creato un database </w:t>
      </w:r>
      <w:r>
        <w:rPr>
          <w:sz w:val="24"/>
          <w:szCs w:val="22"/>
          <w:lang w:val="it-IT"/>
        </w:rPr>
        <w:t xml:space="preserve">utilizzando </w:t>
      </w:r>
      <w:r w:rsidRPr="00222929">
        <w:rPr>
          <w:sz w:val="24"/>
          <w:lang w:val="it-IT"/>
        </w:rPr>
        <w:t xml:space="preserve">Oracle </w:t>
      </w:r>
      <w:proofErr w:type="spellStart"/>
      <w:r w:rsidRPr="00222929">
        <w:rPr>
          <w:sz w:val="24"/>
          <w:lang w:val="it-IT"/>
        </w:rPr>
        <w:t>DataBase</w:t>
      </w:r>
      <w:proofErr w:type="spellEnd"/>
      <w:r w:rsidRPr="00222929">
        <w:rPr>
          <w:sz w:val="24"/>
          <w:lang w:val="it-IT"/>
        </w:rPr>
        <w:t xml:space="preserve"> 11g</w:t>
      </w:r>
      <w:r>
        <w:rPr>
          <w:sz w:val="24"/>
          <w:lang w:val="it-IT"/>
        </w:rPr>
        <w:t>.</w:t>
      </w:r>
    </w:p>
    <w:p w:rsidR="004034D2" w:rsidRPr="00F96AD7" w:rsidRDefault="004034D2" w:rsidP="00422AA4">
      <w:pPr>
        <w:spacing w:line="276" w:lineRule="auto"/>
        <w:ind w:left="360"/>
        <w:jc w:val="both"/>
        <w:rPr>
          <w:sz w:val="24"/>
          <w:szCs w:val="22"/>
          <w:lang w:val="it-IT"/>
        </w:rPr>
      </w:pPr>
    </w:p>
    <w:p w:rsidR="007E7FAC" w:rsidRPr="007E7FAC" w:rsidRDefault="007E7FAC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6E21DD" w:rsidRPr="00D22AF1" w:rsidRDefault="006E21DD" w:rsidP="00422AA4">
      <w:pPr>
        <w:pStyle w:val="Titolo1"/>
        <w:spacing w:line="276" w:lineRule="auto"/>
        <w:rPr>
          <w:color w:val="0070C0"/>
          <w:lang w:val="it-IT"/>
        </w:rPr>
      </w:pPr>
      <w:bookmarkStart w:id="25" w:name="_Toc354429476"/>
      <w:r w:rsidRPr="00D22AF1">
        <w:rPr>
          <w:color w:val="0070C0"/>
          <w:lang w:val="it-IT"/>
        </w:rPr>
        <w:t>Modello Dati</w:t>
      </w:r>
      <w:bookmarkEnd w:id="25"/>
    </w:p>
    <w:p w:rsidR="006E21DD" w:rsidRPr="006E21DD" w:rsidRDefault="006E21DD" w:rsidP="00422AA4">
      <w:pPr>
        <w:spacing w:line="276" w:lineRule="auto"/>
        <w:jc w:val="both"/>
        <w:rPr>
          <w:sz w:val="24"/>
          <w:szCs w:val="24"/>
          <w:lang w:val="it-IT"/>
        </w:rPr>
      </w:pPr>
      <w:r w:rsidRPr="006E21DD">
        <w:rPr>
          <w:sz w:val="24"/>
          <w:szCs w:val="24"/>
          <w:lang w:val="it-IT"/>
        </w:rPr>
        <w:t>In questo paragrafo viene illustrata in maniera dettagliata la progettazione del nostro modello dei dati, ricavato a partire dalle</w:t>
      </w:r>
      <w:r w:rsidR="00A50FF3">
        <w:rPr>
          <w:sz w:val="24"/>
          <w:szCs w:val="24"/>
          <w:lang w:val="it-IT"/>
        </w:rPr>
        <w:t xml:space="preserve"> specifiche funzionali fornite</w:t>
      </w:r>
      <w:r w:rsidRPr="006E21DD">
        <w:rPr>
          <w:sz w:val="24"/>
          <w:szCs w:val="24"/>
          <w:lang w:val="it-IT"/>
        </w:rPr>
        <w:t>.</w:t>
      </w:r>
    </w:p>
    <w:p w:rsidR="006E21DD" w:rsidRPr="006E21DD" w:rsidRDefault="006E21DD" w:rsidP="00422AA4">
      <w:pPr>
        <w:spacing w:line="276" w:lineRule="auto"/>
        <w:rPr>
          <w:lang w:val="it-IT"/>
        </w:rPr>
      </w:pPr>
    </w:p>
    <w:p w:rsidR="006E21DD" w:rsidRPr="00472978" w:rsidRDefault="006E21DD" w:rsidP="00422AA4">
      <w:pPr>
        <w:pStyle w:val="Titolo2"/>
        <w:spacing w:line="276" w:lineRule="auto"/>
        <w:rPr>
          <w:sz w:val="22"/>
          <w:lang w:val="it-IT"/>
        </w:rPr>
      </w:pPr>
      <w:bookmarkStart w:id="26" w:name="_Toc354429477"/>
      <w:r>
        <w:rPr>
          <w:sz w:val="22"/>
          <w:lang w:val="it-IT"/>
        </w:rPr>
        <w:lastRenderedPageBreak/>
        <w:t>Progettazione Concettuale</w:t>
      </w:r>
      <w:bookmarkEnd w:id="26"/>
    </w:p>
    <w:p w:rsidR="001B4633" w:rsidRDefault="00202258" w:rsidP="00422AA4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Dai requisiti sono state estratte</w:t>
      </w:r>
      <w:r w:rsidR="006E21DD" w:rsidRPr="001B4633">
        <w:rPr>
          <w:sz w:val="24"/>
          <w:lang w:val="it-IT"/>
        </w:rPr>
        <w:t xml:space="preserve"> quattro entità principali: Account, Notizia, Gruppo e Funzionalità. Il seguente </w:t>
      </w:r>
      <w:r w:rsidR="00B83C3D">
        <w:rPr>
          <w:sz w:val="24"/>
          <w:lang w:val="it-IT"/>
        </w:rPr>
        <w:t>modello Entità-Relazione (E-R)</w:t>
      </w:r>
      <w:r w:rsidR="006E21DD" w:rsidRPr="001B4633">
        <w:rPr>
          <w:sz w:val="24"/>
          <w:lang w:val="it-IT"/>
        </w:rPr>
        <w:t xml:space="preserve"> fornisce le </w:t>
      </w:r>
      <w:r w:rsidR="001B4633" w:rsidRPr="001B4633">
        <w:rPr>
          <w:sz w:val="24"/>
          <w:lang w:val="it-IT"/>
        </w:rPr>
        <w:t xml:space="preserve">loro proprietà </w:t>
      </w:r>
      <w:r w:rsidR="006E21DD" w:rsidRPr="001B4633">
        <w:rPr>
          <w:sz w:val="24"/>
          <w:lang w:val="it-IT"/>
        </w:rPr>
        <w:t xml:space="preserve">e le relazioni </w:t>
      </w:r>
      <w:r w:rsidR="00B83C3D">
        <w:rPr>
          <w:sz w:val="24"/>
          <w:lang w:val="it-IT"/>
        </w:rPr>
        <w:t>che le legano:</w:t>
      </w:r>
    </w:p>
    <w:p w:rsidR="00472978" w:rsidRPr="00472978" w:rsidRDefault="00472978" w:rsidP="00422AA4">
      <w:pPr>
        <w:spacing w:line="276" w:lineRule="auto"/>
        <w:rPr>
          <w:sz w:val="24"/>
          <w:lang w:val="it-IT"/>
        </w:rPr>
      </w:pPr>
    </w:p>
    <w:p w:rsidR="001B4633" w:rsidRPr="006E21DD" w:rsidRDefault="0046359D" w:rsidP="001B4633">
      <w:pPr>
        <w:jc w:val="center"/>
        <w:rPr>
          <w:sz w:val="32"/>
          <w:lang w:val="it-IT"/>
        </w:rPr>
      </w:pPr>
      <w:r>
        <w:rPr>
          <w:noProof/>
          <w:sz w:val="32"/>
          <w:lang w:val="it-IT" w:eastAsia="it-IT"/>
        </w:rPr>
        <w:drawing>
          <wp:inline distT="0" distB="0" distL="0" distR="0">
            <wp:extent cx="5943600" cy="3056182"/>
            <wp:effectExtent l="0" t="0" r="0" b="0"/>
            <wp:docPr id="100" name="Immagine 100" descr="C:\Users\Roberta\Dropbox\ProjectWork (1)\Diagrammi e disegni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a\Dropbox\ProjectWork (1)\Diagrammi e disegni\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633" w:rsidRDefault="00A463F4" w:rsidP="006E21DD">
      <w:pPr>
        <w:rPr>
          <w:lang w:val="it-IT"/>
        </w:rPr>
      </w:pPr>
      <w:r>
        <w:rPr>
          <w:noProof/>
        </w:rPr>
        <w:pict>
          <v:shape id="_x0000_s1026" type="#_x0000_t202" style="position:absolute;margin-left:-33.65pt;margin-top:4.4pt;width:543.5pt;height:20.35pt;z-index:251660288" stroked="f">
            <v:textbox style="mso-next-textbox:#_x0000_s1026;mso-fit-shape-to-text:t" inset="0,0,0,0">
              <w:txbxContent>
                <w:p w:rsidR="0055768E" w:rsidRPr="00471FAD" w:rsidRDefault="0055768E" w:rsidP="00830E38">
                  <w:pPr>
                    <w:pStyle w:val="Didascalia"/>
                    <w:jc w:val="center"/>
                    <w:rPr>
                      <w:sz w:val="32"/>
                      <w:szCs w:val="20"/>
                    </w:rPr>
                  </w:pPr>
                  <w:bookmarkStart w:id="27" w:name="_Ref353522387"/>
                  <w:proofErr w:type="spellStart"/>
                  <w:r>
                    <w:t>Figura</w:t>
                  </w:r>
                  <w:proofErr w:type="spellEnd"/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bookmarkEnd w:id="27"/>
                  <w:r>
                    <w:t xml:space="preserve"> - Schema </w:t>
                  </w:r>
                  <w:proofErr w:type="spellStart"/>
                  <w:r>
                    <w:t>Entità-Relazione</w:t>
                  </w:r>
                  <w:proofErr w:type="spellEnd"/>
                </w:p>
              </w:txbxContent>
            </v:textbox>
          </v:shape>
        </w:pict>
      </w:r>
    </w:p>
    <w:p w:rsidR="009B6D1F" w:rsidRDefault="009B6D1F" w:rsidP="006E3B84">
      <w:pPr>
        <w:spacing w:line="360" w:lineRule="auto"/>
        <w:jc w:val="both"/>
        <w:rPr>
          <w:sz w:val="24"/>
          <w:lang w:val="it-IT"/>
        </w:rPr>
      </w:pPr>
    </w:p>
    <w:p w:rsidR="009B6D1F" w:rsidRPr="00A4609F" w:rsidRDefault="001B4633" w:rsidP="006E3B84">
      <w:pPr>
        <w:spacing w:line="360" w:lineRule="auto"/>
        <w:jc w:val="both"/>
        <w:rPr>
          <w:sz w:val="24"/>
          <w:lang w:val="it-IT"/>
        </w:rPr>
      </w:pPr>
      <w:r w:rsidRPr="00A4609F">
        <w:rPr>
          <w:sz w:val="24"/>
          <w:lang w:val="it-IT"/>
        </w:rPr>
        <w:t>Assunzioni relative alle relazioni tra le varie Entità:</w:t>
      </w:r>
    </w:p>
    <w:p w:rsidR="009B6D1F" w:rsidRDefault="009B6D1F" w:rsidP="009B6D1F">
      <w:pPr>
        <w:pStyle w:val="Paragrafoelenco"/>
        <w:spacing w:line="276" w:lineRule="auto"/>
        <w:jc w:val="both"/>
        <w:rPr>
          <w:b/>
          <w:sz w:val="24"/>
          <w:lang w:val="it-IT"/>
        </w:rPr>
      </w:pPr>
    </w:p>
    <w:p w:rsidR="00306F77" w:rsidRPr="00A4609F" w:rsidRDefault="001B4633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 w:rsidRPr="00A4609F">
        <w:rPr>
          <w:b/>
          <w:sz w:val="24"/>
          <w:lang w:val="it-IT"/>
        </w:rPr>
        <w:t xml:space="preserve">Appartenenza -&gt; </w:t>
      </w:r>
      <w:r w:rsidRPr="00A4609F">
        <w:rPr>
          <w:sz w:val="24"/>
          <w:lang w:val="it-IT"/>
        </w:rPr>
        <w:t xml:space="preserve">Si suppone che un Account </w:t>
      </w:r>
      <w:r w:rsidR="004F529E" w:rsidRPr="006E619C">
        <w:rPr>
          <w:sz w:val="24"/>
          <w:lang w:val="it-IT"/>
        </w:rPr>
        <w:t>possa</w:t>
      </w:r>
      <w:r w:rsidRPr="00A4609F">
        <w:rPr>
          <w:sz w:val="24"/>
          <w:lang w:val="it-IT"/>
        </w:rPr>
        <w:t xml:space="preserve"> appartenere ad uno o più gruppi. Allo stato attuale del Sistema, sono previsti sol</w:t>
      </w:r>
      <w:r w:rsidR="00306F77" w:rsidRPr="00A4609F">
        <w:rPr>
          <w:sz w:val="24"/>
          <w:lang w:val="it-IT"/>
        </w:rPr>
        <w:t xml:space="preserve">tanto due tipologie di gruppo: </w:t>
      </w:r>
      <w:r w:rsidR="00306F77" w:rsidRPr="00A4609F">
        <w:rPr>
          <w:b/>
          <w:sz w:val="24"/>
          <w:lang w:val="it-IT"/>
        </w:rPr>
        <w:t>Giornalisti</w:t>
      </w:r>
      <w:r w:rsidR="00306F77" w:rsidRPr="00A4609F">
        <w:rPr>
          <w:sz w:val="24"/>
          <w:lang w:val="it-IT"/>
        </w:rPr>
        <w:t xml:space="preserve"> ed </w:t>
      </w:r>
      <w:r w:rsidR="00306F77" w:rsidRPr="00A4609F">
        <w:rPr>
          <w:b/>
          <w:sz w:val="24"/>
          <w:lang w:val="it-IT"/>
        </w:rPr>
        <w:t xml:space="preserve">Amministratori. </w:t>
      </w:r>
      <w:r w:rsidR="00306F77" w:rsidRPr="00A4609F">
        <w:rPr>
          <w:sz w:val="24"/>
          <w:lang w:val="it-IT"/>
        </w:rPr>
        <w:t>Ad un gruppo devono essere associati uno o più utenti.</w:t>
      </w:r>
    </w:p>
    <w:p w:rsidR="00306F77" w:rsidRPr="00A4609F" w:rsidRDefault="00306F77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 w:rsidRPr="00A4609F">
        <w:rPr>
          <w:b/>
          <w:sz w:val="24"/>
          <w:lang w:val="it-IT"/>
        </w:rPr>
        <w:t xml:space="preserve">Svolgimento -&gt; </w:t>
      </w:r>
      <w:r w:rsidRPr="00A4609F">
        <w:rPr>
          <w:sz w:val="24"/>
          <w:lang w:val="it-IT"/>
        </w:rPr>
        <w:t>Tale relazione indica che ad un particolare gruppo sono associate una o più funzionalità specifiche e che una data funzionalità possa essere svolta da uno o più gruppi. Nel nostro caso specifico, in realtà, ciascuna funzionalità è caratteristica di un gruppo soltanto</w:t>
      </w:r>
      <w:r w:rsidR="00AC6CA4">
        <w:rPr>
          <w:sz w:val="24"/>
          <w:lang w:val="it-IT"/>
        </w:rPr>
        <w:t xml:space="preserve"> </w:t>
      </w:r>
      <w:r w:rsidR="00AC6CA4" w:rsidRPr="002848AA">
        <w:rPr>
          <w:sz w:val="24"/>
          <w:lang w:val="it-IT"/>
        </w:rPr>
        <w:t>ma la cardinalità è stata impostata</w:t>
      </w:r>
      <w:r w:rsidR="00AC6CA4">
        <w:rPr>
          <w:color w:val="FF0000"/>
          <w:sz w:val="24"/>
          <w:lang w:val="it-IT"/>
        </w:rPr>
        <w:t xml:space="preserve"> </w:t>
      </w:r>
      <w:r w:rsidRPr="00A4609F">
        <w:rPr>
          <w:sz w:val="24"/>
          <w:lang w:val="it-IT"/>
        </w:rPr>
        <w:t xml:space="preserve">molti-a-molti </w:t>
      </w:r>
      <w:r w:rsidR="00AC6CA4" w:rsidRPr="002848AA">
        <w:rPr>
          <w:sz w:val="24"/>
          <w:lang w:val="it-IT"/>
        </w:rPr>
        <w:t>per</w:t>
      </w:r>
      <w:r w:rsidR="00AC6CA4">
        <w:rPr>
          <w:sz w:val="24"/>
          <w:lang w:val="it-IT"/>
        </w:rPr>
        <w:t xml:space="preserve"> </w:t>
      </w:r>
      <w:r w:rsidRPr="00A4609F">
        <w:rPr>
          <w:sz w:val="24"/>
          <w:lang w:val="it-IT"/>
        </w:rPr>
        <w:t>permette al sistema di essere “estendibile” in termini di possibili aggiunte di ulteriori gruppi di utenti</w:t>
      </w:r>
      <w:r w:rsidR="00AC6CA4">
        <w:rPr>
          <w:sz w:val="24"/>
          <w:lang w:val="it-IT"/>
        </w:rPr>
        <w:t xml:space="preserve"> </w:t>
      </w:r>
      <w:r w:rsidR="00AC6CA4" w:rsidRPr="002848AA">
        <w:rPr>
          <w:sz w:val="24"/>
          <w:lang w:val="it-IT"/>
        </w:rPr>
        <w:t>che possono eventualmente utilizzare alcune funzionalità già presenti nel sistema</w:t>
      </w:r>
      <w:r w:rsidRPr="00A4609F">
        <w:rPr>
          <w:sz w:val="24"/>
          <w:lang w:val="it-IT"/>
        </w:rPr>
        <w:t>.</w:t>
      </w:r>
    </w:p>
    <w:p w:rsidR="001B4633" w:rsidRPr="00E40288" w:rsidRDefault="00306F77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 w:rsidRPr="00A4609F">
        <w:rPr>
          <w:b/>
          <w:sz w:val="24"/>
          <w:lang w:val="it-IT"/>
        </w:rPr>
        <w:t>Creazione</w:t>
      </w:r>
      <w:r w:rsidRPr="00A4609F">
        <w:rPr>
          <w:sz w:val="24"/>
          <w:lang w:val="it-IT"/>
        </w:rPr>
        <w:t xml:space="preserve"> -&gt; </w:t>
      </w:r>
      <w:r w:rsidR="00246B9F" w:rsidRPr="00A4609F">
        <w:rPr>
          <w:sz w:val="24"/>
          <w:lang w:val="it-IT"/>
        </w:rPr>
        <w:t xml:space="preserve">Tale relazione mette in corrispondenza una Notizia con l’Account del giornalista che l’ha scritta: una Notizia può essere scritta da un solo giornalista; ed un giornalista può scrivere </w:t>
      </w:r>
      <w:r w:rsidR="00E40288">
        <w:rPr>
          <w:sz w:val="24"/>
          <w:lang w:val="it-IT"/>
        </w:rPr>
        <w:t>più notizie.</w:t>
      </w:r>
    </w:p>
    <w:p w:rsidR="00E40288" w:rsidRPr="002D7594" w:rsidRDefault="00E40288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 xml:space="preserve">Gestione </w:t>
      </w:r>
      <w:r w:rsidRPr="00E40288">
        <w:rPr>
          <w:sz w:val="24"/>
          <w:lang w:val="it-IT"/>
        </w:rPr>
        <w:t>-</w:t>
      </w:r>
      <w:r>
        <w:rPr>
          <w:sz w:val="24"/>
          <w:lang w:val="it-IT"/>
        </w:rPr>
        <w:t xml:space="preserve">&gt; Tale relazione mette in corrispondenza una Notizia con l’Account del giornalista che effettua sulla stessa operazioni di modifica, </w:t>
      </w:r>
      <w:r w:rsidR="00DF0657">
        <w:rPr>
          <w:sz w:val="24"/>
          <w:lang w:val="it-IT"/>
        </w:rPr>
        <w:t>cancellazione e trasmissione.</w:t>
      </w:r>
    </w:p>
    <w:p w:rsidR="002D7594" w:rsidRDefault="002D7594" w:rsidP="002D7594">
      <w:pPr>
        <w:spacing w:line="360" w:lineRule="auto"/>
        <w:rPr>
          <w:sz w:val="24"/>
          <w:lang w:val="it-IT"/>
        </w:rPr>
      </w:pPr>
    </w:p>
    <w:p w:rsidR="002D7594" w:rsidRPr="00514A6B" w:rsidRDefault="002D7594" w:rsidP="00514A6B">
      <w:pPr>
        <w:pStyle w:val="Titolo2"/>
        <w:spacing w:line="276" w:lineRule="auto"/>
        <w:rPr>
          <w:sz w:val="28"/>
          <w:szCs w:val="28"/>
          <w:lang w:val="it-IT"/>
        </w:rPr>
      </w:pPr>
      <w:bookmarkStart w:id="28" w:name="_Toc354429478"/>
      <w:r w:rsidRPr="002D7594">
        <w:rPr>
          <w:sz w:val="28"/>
          <w:szCs w:val="28"/>
          <w:lang w:val="it-IT"/>
        </w:rPr>
        <w:lastRenderedPageBreak/>
        <w:t>Progettazione Logica</w:t>
      </w:r>
      <w:bookmarkEnd w:id="28"/>
    </w:p>
    <w:p w:rsidR="002D7594" w:rsidRPr="002D7594" w:rsidRDefault="002D7594" w:rsidP="00514A6B">
      <w:pPr>
        <w:spacing w:line="276" w:lineRule="auto"/>
        <w:rPr>
          <w:sz w:val="24"/>
          <w:lang w:val="it-IT"/>
        </w:rPr>
      </w:pPr>
      <w:r w:rsidRPr="002D7594">
        <w:rPr>
          <w:sz w:val="24"/>
          <w:lang w:val="it-IT"/>
        </w:rPr>
        <w:t>Lo Schema E-R illustrato in precedenza è stato tradotto nel seguente Modello Relazionale</w:t>
      </w:r>
      <w:r>
        <w:rPr>
          <w:sz w:val="24"/>
          <w:lang w:val="it-IT"/>
        </w:rPr>
        <w:t>.</w:t>
      </w:r>
      <w:r w:rsidRPr="002D7594">
        <w:rPr>
          <w:sz w:val="24"/>
          <w:lang w:val="it-IT"/>
        </w:rPr>
        <w:t xml:space="preserve"> </w:t>
      </w:r>
    </w:p>
    <w:p w:rsidR="002D7594" w:rsidRDefault="002D7594" w:rsidP="00422AA4">
      <w:pPr>
        <w:spacing w:line="276" w:lineRule="auto"/>
        <w:rPr>
          <w:lang w:val="it-IT"/>
        </w:rPr>
      </w:pPr>
    </w:p>
    <w:p w:rsidR="002D7594" w:rsidRPr="00F83772" w:rsidRDefault="002D7594" w:rsidP="00422AA4">
      <w:pPr>
        <w:spacing w:after="240" w:line="276" w:lineRule="auto"/>
        <w:rPr>
          <w:rFonts w:ascii="Calibri" w:hAnsi="Calibri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A</w:t>
      </w:r>
      <w:r w:rsidR="00502D52" w:rsidRPr="00800195">
        <w:rPr>
          <w:rFonts w:ascii="Calibri" w:hAnsi="Calibri"/>
          <w:b/>
          <w:color w:val="0070C0"/>
          <w:sz w:val="22"/>
          <w:lang w:val="it-IT"/>
        </w:rPr>
        <w:t>CCOUNT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Pr="00800195">
        <w:rPr>
          <w:rFonts w:ascii="Calibri" w:hAnsi="Calibri"/>
          <w:b/>
          <w:color w:val="0070C0"/>
          <w:sz w:val="22"/>
          <w:lang w:val="it-IT"/>
        </w:rPr>
        <w:t>(</w:t>
      </w:r>
      <w:r w:rsidR="00F83772" w:rsidRPr="00F83772">
        <w:rPr>
          <w:rFonts w:ascii="Calibri" w:hAnsi="Calibri"/>
          <w:i/>
          <w:sz w:val="22"/>
          <w:u w:val="single"/>
          <w:lang w:val="it-IT"/>
        </w:rPr>
        <w:t>U</w:t>
      </w:r>
      <w:r w:rsidRPr="00F83772">
        <w:rPr>
          <w:rFonts w:ascii="Calibri" w:hAnsi="Calibri"/>
          <w:i/>
          <w:sz w:val="22"/>
          <w:u w:val="single"/>
          <w:lang w:val="it-IT"/>
        </w:rPr>
        <w:t>sername</w:t>
      </w:r>
      <w:r w:rsidRPr="00F83772">
        <w:rPr>
          <w:rFonts w:ascii="Calibri" w:hAnsi="Calibri"/>
          <w:sz w:val="22"/>
          <w:lang w:val="it-IT"/>
        </w:rPr>
        <w:t xml:space="preserve">, Password, Nome, Cognome, </w:t>
      </w:r>
      <w:proofErr w:type="spellStart"/>
      <w:r w:rsidRPr="00F83772">
        <w:rPr>
          <w:rFonts w:ascii="Calibri" w:hAnsi="Calibri"/>
          <w:sz w:val="22"/>
          <w:lang w:val="it-IT"/>
        </w:rPr>
        <w:t>Sigla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Redazione</w:t>
      </w:r>
      <w:proofErr w:type="spellEnd"/>
      <w:r w:rsidRPr="00F83772">
        <w:rPr>
          <w:rFonts w:ascii="Calibri" w:hAnsi="Calibri"/>
          <w:sz w:val="22"/>
          <w:lang w:val="it-IT"/>
        </w:rPr>
        <w:t xml:space="preserve">, </w:t>
      </w:r>
      <w:proofErr w:type="spellStart"/>
      <w:r w:rsidR="001F5A25" w:rsidRPr="00F83772">
        <w:rPr>
          <w:rFonts w:ascii="Calibri" w:hAnsi="Calibri"/>
          <w:sz w:val="22"/>
          <w:lang w:val="it-IT"/>
        </w:rPr>
        <w:t>S</w:t>
      </w:r>
      <w:r w:rsidRPr="00F83772">
        <w:rPr>
          <w:rFonts w:ascii="Calibri" w:hAnsi="Calibri"/>
          <w:sz w:val="22"/>
          <w:lang w:val="it-IT"/>
        </w:rPr>
        <w:t>igla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Giornalista</w:t>
      </w:r>
      <w:proofErr w:type="spellEnd"/>
      <w:r w:rsidRPr="00F83772">
        <w:rPr>
          <w:rFonts w:ascii="Calibri" w:hAnsi="Calibri"/>
          <w:sz w:val="22"/>
          <w:lang w:val="it-IT"/>
        </w:rPr>
        <w:t>, Stato</w:t>
      </w:r>
      <w:r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2D7594" w:rsidP="00422AA4">
      <w:pPr>
        <w:spacing w:after="240"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G</w:t>
      </w:r>
      <w:r w:rsidR="00502D52" w:rsidRPr="00800195">
        <w:rPr>
          <w:rFonts w:ascii="Calibri" w:hAnsi="Calibri"/>
          <w:b/>
          <w:color w:val="0070C0"/>
          <w:sz w:val="22"/>
          <w:lang w:val="it-IT"/>
        </w:rPr>
        <w:t>RUPPO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Pr="00800195">
        <w:rPr>
          <w:rFonts w:ascii="Calibri" w:hAnsi="Calibri"/>
          <w:b/>
          <w:color w:val="0070C0"/>
          <w:sz w:val="22"/>
          <w:lang w:val="it-IT"/>
        </w:rPr>
        <w:t>(</w:t>
      </w:r>
      <w:r w:rsidRPr="00F83772">
        <w:rPr>
          <w:rFonts w:ascii="Calibri" w:hAnsi="Calibri"/>
          <w:i/>
          <w:sz w:val="22"/>
          <w:u w:val="single"/>
          <w:lang w:val="it-IT"/>
        </w:rPr>
        <w:t>Nome</w:t>
      </w:r>
      <w:r w:rsidR="00F83772" w:rsidRPr="00F83772">
        <w:rPr>
          <w:rFonts w:ascii="Calibri" w:hAnsi="Calibri"/>
          <w:i/>
          <w:sz w:val="22"/>
          <w:u w:val="single"/>
          <w:lang w:val="it-IT"/>
        </w:rPr>
        <w:t>_</w:t>
      </w:r>
      <w:r w:rsidRPr="00F83772">
        <w:rPr>
          <w:rFonts w:ascii="Calibri" w:hAnsi="Calibri"/>
          <w:i/>
          <w:sz w:val="22"/>
          <w:u w:val="single"/>
          <w:lang w:val="it-IT"/>
        </w:rPr>
        <w:t>Gruppo</w:t>
      </w:r>
      <w:r w:rsidR="00F83772" w:rsidRPr="00F83772">
        <w:rPr>
          <w:rFonts w:ascii="Calibri" w:hAnsi="Calibri"/>
          <w:i/>
          <w:sz w:val="22"/>
          <w:lang w:val="it-IT"/>
        </w:rPr>
        <w:t>, Descrizione</w:t>
      </w:r>
      <w:r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F83772" w:rsidP="00422AA4">
      <w:pPr>
        <w:spacing w:after="240"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ACCOUNT_GRUPPO</w:t>
      </w:r>
      <w:r w:rsidRPr="00F83772">
        <w:rPr>
          <w:rFonts w:ascii="Calibri" w:hAnsi="Calibri"/>
          <w:b/>
          <w:color w:val="676A55" w:themeColor="text2"/>
          <w:sz w:val="22"/>
          <w:lang w:val="it-IT"/>
        </w:rPr>
        <w:t xml:space="preserve"> </w:t>
      </w:r>
      <w:r w:rsidR="002D7594" w:rsidRPr="00BD625B">
        <w:rPr>
          <w:rFonts w:ascii="Calibri" w:hAnsi="Calibri"/>
          <w:b/>
          <w:color w:val="0070C0"/>
          <w:sz w:val="22"/>
          <w:lang w:val="it-IT"/>
        </w:rPr>
        <w:t>(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Username</w:t>
      </w:r>
      <w:r w:rsidR="002D7594" w:rsidRPr="00F83772">
        <w:rPr>
          <w:rFonts w:ascii="Calibri" w:hAnsi="Calibri"/>
          <w:i/>
          <w:sz w:val="22"/>
          <w:lang w:val="it-IT"/>
        </w:rPr>
        <w:t xml:space="preserve"> 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Account, 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Nome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Gruppo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Gruppo</w:t>
      </w:r>
      <w:r w:rsidR="002D7594"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F83772" w:rsidP="00422AA4">
      <w:pPr>
        <w:spacing w:after="240"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FUNZIONALITA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="002D7594" w:rsidRPr="00800195">
        <w:rPr>
          <w:rFonts w:ascii="Calibri" w:hAnsi="Calibri"/>
          <w:b/>
          <w:color w:val="0070C0"/>
          <w:sz w:val="22"/>
          <w:lang w:val="it-IT"/>
        </w:rPr>
        <w:t>(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Sigla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Funzionalità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,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Nome</w:t>
      </w:r>
      <w:r w:rsidRPr="00F83772">
        <w:rPr>
          <w:rFonts w:ascii="Calibri" w:hAnsi="Calibri"/>
          <w:i/>
          <w:sz w:val="22"/>
          <w:lang w:val="it-IT"/>
        </w:rPr>
        <w:t>_</w:t>
      </w:r>
      <w:r w:rsidR="002D7594" w:rsidRPr="00F83772">
        <w:rPr>
          <w:rFonts w:ascii="Calibri" w:hAnsi="Calibri"/>
          <w:i/>
          <w:sz w:val="22"/>
          <w:lang w:val="it-IT"/>
        </w:rPr>
        <w:t>Funzionalità</w:t>
      </w:r>
      <w:proofErr w:type="spellEnd"/>
      <w:r w:rsidR="002D7594"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F83772" w:rsidP="00422AA4">
      <w:pPr>
        <w:spacing w:after="240" w:line="276" w:lineRule="auto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GRUPPO_FUNZIONALITA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 </w:t>
      </w:r>
      <w:r w:rsidR="002D7594" w:rsidRPr="00800195">
        <w:rPr>
          <w:rFonts w:ascii="Calibri" w:hAnsi="Calibri"/>
          <w:b/>
          <w:color w:val="0070C0"/>
          <w:sz w:val="22"/>
          <w:lang w:val="it-IT"/>
        </w:rPr>
        <w:t>(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Sigla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Funzionalit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Funzionalit</w:t>
      </w:r>
      <w:r w:rsidRPr="00F83772">
        <w:rPr>
          <w:rFonts w:ascii="Calibri" w:hAnsi="Calibri"/>
          <w:i/>
          <w:sz w:val="22"/>
          <w:lang w:val="it-IT"/>
        </w:rPr>
        <w:t>a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, 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Nome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Gruppo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Gruppo</w:t>
      </w:r>
      <w:r w:rsidR="002D7594"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2D7594" w:rsidP="00422AA4">
      <w:pPr>
        <w:spacing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N</w:t>
      </w:r>
      <w:r w:rsidR="00502D52" w:rsidRPr="00800195">
        <w:rPr>
          <w:rFonts w:ascii="Calibri" w:hAnsi="Calibri"/>
          <w:b/>
          <w:color w:val="0070C0"/>
          <w:sz w:val="22"/>
          <w:lang w:val="it-IT"/>
        </w:rPr>
        <w:t>OTIZIA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Pr="00800195">
        <w:rPr>
          <w:rFonts w:ascii="Calibri" w:hAnsi="Calibri"/>
          <w:b/>
          <w:color w:val="0070C0"/>
          <w:sz w:val="22"/>
          <w:lang w:val="it-IT"/>
        </w:rPr>
        <w:t>(</w:t>
      </w:r>
      <w:r w:rsidRPr="00F83772">
        <w:rPr>
          <w:rFonts w:ascii="Calibri" w:hAnsi="Calibri"/>
          <w:i/>
          <w:sz w:val="22"/>
          <w:u w:val="single"/>
          <w:lang w:val="it-IT"/>
        </w:rPr>
        <w:t>I</w:t>
      </w:r>
      <w:r w:rsidR="00BD625B">
        <w:rPr>
          <w:rFonts w:ascii="Calibri" w:hAnsi="Calibri"/>
          <w:i/>
          <w:sz w:val="22"/>
          <w:u w:val="single"/>
          <w:lang w:val="it-IT"/>
        </w:rPr>
        <w:t>D</w:t>
      </w:r>
      <w:r w:rsidRPr="00F83772">
        <w:rPr>
          <w:rFonts w:ascii="Calibri" w:hAnsi="Calibri"/>
          <w:sz w:val="22"/>
          <w:lang w:val="it-IT"/>
        </w:rPr>
        <w:t xml:space="preserve">, Autore : </w:t>
      </w:r>
      <w:proofErr w:type="spellStart"/>
      <w:r w:rsidRPr="00F83772">
        <w:rPr>
          <w:rFonts w:ascii="Calibri" w:hAnsi="Calibri"/>
          <w:sz w:val="22"/>
          <w:lang w:val="it-IT"/>
        </w:rPr>
        <w:t>ref</w:t>
      </w:r>
      <w:proofErr w:type="spellEnd"/>
      <w:r w:rsidRPr="00F83772">
        <w:rPr>
          <w:rFonts w:ascii="Calibri" w:hAnsi="Calibri"/>
          <w:sz w:val="22"/>
          <w:lang w:val="it-IT"/>
        </w:rPr>
        <w:t xml:space="preserve"> Account, </w:t>
      </w:r>
      <w:proofErr w:type="spellStart"/>
      <w:r w:rsidRPr="00F83772">
        <w:rPr>
          <w:rFonts w:ascii="Calibri" w:hAnsi="Calibri"/>
          <w:sz w:val="22"/>
          <w:lang w:val="it-IT"/>
        </w:rPr>
        <w:t>Ultimo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Digitatore</w:t>
      </w:r>
      <w:proofErr w:type="spellEnd"/>
      <w:r w:rsidRPr="00F83772">
        <w:rPr>
          <w:rFonts w:ascii="Calibri" w:hAnsi="Calibri"/>
          <w:sz w:val="22"/>
          <w:lang w:val="it-IT"/>
        </w:rPr>
        <w:t xml:space="preserve"> : </w:t>
      </w:r>
      <w:proofErr w:type="spellStart"/>
      <w:r w:rsidRPr="00F83772">
        <w:rPr>
          <w:rFonts w:ascii="Calibri" w:hAnsi="Calibri"/>
          <w:sz w:val="22"/>
          <w:lang w:val="it-IT"/>
        </w:rPr>
        <w:t>ref</w:t>
      </w:r>
      <w:proofErr w:type="spellEnd"/>
      <w:r w:rsidRPr="00F83772">
        <w:rPr>
          <w:rFonts w:ascii="Calibri" w:hAnsi="Calibri"/>
          <w:sz w:val="22"/>
          <w:lang w:val="it-IT"/>
        </w:rPr>
        <w:t xml:space="preserve"> Account, Stato, Blocco, Testo, </w:t>
      </w:r>
      <w:proofErr w:type="spellStart"/>
      <w:r w:rsidRPr="00F83772">
        <w:rPr>
          <w:rFonts w:ascii="Calibri" w:hAnsi="Calibri"/>
          <w:sz w:val="22"/>
          <w:lang w:val="it-IT"/>
        </w:rPr>
        <w:t>Lunghezza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Testo</w:t>
      </w:r>
      <w:proofErr w:type="spellEnd"/>
      <w:r w:rsidRPr="00F83772">
        <w:rPr>
          <w:rFonts w:ascii="Calibri" w:hAnsi="Calibri"/>
          <w:sz w:val="22"/>
          <w:lang w:val="it-IT"/>
        </w:rPr>
        <w:t xml:space="preserve">, Titolo, Sottotitolo, </w:t>
      </w:r>
      <w:proofErr w:type="spellStart"/>
      <w:r w:rsidRPr="00F83772">
        <w:rPr>
          <w:rFonts w:ascii="Calibri" w:hAnsi="Calibri"/>
          <w:sz w:val="22"/>
          <w:lang w:val="it-IT"/>
        </w:rPr>
        <w:t>Data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Creazione</w:t>
      </w:r>
      <w:proofErr w:type="spellEnd"/>
      <w:r w:rsidRPr="00F83772">
        <w:rPr>
          <w:rFonts w:ascii="Calibri" w:hAnsi="Calibri"/>
          <w:sz w:val="22"/>
          <w:lang w:val="it-IT"/>
        </w:rPr>
        <w:t xml:space="preserve">, </w:t>
      </w:r>
      <w:proofErr w:type="spellStart"/>
      <w:r w:rsidRPr="00F83772">
        <w:rPr>
          <w:rFonts w:ascii="Calibri" w:hAnsi="Calibri"/>
          <w:sz w:val="22"/>
          <w:lang w:val="it-IT"/>
        </w:rPr>
        <w:t>Data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Trasmissione</w:t>
      </w:r>
      <w:proofErr w:type="spellEnd"/>
      <w:r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2D7594" w:rsidP="00422AA4">
      <w:pPr>
        <w:spacing w:line="276" w:lineRule="auto"/>
        <w:rPr>
          <w:rFonts w:ascii="Calibri" w:hAnsi="Calibri"/>
          <w:sz w:val="18"/>
          <w:lang w:val="it-IT"/>
        </w:rPr>
      </w:pPr>
    </w:p>
    <w:p w:rsidR="007E201E" w:rsidRPr="00F83772" w:rsidRDefault="007E201E" w:rsidP="00422AA4">
      <w:pPr>
        <w:spacing w:line="276" w:lineRule="auto"/>
        <w:rPr>
          <w:sz w:val="18"/>
          <w:lang w:val="it-IT"/>
        </w:rPr>
      </w:pPr>
    </w:p>
    <w:p w:rsidR="005E788B" w:rsidRDefault="007E201E" w:rsidP="00422AA4">
      <w:pPr>
        <w:spacing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Sono state create quattro tabelle relative alle Entità del Modello E-R, con l’aggiunta di due tabelle associative che tenessero conto delle relazioni molti-a-molti tra Account e Gruppo</w:t>
      </w:r>
      <w:r w:rsidR="00B67E08">
        <w:rPr>
          <w:sz w:val="24"/>
          <w:szCs w:val="24"/>
          <w:lang w:val="it-IT"/>
        </w:rPr>
        <w:t xml:space="preserve"> e tra Gruppo e </w:t>
      </w:r>
      <w:proofErr w:type="spellStart"/>
      <w:r w:rsidR="00B67E08">
        <w:rPr>
          <w:sz w:val="24"/>
          <w:szCs w:val="24"/>
          <w:lang w:val="it-IT"/>
        </w:rPr>
        <w:t>Funzionalita</w:t>
      </w:r>
      <w:proofErr w:type="spellEnd"/>
      <w:r w:rsidR="00502D52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 xml:space="preserve"> </w:t>
      </w:r>
    </w:p>
    <w:p w:rsidR="005E788B" w:rsidRDefault="005E788B" w:rsidP="00422AA4">
      <w:pPr>
        <w:spacing w:line="276" w:lineRule="auto"/>
        <w:jc w:val="both"/>
        <w:rPr>
          <w:sz w:val="24"/>
          <w:szCs w:val="24"/>
          <w:lang w:val="it-IT"/>
        </w:rPr>
      </w:pPr>
    </w:p>
    <w:p w:rsidR="005E788B" w:rsidRPr="00830E38" w:rsidRDefault="005E788B" w:rsidP="005E788B">
      <w:pPr>
        <w:pStyle w:val="Titolo2"/>
        <w:rPr>
          <w:sz w:val="24"/>
          <w:lang w:val="it-IT"/>
        </w:rPr>
      </w:pPr>
      <w:bookmarkStart w:id="29" w:name="_Toc354429479"/>
      <w:r w:rsidRPr="005E788B">
        <w:rPr>
          <w:sz w:val="24"/>
          <w:lang w:val="it-IT"/>
        </w:rPr>
        <w:t>Tabelle</w:t>
      </w:r>
      <w:bookmarkEnd w:id="29"/>
    </w:p>
    <w:p w:rsidR="005E788B" w:rsidRDefault="00A440C4" w:rsidP="005E788B">
      <w:pPr>
        <w:pStyle w:val="Titolo3"/>
        <w:rPr>
          <w:lang w:val="it-IT"/>
        </w:rPr>
      </w:pPr>
      <w:bookmarkStart w:id="30" w:name="_Toc354429480"/>
      <w:r>
        <w:rPr>
          <w:lang w:val="it-IT"/>
        </w:rPr>
        <w:t>ACCOUNT</w:t>
      </w:r>
      <w:bookmarkEnd w:id="30"/>
    </w:p>
    <w:p w:rsidR="0077522A" w:rsidRPr="0077522A" w:rsidRDefault="0077522A" w:rsidP="0077522A">
      <w:pPr>
        <w:rPr>
          <w:lang w:val="it-IT"/>
        </w:rPr>
      </w:pPr>
    </w:p>
    <w:p w:rsidR="005E788B" w:rsidRDefault="00A440C4" w:rsidP="005E788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74E7BE1E" wp14:editId="79757031">
            <wp:extent cx="5610225" cy="2181225"/>
            <wp:effectExtent l="19050" t="0" r="9525" b="0"/>
            <wp:docPr id="3" name="Immagine 1" descr="C:\Users\Mary\Dropbox\ProjectWork\tabella.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\Dropbox\ProjectWork\tabella.account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2A" w:rsidRDefault="0077522A" w:rsidP="005E788B">
      <w:pPr>
        <w:rPr>
          <w:lang w:val="it-IT"/>
        </w:rPr>
      </w:pPr>
    </w:p>
    <w:p w:rsidR="00D17341" w:rsidRDefault="00D17341" w:rsidP="005E788B">
      <w:pPr>
        <w:rPr>
          <w:lang w:val="it-IT"/>
        </w:rPr>
      </w:pPr>
    </w:p>
    <w:p w:rsidR="00D17341" w:rsidRDefault="00D17341" w:rsidP="005E788B">
      <w:pPr>
        <w:rPr>
          <w:lang w:val="it-IT"/>
        </w:rPr>
      </w:pPr>
    </w:p>
    <w:p w:rsidR="00D17341" w:rsidRDefault="00D17341" w:rsidP="005E788B">
      <w:pPr>
        <w:rPr>
          <w:lang w:val="it-IT"/>
        </w:rPr>
      </w:pPr>
    </w:p>
    <w:p w:rsidR="00D17341" w:rsidRDefault="00D17341" w:rsidP="005E788B">
      <w:pPr>
        <w:rPr>
          <w:lang w:val="it-IT"/>
        </w:rPr>
      </w:pPr>
    </w:p>
    <w:p w:rsidR="00D17341" w:rsidRDefault="00D17341" w:rsidP="005E788B">
      <w:pPr>
        <w:rPr>
          <w:lang w:val="it-IT"/>
        </w:rPr>
      </w:pPr>
    </w:p>
    <w:p w:rsidR="00D17341" w:rsidRDefault="00D17341" w:rsidP="005E788B">
      <w:pPr>
        <w:rPr>
          <w:lang w:val="it-IT"/>
        </w:rPr>
      </w:pPr>
    </w:p>
    <w:p w:rsidR="005E788B" w:rsidRDefault="00A440C4" w:rsidP="005E788B">
      <w:pPr>
        <w:pStyle w:val="Titolo3"/>
        <w:rPr>
          <w:lang w:val="it-IT"/>
        </w:rPr>
      </w:pPr>
      <w:bookmarkStart w:id="31" w:name="_Toc354429481"/>
      <w:r>
        <w:rPr>
          <w:lang w:val="it-IT"/>
        </w:rPr>
        <w:lastRenderedPageBreak/>
        <w:t>GRUPPO</w:t>
      </w:r>
      <w:bookmarkEnd w:id="31"/>
    </w:p>
    <w:p w:rsidR="009D35EA" w:rsidRPr="009D35EA" w:rsidRDefault="009D35EA" w:rsidP="009D35EA">
      <w:pPr>
        <w:rPr>
          <w:lang w:val="it-IT"/>
        </w:rPr>
      </w:pPr>
    </w:p>
    <w:p w:rsidR="009D35EA" w:rsidRDefault="009D35EA" w:rsidP="009D35EA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295E0C33" wp14:editId="1806D8DF">
            <wp:extent cx="5743575" cy="1209675"/>
            <wp:effectExtent l="19050" t="0" r="9525" b="0"/>
            <wp:docPr id="8" name="Immagine 6" descr="C:\Users\Mary\Dropbox\ProjectWork\tabella.gru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y\Dropbox\ProjectWork\tabella.gruppo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EA" w:rsidRPr="009D35EA" w:rsidRDefault="009D35EA" w:rsidP="009D35EA">
      <w:pPr>
        <w:rPr>
          <w:lang w:val="it-IT"/>
        </w:rPr>
      </w:pPr>
    </w:p>
    <w:p w:rsidR="005E788B" w:rsidRDefault="005E788B" w:rsidP="005E788B">
      <w:pPr>
        <w:pStyle w:val="Titolo3"/>
        <w:rPr>
          <w:lang w:val="it-IT"/>
        </w:rPr>
      </w:pPr>
      <w:bookmarkStart w:id="32" w:name="_Toc354429482"/>
      <w:r>
        <w:rPr>
          <w:lang w:val="it-IT"/>
        </w:rPr>
        <w:t>ACCOUNT_GRUPPO</w:t>
      </w:r>
      <w:bookmarkEnd w:id="32"/>
    </w:p>
    <w:p w:rsidR="0077522A" w:rsidRPr="0077522A" w:rsidRDefault="0077522A" w:rsidP="0077522A">
      <w:pPr>
        <w:rPr>
          <w:lang w:val="it-IT"/>
        </w:rPr>
      </w:pPr>
    </w:p>
    <w:p w:rsidR="005E788B" w:rsidRDefault="0077522A" w:rsidP="005E788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59BA9C68" wp14:editId="670F20DD">
            <wp:extent cx="5343525" cy="1209675"/>
            <wp:effectExtent l="19050" t="0" r="9525" b="0"/>
            <wp:docPr id="4" name="Immagine 2" descr="C:\Users\Mary\Dropbox\ProjectWork\tabella.account_gru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\Dropbox\ProjectWork\tabella.account_gruppo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7B" w:rsidRDefault="001A417B" w:rsidP="005E788B">
      <w:pPr>
        <w:rPr>
          <w:lang w:val="it-IT"/>
        </w:rPr>
      </w:pPr>
    </w:p>
    <w:p w:rsidR="001A417B" w:rsidRDefault="001A417B" w:rsidP="005E788B">
      <w:pPr>
        <w:rPr>
          <w:lang w:val="it-IT"/>
        </w:rPr>
      </w:pPr>
    </w:p>
    <w:p w:rsidR="004B67C7" w:rsidRDefault="005E788B" w:rsidP="004B67C7">
      <w:pPr>
        <w:pStyle w:val="Titolo3"/>
        <w:jc w:val="both"/>
        <w:rPr>
          <w:lang w:val="it-IT"/>
        </w:rPr>
      </w:pPr>
      <w:bookmarkStart w:id="33" w:name="_Toc354429483"/>
      <w:r w:rsidRPr="004B67C7">
        <w:rPr>
          <w:lang w:val="it-IT"/>
        </w:rPr>
        <w:t>FUNZIONALITA</w:t>
      </w:r>
      <w:bookmarkEnd w:id="33"/>
    </w:p>
    <w:p w:rsidR="004B67C7" w:rsidRPr="004B67C7" w:rsidRDefault="004B67C7" w:rsidP="004B67C7">
      <w:pPr>
        <w:rPr>
          <w:lang w:val="it-IT"/>
        </w:rPr>
      </w:pPr>
    </w:p>
    <w:p w:rsidR="005E788B" w:rsidRDefault="004B67C7" w:rsidP="004B67C7">
      <w:pPr>
        <w:pStyle w:val="Titolo3"/>
        <w:numPr>
          <w:ilvl w:val="0"/>
          <w:numId w:val="0"/>
        </w:numPr>
        <w:jc w:val="both"/>
        <w:rPr>
          <w:lang w:val="it-IT"/>
        </w:rPr>
      </w:pPr>
      <w:bookmarkStart w:id="34" w:name="_Toc354429484"/>
      <w:r>
        <w:rPr>
          <w:noProof/>
          <w:lang w:val="it-IT" w:eastAsia="it-IT"/>
        </w:rPr>
        <w:drawing>
          <wp:inline distT="0" distB="0" distL="0" distR="0" wp14:anchorId="4A6CAB61" wp14:editId="45F7940F">
            <wp:extent cx="5591175" cy="1209675"/>
            <wp:effectExtent l="19050" t="0" r="9525" b="0"/>
            <wp:docPr id="5" name="Immagine 3" descr="C:\Users\Mary\Dropbox\ProjectWork\tabella.funzional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y\Dropbox\ProjectWork\tabella.funzionalita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w:rsidR="0007609B" w:rsidRDefault="0007609B" w:rsidP="004B67C7">
      <w:pPr>
        <w:rPr>
          <w:lang w:val="it-IT"/>
        </w:rPr>
      </w:pPr>
    </w:p>
    <w:p w:rsidR="0007609B" w:rsidRPr="004B67C7" w:rsidRDefault="0007609B" w:rsidP="004B67C7">
      <w:pPr>
        <w:rPr>
          <w:lang w:val="it-IT"/>
        </w:rPr>
      </w:pPr>
    </w:p>
    <w:p w:rsidR="005E788B" w:rsidRDefault="005E788B" w:rsidP="005E788B">
      <w:pPr>
        <w:pStyle w:val="Titolo3"/>
        <w:rPr>
          <w:lang w:val="it-IT"/>
        </w:rPr>
      </w:pPr>
      <w:bookmarkStart w:id="35" w:name="_Toc354429485"/>
      <w:r>
        <w:rPr>
          <w:lang w:val="it-IT"/>
        </w:rPr>
        <w:t>GRUPPO_FUNZIONALITA</w:t>
      </w:r>
      <w:bookmarkEnd w:id="35"/>
    </w:p>
    <w:p w:rsidR="0007609B" w:rsidRPr="0007609B" w:rsidRDefault="0007609B" w:rsidP="0007609B">
      <w:pPr>
        <w:rPr>
          <w:lang w:val="it-IT"/>
        </w:rPr>
      </w:pPr>
    </w:p>
    <w:p w:rsidR="005E788B" w:rsidRPr="0007609B" w:rsidRDefault="0007609B" w:rsidP="0007609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45F7EBE6" wp14:editId="5321B856">
            <wp:extent cx="5753100" cy="1219200"/>
            <wp:effectExtent l="19050" t="0" r="0" b="0"/>
            <wp:docPr id="6" name="Immagine 4" descr="C:\Users\Mary\Dropbox\ProjectWork\tabella.gruppo_funzional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y\Dropbox\ProjectWork\tabella.gruppo_funzionalita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9B" w:rsidRDefault="0007609B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5E788B" w:rsidRDefault="005E788B" w:rsidP="00214484">
      <w:pPr>
        <w:pStyle w:val="Titolo3"/>
        <w:rPr>
          <w:lang w:val="it-IT"/>
        </w:rPr>
      </w:pPr>
      <w:bookmarkStart w:id="36" w:name="_Toc354429486"/>
      <w:r>
        <w:rPr>
          <w:lang w:val="it-IT"/>
        </w:rPr>
        <w:lastRenderedPageBreak/>
        <w:t>NOTIZIA</w:t>
      </w:r>
      <w:bookmarkEnd w:id="36"/>
    </w:p>
    <w:p w:rsidR="00214484" w:rsidRPr="00214484" w:rsidRDefault="00214484" w:rsidP="00214484">
      <w:pPr>
        <w:rPr>
          <w:lang w:val="it-IT"/>
        </w:rPr>
      </w:pPr>
    </w:p>
    <w:p w:rsidR="005E788B" w:rsidRPr="005E788B" w:rsidRDefault="008825E1" w:rsidP="005E788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4FA996A7" wp14:editId="38057596">
            <wp:extent cx="5762625" cy="2933700"/>
            <wp:effectExtent l="19050" t="0" r="9525" b="0"/>
            <wp:docPr id="7" name="Immagine 5" descr="C:\Users\Mary\Dropbox\ProjectWork\tabella.notiz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y\Dropbox\ProjectWork\tabella.notizia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1E" w:rsidRDefault="007E201E" w:rsidP="005E788B">
      <w:pPr>
        <w:pStyle w:val="Titolo2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p w:rsidR="005E788B" w:rsidRDefault="005E788B" w:rsidP="002D7594">
      <w:pPr>
        <w:rPr>
          <w:sz w:val="24"/>
          <w:szCs w:val="24"/>
          <w:lang w:val="it-IT"/>
        </w:rPr>
      </w:pPr>
    </w:p>
    <w:p w:rsidR="005E788B" w:rsidRPr="00121B71" w:rsidRDefault="00D069B4" w:rsidP="00D069B4">
      <w:pPr>
        <w:pStyle w:val="Titolo2"/>
        <w:rPr>
          <w:sz w:val="24"/>
          <w:lang w:val="it-IT"/>
        </w:rPr>
      </w:pPr>
      <w:bookmarkStart w:id="37" w:name="_Toc354429487"/>
      <w:r w:rsidRPr="00121B71">
        <w:rPr>
          <w:sz w:val="24"/>
          <w:lang w:val="it-IT"/>
        </w:rPr>
        <w:t>Descrizione degli Attributi delle Tabelle</w:t>
      </w:r>
      <w:bookmarkEnd w:id="37"/>
    </w:p>
    <w:p w:rsidR="00D069B4" w:rsidRPr="00E166AF" w:rsidRDefault="00D069B4" w:rsidP="00D069B4">
      <w:pPr>
        <w:pStyle w:val="Titolo3"/>
        <w:rPr>
          <w:lang w:val="it-IT"/>
        </w:rPr>
      </w:pPr>
      <w:bookmarkStart w:id="38" w:name="_Toc353815270"/>
      <w:bookmarkStart w:id="39" w:name="_Toc354429488"/>
      <w:r>
        <w:rPr>
          <w:lang w:val="it-IT"/>
        </w:rPr>
        <w:t>Account</w:t>
      </w:r>
      <w:bookmarkEnd w:id="38"/>
      <w:bookmarkEnd w:id="39"/>
    </w:p>
    <w:p w:rsidR="00D069B4" w:rsidRDefault="00D069B4" w:rsidP="00D069B4">
      <w:pPr>
        <w:rPr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93"/>
        <w:gridCol w:w="7483"/>
      </w:tblGrid>
      <w:tr w:rsidR="00F941FD" w:rsidRPr="002170B7" w:rsidTr="00F941FD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941FD" w:rsidRPr="00F941FD" w:rsidRDefault="00F941FD" w:rsidP="00D069B4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941FD" w:rsidRPr="00F941FD" w:rsidRDefault="00F941FD" w:rsidP="00D069B4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D069B4" w:rsidRPr="000B7199" w:rsidTr="00F941FD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D069B4" w:rsidRPr="00D069B4" w:rsidRDefault="00D069B4" w:rsidP="00D069B4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 w:rsidRPr="00D069B4">
              <w:rPr>
                <w:b/>
                <w:color w:val="222222"/>
                <w:u w:val="single"/>
                <w:shd w:val="clear" w:color="auto" w:fill="FFFFFF"/>
              </w:rPr>
              <w:t>username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D069B4" w:rsidRPr="00221F9F" w:rsidRDefault="00D069B4" w:rsidP="00D069B4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PRIMARY KEY – è costituito da un indirizzo e-mail valido dell’utente</w:t>
            </w:r>
          </w:p>
        </w:tc>
      </w:tr>
      <w:tr w:rsidR="00D069B4" w:rsidRPr="002170B7" w:rsidTr="00F941FD">
        <w:tc>
          <w:tcPr>
            <w:tcW w:w="2093" w:type="dxa"/>
            <w:tcBorders>
              <w:top w:val="single" w:sz="2" w:space="0" w:color="auto"/>
            </w:tcBorders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nome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D069B4" w:rsidRPr="00D069B4" w:rsidRDefault="00D069B4" w:rsidP="006145F3">
            <w:pPr>
              <w:spacing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n</w:t>
            </w:r>
            <w:r w:rsidRPr="00D069B4">
              <w:rPr>
                <w:color w:val="222222"/>
                <w:sz w:val="22"/>
                <w:shd w:val="clear" w:color="auto" w:fill="FFFFFF"/>
              </w:rPr>
              <w:t>ome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del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giornalista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</w:t>
            </w:r>
          </w:p>
        </w:tc>
      </w:tr>
      <w:tr w:rsidR="00D069B4" w:rsidRPr="002170B7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cognome</w:t>
            </w:r>
            <w:proofErr w:type="spellEnd"/>
          </w:p>
        </w:tc>
        <w:tc>
          <w:tcPr>
            <w:tcW w:w="7483" w:type="dxa"/>
          </w:tcPr>
          <w:p w:rsidR="00D069B4" w:rsidRPr="00D069B4" w:rsidRDefault="00D069B4" w:rsidP="006145F3">
            <w:pPr>
              <w:spacing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c</w:t>
            </w:r>
            <w:r w:rsidRPr="00D069B4">
              <w:rPr>
                <w:color w:val="222222"/>
                <w:sz w:val="22"/>
                <w:shd w:val="clear" w:color="auto" w:fill="FFFFFF"/>
              </w:rPr>
              <w:t>ognome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del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giornalista</w:t>
            </w:r>
            <w:proofErr w:type="spellEnd"/>
          </w:p>
        </w:tc>
      </w:tr>
      <w:tr w:rsidR="00D069B4" w:rsidRPr="002170B7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r w:rsidRPr="002170B7">
              <w:rPr>
                <w:b/>
                <w:color w:val="222222"/>
                <w:shd w:val="clear" w:color="auto" w:fill="FFFFFF"/>
              </w:rPr>
              <w:t>password</w:t>
            </w:r>
          </w:p>
        </w:tc>
        <w:tc>
          <w:tcPr>
            <w:tcW w:w="7483" w:type="dxa"/>
          </w:tcPr>
          <w:p w:rsidR="00D069B4" w:rsidRPr="00D069B4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</w:rPr>
            </w:pPr>
            <w:r>
              <w:rPr>
                <w:color w:val="222222"/>
                <w:sz w:val="22"/>
                <w:shd w:val="clear" w:color="auto" w:fill="FFFFFF"/>
              </w:rPr>
              <w:t>p</w:t>
            </w:r>
            <w:r w:rsidRPr="00D069B4">
              <w:rPr>
                <w:color w:val="222222"/>
                <w:sz w:val="22"/>
                <w:shd w:val="clear" w:color="auto" w:fill="FFFFFF"/>
              </w:rPr>
              <w:t xml:space="preserve">assword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associata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all</w:t>
            </w:r>
            <w:r>
              <w:rPr>
                <w:color w:val="222222"/>
                <w:sz w:val="22"/>
                <w:shd w:val="clear" w:color="auto" w:fill="FFFFFF"/>
              </w:rPr>
              <w:t>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username</w:t>
            </w:r>
          </w:p>
        </w:tc>
      </w:tr>
      <w:tr w:rsidR="00D069B4" w:rsidRPr="000B7199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siglaRedazione</w:t>
            </w:r>
            <w:proofErr w:type="spellEnd"/>
          </w:p>
        </w:tc>
        <w:tc>
          <w:tcPr>
            <w:tcW w:w="7483" w:type="dxa"/>
          </w:tcPr>
          <w:p w:rsidR="00D069B4" w:rsidRPr="00221F9F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sigla univoca di una redazione</w:t>
            </w:r>
          </w:p>
        </w:tc>
      </w:tr>
      <w:tr w:rsidR="00D069B4" w:rsidRPr="000B7199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siglaGiornalista</w:t>
            </w:r>
            <w:proofErr w:type="spellEnd"/>
          </w:p>
        </w:tc>
        <w:tc>
          <w:tcPr>
            <w:tcW w:w="7483" w:type="dxa"/>
          </w:tcPr>
          <w:p w:rsidR="00D069B4" w:rsidRPr="00221F9F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sigla univoca di un giornalista</w:t>
            </w:r>
          </w:p>
        </w:tc>
      </w:tr>
      <w:tr w:rsidR="00D069B4" w:rsidRPr="000B7199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stato</w:t>
            </w:r>
            <w:proofErr w:type="spellEnd"/>
          </w:p>
        </w:tc>
        <w:tc>
          <w:tcPr>
            <w:tcW w:w="7483" w:type="dxa"/>
          </w:tcPr>
          <w:p w:rsidR="00D069B4" w:rsidRPr="00221F9F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può assumere il valore ‘A’(se l’account è attivo) oppure ‘C’ (se l’account è stato cancellato ) </w:t>
            </w:r>
          </w:p>
        </w:tc>
      </w:tr>
    </w:tbl>
    <w:p w:rsidR="006145F3" w:rsidRDefault="006145F3" w:rsidP="007D6DED">
      <w:pPr>
        <w:spacing w:line="276" w:lineRule="auto"/>
        <w:rPr>
          <w:lang w:val="it-IT"/>
        </w:rPr>
      </w:pPr>
    </w:p>
    <w:p w:rsidR="008C0B08" w:rsidRDefault="008C0B08" w:rsidP="007D6DED">
      <w:pPr>
        <w:spacing w:line="276" w:lineRule="auto"/>
        <w:jc w:val="both"/>
        <w:rPr>
          <w:sz w:val="24"/>
          <w:szCs w:val="24"/>
          <w:lang w:val="it-IT"/>
        </w:rPr>
      </w:pPr>
      <w:r>
        <w:rPr>
          <w:sz w:val="24"/>
          <w:lang w:val="it-IT"/>
        </w:rPr>
        <w:t xml:space="preserve">La scelta per la chiave primaria di questa tabella è ricaduta su </w:t>
      </w:r>
      <w:r w:rsidRPr="008C0B08">
        <w:rPr>
          <w:b/>
          <w:sz w:val="24"/>
          <w:lang w:val="it-IT"/>
        </w:rPr>
        <w:t>username</w:t>
      </w:r>
      <w:r>
        <w:rPr>
          <w:lang w:val="it-IT"/>
        </w:rPr>
        <w:t xml:space="preserve"> </w:t>
      </w:r>
      <w:r>
        <w:rPr>
          <w:sz w:val="24"/>
          <w:szCs w:val="24"/>
          <w:lang w:val="it-IT"/>
        </w:rPr>
        <w:t>(inteso quale indirizzo e-mail valido di un utente) in quanto esso costituisce un valore universalmente univoco. Se avessimo utilizzato, invece,</w:t>
      </w:r>
      <w:r w:rsidR="00933DE7">
        <w:rPr>
          <w:sz w:val="24"/>
          <w:szCs w:val="24"/>
          <w:lang w:val="it-IT"/>
        </w:rPr>
        <w:t xml:space="preserve"> come da specifica,</w:t>
      </w:r>
      <w:r>
        <w:rPr>
          <w:sz w:val="24"/>
          <w:szCs w:val="24"/>
          <w:lang w:val="it-IT"/>
        </w:rPr>
        <w:t xml:space="preserve"> la coppia Nome e Cognome come chiave di Account, non avremmo potuto considerare la possibilità di aggiungere due utenti omonimi all’interno del database.</w:t>
      </w:r>
    </w:p>
    <w:p w:rsidR="008C0B08" w:rsidRDefault="008C0B08" w:rsidP="00AE6708">
      <w:pPr>
        <w:jc w:val="both"/>
        <w:rPr>
          <w:sz w:val="24"/>
          <w:szCs w:val="24"/>
          <w:lang w:val="it-IT"/>
        </w:rPr>
      </w:pPr>
    </w:p>
    <w:p w:rsidR="00F57A7F" w:rsidRDefault="008C0B08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szCs w:val="24"/>
          <w:lang w:val="it-IT"/>
        </w:rPr>
        <w:t xml:space="preserve">L’attributo </w:t>
      </w:r>
      <w:r w:rsidRPr="008C0B08">
        <w:rPr>
          <w:b/>
          <w:sz w:val="24"/>
          <w:szCs w:val="24"/>
          <w:lang w:val="it-IT"/>
        </w:rPr>
        <w:t>stato</w:t>
      </w:r>
      <w:r>
        <w:rPr>
          <w:lang w:val="it-IT"/>
        </w:rPr>
        <w:t xml:space="preserve"> </w:t>
      </w:r>
      <w:r>
        <w:rPr>
          <w:sz w:val="24"/>
          <w:lang w:val="it-IT"/>
        </w:rPr>
        <w:t xml:space="preserve">ci consente di effettuare una cancellazione “logica” di un Account, settandolo al valore ‘C’. In tal modo, anche se viene eliminato l’Account di un giornalista che ha creato o effettuato delle operazioni su una notizia, </w:t>
      </w:r>
      <w:r w:rsidR="00AB091E">
        <w:rPr>
          <w:sz w:val="24"/>
          <w:lang w:val="it-IT"/>
        </w:rPr>
        <w:t>il giornalista rimarrà in ogni caso associato ad essa</w:t>
      </w:r>
      <w:r w:rsidR="00F57A7F">
        <w:rPr>
          <w:sz w:val="24"/>
          <w:lang w:val="it-IT"/>
        </w:rPr>
        <w:t>.</w:t>
      </w:r>
    </w:p>
    <w:p w:rsidR="00F57A7F" w:rsidRDefault="00F57A7F" w:rsidP="00AE6708">
      <w:pPr>
        <w:jc w:val="both"/>
        <w:rPr>
          <w:sz w:val="24"/>
          <w:lang w:val="it-IT"/>
        </w:rPr>
      </w:pPr>
    </w:p>
    <w:p w:rsidR="00F57A7F" w:rsidRDefault="00F57A7F" w:rsidP="00AE6708">
      <w:pPr>
        <w:jc w:val="both"/>
        <w:rPr>
          <w:sz w:val="24"/>
          <w:lang w:val="it-IT"/>
        </w:rPr>
      </w:pPr>
    </w:p>
    <w:p w:rsidR="00BF0FF7" w:rsidRDefault="00D22AF1" w:rsidP="00D069B4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BF0FF7" w:rsidRPr="00BF0FF7">
        <w:rPr>
          <w:rFonts w:ascii="Arial" w:hAnsi="Arial"/>
          <w:b/>
          <w:i/>
          <w:sz w:val="24"/>
          <w:lang w:val="it-IT"/>
        </w:rPr>
        <w:t>.4.2</w:t>
      </w:r>
      <w:r w:rsidR="00BF0FF7" w:rsidRPr="00BF0FF7">
        <w:rPr>
          <w:rFonts w:ascii="Arial" w:hAnsi="Arial"/>
          <w:b/>
          <w:i/>
          <w:sz w:val="24"/>
          <w:lang w:val="it-IT"/>
        </w:rPr>
        <w:tab/>
        <w:t>Gruppo</w:t>
      </w:r>
    </w:p>
    <w:p w:rsidR="00F941FD" w:rsidRDefault="00F941FD" w:rsidP="00D069B4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93"/>
        <w:gridCol w:w="7483"/>
      </w:tblGrid>
      <w:tr w:rsidR="00F941FD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941FD" w:rsidRPr="00F941FD" w:rsidRDefault="00F941F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941FD" w:rsidRPr="00F941FD" w:rsidRDefault="00F941FD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F941FD" w:rsidRPr="000B7199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F941FD" w:rsidRPr="00D069B4" w:rsidRDefault="00F941FD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>
              <w:rPr>
                <w:b/>
                <w:color w:val="222222"/>
                <w:u w:val="single"/>
                <w:shd w:val="clear" w:color="auto" w:fill="FFFFFF"/>
              </w:rPr>
              <w:t>nome_gruppo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F941FD" w:rsidRPr="00221F9F" w:rsidRDefault="00F941FD" w:rsidP="00B97CEE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PRIMARY KEY – </w:t>
            </w:r>
            <w:r w:rsidR="00B97CEE"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nome del gruppo </w:t>
            </w:r>
          </w:p>
        </w:tc>
      </w:tr>
      <w:tr w:rsidR="00F941FD" w:rsidRPr="000B7199" w:rsidTr="00DB70F0">
        <w:tc>
          <w:tcPr>
            <w:tcW w:w="2093" w:type="dxa"/>
            <w:tcBorders>
              <w:top w:val="single" w:sz="2" w:space="0" w:color="auto"/>
            </w:tcBorders>
          </w:tcPr>
          <w:p w:rsidR="00F941FD" w:rsidRPr="002170B7" w:rsidRDefault="00F941FD" w:rsidP="00DB70F0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descrizione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F941FD" w:rsidRPr="00221F9F" w:rsidRDefault="00F941FD" w:rsidP="00F941FD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descrizione della tipologia di utenti associabili a quel gruppo </w:t>
            </w:r>
          </w:p>
        </w:tc>
      </w:tr>
    </w:tbl>
    <w:p w:rsidR="00F941FD" w:rsidRPr="00BF0FF7" w:rsidRDefault="00F941FD" w:rsidP="007D6DED">
      <w:pPr>
        <w:spacing w:line="276" w:lineRule="auto"/>
        <w:rPr>
          <w:rFonts w:ascii="Arial" w:hAnsi="Arial"/>
          <w:b/>
          <w:i/>
          <w:sz w:val="24"/>
          <w:lang w:val="it-IT"/>
        </w:rPr>
      </w:pPr>
    </w:p>
    <w:p w:rsidR="00F941FD" w:rsidRDefault="00B97CEE" w:rsidP="007D6DED">
      <w:pPr>
        <w:spacing w:line="276" w:lineRule="auto"/>
        <w:jc w:val="both"/>
        <w:rPr>
          <w:sz w:val="22"/>
          <w:lang w:val="it-IT"/>
        </w:rPr>
      </w:pPr>
      <w:r w:rsidRPr="00B97CEE">
        <w:rPr>
          <w:sz w:val="22"/>
          <w:lang w:val="it-IT"/>
        </w:rPr>
        <w:t>Il database</w:t>
      </w:r>
      <w:r>
        <w:rPr>
          <w:sz w:val="22"/>
          <w:lang w:val="it-IT"/>
        </w:rPr>
        <w:t xml:space="preserve"> avrà per le tipologie di gruppo due valori </w:t>
      </w:r>
      <w:proofErr w:type="spellStart"/>
      <w:r>
        <w:rPr>
          <w:sz w:val="22"/>
          <w:lang w:val="it-IT"/>
        </w:rPr>
        <w:t>preconfigurati</w:t>
      </w:r>
      <w:proofErr w:type="spellEnd"/>
      <w:r>
        <w:rPr>
          <w:sz w:val="22"/>
          <w:lang w:val="it-IT"/>
        </w:rPr>
        <w:t>:</w:t>
      </w:r>
    </w:p>
    <w:p w:rsidR="00B97CEE" w:rsidRDefault="00B97CEE" w:rsidP="007D6DED">
      <w:pPr>
        <w:pStyle w:val="Paragrafoelenco"/>
        <w:numPr>
          <w:ilvl w:val="0"/>
          <w:numId w:val="7"/>
        </w:numPr>
        <w:spacing w:line="276" w:lineRule="auto"/>
        <w:rPr>
          <w:sz w:val="22"/>
          <w:lang w:val="it-IT"/>
        </w:rPr>
      </w:pPr>
      <w:r>
        <w:rPr>
          <w:sz w:val="22"/>
          <w:lang w:val="it-IT"/>
        </w:rPr>
        <w:t>Giornalista</w:t>
      </w:r>
    </w:p>
    <w:p w:rsidR="00B97CEE" w:rsidRPr="00171890" w:rsidRDefault="00B97CEE" w:rsidP="007D6DED">
      <w:pPr>
        <w:pStyle w:val="Paragrafoelenco"/>
        <w:numPr>
          <w:ilvl w:val="0"/>
          <w:numId w:val="7"/>
        </w:numPr>
        <w:spacing w:line="276" w:lineRule="auto"/>
        <w:rPr>
          <w:lang w:val="it-IT"/>
        </w:rPr>
      </w:pPr>
      <w:r>
        <w:rPr>
          <w:sz w:val="22"/>
          <w:lang w:val="it-IT"/>
        </w:rPr>
        <w:t>Amministratore</w:t>
      </w:r>
    </w:p>
    <w:p w:rsidR="00171890" w:rsidRDefault="00171890" w:rsidP="007D6DED">
      <w:pPr>
        <w:spacing w:line="276" w:lineRule="auto"/>
        <w:rPr>
          <w:lang w:val="it-IT"/>
        </w:rPr>
      </w:pPr>
    </w:p>
    <w:p w:rsidR="00656169" w:rsidRDefault="00656169" w:rsidP="00171890">
      <w:pPr>
        <w:rPr>
          <w:lang w:val="it-IT"/>
        </w:rPr>
      </w:pPr>
    </w:p>
    <w:p w:rsidR="00171890" w:rsidRDefault="00D22AF1" w:rsidP="00171890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171890" w:rsidRPr="00BF0FF7">
        <w:rPr>
          <w:rFonts w:ascii="Arial" w:hAnsi="Arial"/>
          <w:b/>
          <w:i/>
          <w:sz w:val="24"/>
          <w:lang w:val="it-IT"/>
        </w:rPr>
        <w:t>.4.</w:t>
      </w:r>
      <w:r w:rsidR="00171890">
        <w:rPr>
          <w:rFonts w:ascii="Arial" w:hAnsi="Arial"/>
          <w:b/>
          <w:i/>
          <w:sz w:val="24"/>
          <w:lang w:val="it-IT"/>
        </w:rPr>
        <w:t>3</w:t>
      </w:r>
      <w:r w:rsidR="00171890">
        <w:rPr>
          <w:rFonts w:ascii="Arial" w:hAnsi="Arial"/>
          <w:b/>
          <w:i/>
          <w:sz w:val="24"/>
          <w:lang w:val="it-IT"/>
        </w:rPr>
        <w:tab/>
      </w:r>
      <w:proofErr w:type="spellStart"/>
      <w:r w:rsidR="00171890">
        <w:rPr>
          <w:rFonts w:ascii="Arial" w:hAnsi="Arial"/>
          <w:b/>
          <w:i/>
          <w:sz w:val="24"/>
          <w:lang w:val="it-IT"/>
        </w:rPr>
        <w:t>A</w:t>
      </w:r>
      <w:r w:rsidR="009368D9">
        <w:rPr>
          <w:rFonts w:ascii="Arial" w:hAnsi="Arial"/>
          <w:b/>
          <w:i/>
          <w:sz w:val="24"/>
          <w:lang w:val="it-IT"/>
        </w:rPr>
        <w:t>ccount</w:t>
      </w:r>
      <w:r w:rsidR="00171890">
        <w:rPr>
          <w:rFonts w:ascii="Arial" w:hAnsi="Arial"/>
          <w:b/>
          <w:i/>
          <w:sz w:val="24"/>
          <w:lang w:val="it-IT"/>
        </w:rPr>
        <w:t>_G</w:t>
      </w:r>
      <w:r w:rsidR="009368D9">
        <w:rPr>
          <w:rFonts w:ascii="Arial" w:hAnsi="Arial"/>
          <w:b/>
          <w:i/>
          <w:sz w:val="24"/>
          <w:lang w:val="it-IT"/>
        </w:rPr>
        <w:t>ruppo</w:t>
      </w:r>
      <w:proofErr w:type="spellEnd"/>
    </w:p>
    <w:p w:rsidR="009368D9" w:rsidRDefault="009368D9" w:rsidP="00171890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93"/>
        <w:gridCol w:w="7483"/>
      </w:tblGrid>
      <w:tr w:rsidR="009368D9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68D9" w:rsidRPr="00F941FD" w:rsidRDefault="009368D9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68D9" w:rsidRPr="00F941FD" w:rsidRDefault="009368D9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9368D9" w:rsidRPr="000B7199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9368D9" w:rsidRPr="00D069B4" w:rsidRDefault="000C0CF3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>
              <w:rPr>
                <w:b/>
                <w:color w:val="222222"/>
                <w:u w:val="single"/>
                <w:shd w:val="clear" w:color="auto" w:fill="FFFFFF"/>
              </w:rPr>
              <w:t>username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9368D9" w:rsidRPr="00221F9F" w:rsidRDefault="009368D9" w:rsidP="00DB70F0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campo username di Account </w:t>
            </w:r>
          </w:p>
        </w:tc>
      </w:tr>
      <w:tr w:rsidR="009368D9" w:rsidRPr="000B7199" w:rsidTr="00DB70F0">
        <w:tc>
          <w:tcPr>
            <w:tcW w:w="2093" w:type="dxa"/>
            <w:tcBorders>
              <w:top w:val="single" w:sz="2" w:space="0" w:color="auto"/>
            </w:tcBorders>
          </w:tcPr>
          <w:p w:rsidR="009368D9" w:rsidRPr="00D069B4" w:rsidRDefault="000C0CF3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nome_gruppo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9368D9" w:rsidRPr="00221F9F" w:rsidRDefault="009368D9" w:rsidP="009368D9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campo nome_gruppo di Gruppo </w:t>
            </w:r>
          </w:p>
        </w:tc>
      </w:tr>
    </w:tbl>
    <w:p w:rsidR="009368D9" w:rsidRPr="00171890" w:rsidRDefault="009368D9" w:rsidP="00171890">
      <w:pPr>
        <w:rPr>
          <w:lang w:val="it-IT"/>
        </w:rPr>
      </w:pPr>
    </w:p>
    <w:p w:rsidR="00D069B4" w:rsidRDefault="009368D9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Tale tabella associativa lega le tabelle Account e Gruppo in una relazione molti-a-molti.</w:t>
      </w:r>
    </w:p>
    <w:p w:rsidR="009368D9" w:rsidRDefault="009368D9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La coppia (username, nome_gruppo) costituisce la chiave primaria (PRIMARY KEY) della tabella.</w:t>
      </w:r>
    </w:p>
    <w:p w:rsidR="003453AF" w:rsidRDefault="003453AF" w:rsidP="007D6DED">
      <w:pPr>
        <w:spacing w:line="276" w:lineRule="auto"/>
        <w:rPr>
          <w:sz w:val="24"/>
          <w:lang w:val="it-IT"/>
        </w:rPr>
      </w:pPr>
    </w:p>
    <w:p w:rsidR="003453AF" w:rsidRDefault="003453AF" w:rsidP="00F941FD">
      <w:pPr>
        <w:rPr>
          <w:sz w:val="24"/>
          <w:lang w:val="it-IT"/>
        </w:rPr>
      </w:pPr>
    </w:p>
    <w:p w:rsidR="003453AF" w:rsidRDefault="00D22AF1" w:rsidP="00F941FD">
      <w:pPr>
        <w:rPr>
          <w:rFonts w:ascii="Arial" w:hAnsi="Arial"/>
          <w:b/>
          <w:i/>
          <w:sz w:val="24"/>
          <w:lang w:val="it-IT"/>
        </w:rPr>
      </w:pPr>
      <w:r>
        <w:rPr>
          <w:b/>
          <w:sz w:val="24"/>
          <w:lang w:val="it-IT"/>
        </w:rPr>
        <w:t>3</w:t>
      </w:r>
      <w:r w:rsidR="003453AF" w:rsidRPr="003453AF">
        <w:rPr>
          <w:b/>
          <w:sz w:val="24"/>
          <w:lang w:val="it-IT"/>
        </w:rPr>
        <w:t>.4.4</w:t>
      </w:r>
      <w:r w:rsidR="003453AF" w:rsidRPr="003453AF">
        <w:rPr>
          <w:b/>
          <w:sz w:val="24"/>
          <w:lang w:val="it-IT"/>
        </w:rPr>
        <w:tab/>
      </w:r>
      <w:proofErr w:type="spellStart"/>
      <w:r w:rsidR="003453AF" w:rsidRPr="003453AF">
        <w:rPr>
          <w:rFonts w:ascii="Arial" w:hAnsi="Arial"/>
          <w:b/>
          <w:i/>
          <w:sz w:val="24"/>
          <w:lang w:val="it-IT"/>
        </w:rPr>
        <w:t>F</w:t>
      </w:r>
      <w:r w:rsidR="00CA7506">
        <w:rPr>
          <w:rFonts w:ascii="Arial" w:hAnsi="Arial"/>
          <w:b/>
          <w:i/>
          <w:sz w:val="24"/>
          <w:lang w:val="it-IT"/>
        </w:rPr>
        <w:t>unzionalita</w:t>
      </w:r>
      <w:proofErr w:type="spellEnd"/>
    </w:p>
    <w:p w:rsidR="003453AF" w:rsidRPr="003453AF" w:rsidRDefault="003453AF" w:rsidP="00F941FD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93"/>
        <w:gridCol w:w="7483"/>
      </w:tblGrid>
      <w:tr w:rsidR="003453AF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53AF" w:rsidRPr="00F941FD" w:rsidRDefault="003453AF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453AF" w:rsidRPr="00F941FD" w:rsidRDefault="003453AF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3453AF" w:rsidRPr="000B7199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3453AF" w:rsidRPr="00D069B4" w:rsidRDefault="003453AF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Sigla_funzionalita</w:t>
            </w:r>
            <w:proofErr w:type="spellEnd"/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3453AF" w:rsidRPr="00221F9F" w:rsidRDefault="003453AF" w:rsidP="003453AF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PRIMARY KEY – sigla univoca per ogni funzionalità prevista dal Sistema </w:t>
            </w:r>
          </w:p>
        </w:tc>
      </w:tr>
      <w:tr w:rsidR="003453AF" w:rsidRPr="000B7199" w:rsidTr="00DB70F0">
        <w:tc>
          <w:tcPr>
            <w:tcW w:w="2093" w:type="dxa"/>
            <w:tcBorders>
              <w:top w:val="single" w:sz="2" w:space="0" w:color="auto"/>
            </w:tcBorders>
          </w:tcPr>
          <w:p w:rsidR="003453AF" w:rsidRPr="003453AF" w:rsidRDefault="003453AF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3453AF">
              <w:rPr>
                <w:b/>
                <w:color w:val="222222"/>
                <w:shd w:val="clear" w:color="auto" w:fill="FFFFFF"/>
              </w:rPr>
              <w:t>Nome_funzionalita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3453AF" w:rsidRPr="00221F9F" w:rsidRDefault="003453AF" w:rsidP="003453AF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nome corrispondente di ciascuna funzionalità </w:t>
            </w: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ab/>
            </w:r>
          </w:p>
        </w:tc>
      </w:tr>
    </w:tbl>
    <w:p w:rsidR="007E3217" w:rsidRDefault="007E3217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lastRenderedPageBreak/>
        <w:t xml:space="preserve">Nel database devono essere </w:t>
      </w:r>
      <w:proofErr w:type="spellStart"/>
      <w:r>
        <w:rPr>
          <w:sz w:val="24"/>
          <w:lang w:val="it-IT"/>
        </w:rPr>
        <w:t>preconfigurate</w:t>
      </w:r>
      <w:proofErr w:type="spellEnd"/>
      <w:r>
        <w:rPr>
          <w:sz w:val="24"/>
          <w:lang w:val="it-IT"/>
        </w:rPr>
        <w:t>, in accordo alle specifiche forniteci, le seguenti funzionalità:</w:t>
      </w:r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CreazioneNotizia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ModificaNotizia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r w:rsidRPr="007E3217">
        <w:rPr>
          <w:i w:val="0"/>
          <w:color w:val="auto"/>
          <w:sz w:val="24"/>
          <w:u w:val="none"/>
          <w:lang w:val="it-IT"/>
        </w:rPr>
        <w:t>Annulla</w:t>
      </w:r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CancellazioneNotizia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TrasmettiNotizia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VisualizzaNotizia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RegistraNotizia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ListaNotizie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ListaAccount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CreaAccount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CancellaAccount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ModificaAccount</w:t>
      </w:r>
      <w:proofErr w:type="spellEnd"/>
    </w:p>
    <w:p w:rsidR="007E3217" w:rsidRDefault="007E3217" w:rsidP="007E3217">
      <w:pPr>
        <w:pStyle w:val="Rientrocorpodeltesto"/>
        <w:ind w:left="0"/>
        <w:jc w:val="both"/>
        <w:rPr>
          <w:i w:val="0"/>
          <w:color w:val="auto"/>
          <w:sz w:val="24"/>
          <w:u w:val="none"/>
          <w:lang w:val="it-IT"/>
        </w:rPr>
      </w:pPr>
    </w:p>
    <w:p w:rsidR="0001375E" w:rsidRDefault="0001375E" w:rsidP="007E3217">
      <w:pPr>
        <w:pStyle w:val="Rientrocorpodeltesto"/>
        <w:ind w:left="0"/>
        <w:jc w:val="both"/>
        <w:rPr>
          <w:i w:val="0"/>
          <w:color w:val="auto"/>
          <w:sz w:val="24"/>
          <w:u w:val="none"/>
          <w:lang w:val="it-IT"/>
        </w:rPr>
      </w:pPr>
    </w:p>
    <w:p w:rsidR="0001375E" w:rsidRPr="007E3217" w:rsidRDefault="0001375E" w:rsidP="007E3217">
      <w:pPr>
        <w:pStyle w:val="Rientrocorpodeltesto"/>
        <w:ind w:left="0"/>
        <w:jc w:val="both"/>
        <w:rPr>
          <w:i w:val="0"/>
          <w:color w:val="auto"/>
          <w:sz w:val="24"/>
          <w:u w:val="none"/>
          <w:lang w:val="it-IT"/>
        </w:rPr>
      </w:pPr>
    </w:p>
    <w:p w:rsidR="0027553F" w:rsidRDefault="00D22AF1" w:rsidP="0027553F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27553F" w:rsidRPr="00BF0FF7">
        <w:rPr>
          <w:rFonts w:ascii="Arial" w:hAnsi="Arial"/>
          <w:b/>
          <w:i/>
          <w:sz w:val="24"/>
          <w:lang w:val="it-IT"/>
        </w:rPr>
        <w:t>.4.</w:t>
      </w:r>
      <w:r w:rsidR="0027553F">
        <w:rPr>
          <w:rFonts w:ascii="Arial" w:hAnsi="Arial"/>
          <w:b/>
          <w:i/>
          <w:sz w:val="24"/>
          <w:lang w:val="it-IT"/>
        </w:rPr>
        <w:t>5</w:t>
      </w:r>
      <w:r w:rsidR="0027553F">
        <w:rPr>
          <w:rFonts w:ascii="Arial" w:hAnsi="Arial"/>
          <w:b/>
          <w:i/>
          <w:sz w:val="24"/>
          <w:lang w:val="it-IT"/>
        </w:rPr>
        <w:tab/>
      </w:r>
      <w:proofErr w:type="spellStart"/>
      <w:r w:rsidR="0027553F">
        <w:rPr>
          <w:rFonts w:ascii="Arial" w:hAnsi="Arial"/>
          <w:b/>
          <w:i/>
          <w:sz w:val="24"/>
          <w:lang w:val="it-IT"/>
        </w:rPr>
        <w:t>Gruppo_Funzionalita</w:t>
      </w:r>
      <w:proofErr w:type="spellEnd"/>
    </w:p>
    <w:p w:rsidR="0027553F" w:rsidRDefault="0027553F" w:rsidP="0027553F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93"/>
        <w:gridCol w:w="7483"/>
      </w:tblGrid>
      <w:tr w:rsidR="0027553F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53F" w:rsidRPr="00F941FD" w:rsidRDefault="0027553F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7553F" w:rsidRPr="00F941FD" w:rsidRDefault="0027553F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27553F" w:rsidRPr="000B7199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27553F" w:rsidRPr="00D069B4" w:rsidRDefault="003F61F8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s</w:t>
            </w:r>
            <w:r w:rsidR="0027553F">
              <w:rPr>
                <w:b/>
                <w:color w:val="222222"/>
                <w:u w:val="single"/>
                <w:shd w:val="clear" w:color="auto" w:fill="FFFFFF"/>
              </w:rPr>
              <w:t>igla_funzionalita</w:t>
            </w:r>
            <w:proofErr w:type="spellEnd"/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27553F" w:rsidRPr="00221F9F" w:rsidRDefault="003F61F8" w:rsidP="003F61F8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campo </w:t>
            </w:r>
            <w:proofErr w:type="spellStart"/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sigla_funzionalita</w:t>
            </w:r>
            <w:proofErr w:type="spellEnd"/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 di </w:t>
            </w:r>
            <w:proofErr w:type="spellStart"/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Funzionalita</w:t>
            </w:r>
            <w:proofErr w:type="spellEnd"/>
          </w:p>
        </w:tc>
      </w:tr>
      <w:tr w:rsidR="0027553F" w:rsidRPr="000B7199" w:rsidTr="00DB70F0">
        <w:tc>
          <w:tcPr>
            <w:tcW w:w="2093" w:type="dxa"/>
            <w:tcBorders>
              <w:top w:val="single" w:sz="2" w:space="0" w:color="auto"/>
            </w:tcBorders>
          </w:tcPr>
          <w:p w:rsidR="0027553F" w:rsidRPr="003F61F8" w:rsidRDefault="003F61F8" w:rsidP="00CA7506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n</w:t>
            </w:r>
            <w:r w:rsidR="0027553F" w:rsidRPr="003F61F8">
              <w:rPr>
                <w:b/>
                <w:color w:val="222222"/>
                <w:u w:val="single"/>
                <w:shd w:val="clear" w:color="auto" w:fill="FFFFFF"/>
              </w:rPr>
              <w:t>ome_</w:t>
            </w:r>
            <w:r w:rsidR="00CA7506" w:rsidRPr="003F61F8">
              <w:rPr>
                <w:b/>
                <w:color w:val="222222"/>
                <w:u w:val="single"/>
                <w:shd w:val="clear" w:color="auto" w:fill="FFFFFF"/>
              </w:rPr>
              <w:t>gruppo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27553F" w:rsidRPr="00221F9F" w:rsidRDefault="003F61F8" w:rsidP="003F61F8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riferimento al campo nome_gruppo di Gruppo</w:t>
            </w:r>
            <w:r w:rsidR="0027553F" w:rsidRPr="00221F9F">
              <w:rPr>
                <w:color w:val="222222"/>
                <w:sz w:val="22"/>
                <w:shd w:val="clear" w:color="auto" w:fill="FFFFFF"/>
                <w:lang w:val="it-IT"/>
              </w:rPr>
              <w:tab/>
            </w:r>
          </w:p>
        </w:tc>
      </w:tr>
    </w:tbl>
    <w:p w:rsidR="0027553F" w:rsidRDefault="0027553F" w:rsidP="00CE7640">
      <w:pPr>
        <w:jc w:val="both"/>
        <w:rPr>
          <w:rFonts w:ascii="Arial" w:hAnsi="Arial"/>
          <w:b/>
          <w:i/>
          <w:sz w:val="24"/>
          <w:lang w:val="it-IT"/>
        </w:rPr>
      </w:pPr>
    </w:p>
    <w:p w:rsidR="009E0BCD" w:rsidRDefault="009E0BCD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Tabella associativa che riporta le relazioni tra un gruppo e le f</w:t>
      </w:r>
      <w:r w:rsidR="00CE7640">
        <w:rPr>
          <w:sz w:val="24"/>
          <w:lang w:val="it-IT"/>
        </w:rPr>
        <w:t xml:space="preserve">unzionalità del Sistema ad esso </w:t>
      </w:r>
      <w:r>
        <w:rPr>
          <w:sz w:val="24"/>
          <w:lang w:val="it-IT"/>
        </w:rPr>
        <w:t>associato.</w:t>
      </w:r>
    </w:p>
    <w:p w:rsidR="009E0BCD" w:rsidRDefault="009E0BCD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Nel nostro caso specifico, il database deve essere </w:t>
      </w:r>
      <w:proofErr w:type="spellStart"/>
      <w:r>
        <w:rPr>
          <w:sz w:val="24"/>
          <w:lang w:val="it-IT"/>
        </w:rPr>
        <w:t>preconfigurato</w:t>
      </w:r>
      <w:proofErr w:type="spellEnd"/>
      <w:r>
        <w:rPr>
          <w:sz w:val="24"/>
          <w:lang w:val="it-IT"/>
        </w:rPr>
        <w:t xml:space="preserve"> associando ai due gruppi le rispettive funzionalità forniteci nelle specifiche.</w:t>
      </w:r>
    </w:p>
    <w:p w:rsidR="009E0BCD" w:rsidRDefault="009E0BCD" w:rsidP="009E0BCD">
      <w:pPr>
        <w:rPr>
          <w:sz w:val="24"/>
          <w:lang w:val="it-IT"/>
        </w:rPr>
      </w:pPr>
    </w:p>
    <w:p w:rsidR="009E0BCD" w:rsidRDefault="009E0BCD" w:rsidP="009E0BCD">
      <w:pPr>
        <w:rPr>
          <w:sz w:val="24"/>
          <w:lang w:val="it-IT"/>
        </w:rPr>
      </w:pPr>
    </w:p>
    <w:p w:rsidR="009E0BCD" w:rsidRDefault="00D22AF1" w:rsidP="009E0BCD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9E0BCD" w:rsidRPr="00BF0FF7">
        <w:rPr>
          <w:rFonts w:ascii="Arial" w:hAnsi="Arial"/>
          <w:b/>
          <w:i/>
          <w:sz w:val="24"/>
          <w:lang w:val="it-IT"/>
        </w:rPr>
        <w:t>.4.</w:t>
      </w:r>
      <w:r w:rsidR="009E0BCD">
        <w:rPr>
          <w:rFonts w:ascii="Arial" w:hAnsi="Arial"/>
          <w:b/>
          <w:i/>
          <w:sz w:val="24"/>
          <w:lang w:val="it-IT"/>
        </w:rPr>
        <w:t>6</w:t>
      </w:r>
      <w:r w:rsidR="009E0BCD">
        <w:rPr>
          <w:rFonts w:ascii="Arial" w:hAnsi="Arial"/>
          <w:b/>
          <w:i/>
          <w:sz w:val="24"/>
          <w:lang w:val="it-IT"/>
        </w:rPr>
        <w:tab/>
        <w:t>Notizia</w:t>
      </w:r>
    </w:p>
    <w:p w:rsidR="00E71475" w:rsidRDefault="00E71475" w:rsidP="009E0BCD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93"/>
        <w:gridCol w:w="7483"/>
      </w:tblGrid>
      <w:tr w:rsidR="009E0BCD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0BCD" w:rsidRPr="00F941F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E0BCD" w:rsidRPr="00F941FD" w:rsidRDefault="009E0BCD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9E0BCD" w:rsidRPr="000B7199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9E0BCD" w:rsidRPr="00D069B4" w:rsidRDefault="009E0BCD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>
              <w:rPr>
                <w:b/>
                <w:color w:val="222222"/>
                <w:u w:val="single"/>
                <w:shd w:val="clear" w:color="auto" w:fill="FFFFFF"/>
              </w:rPr>
              <w:t>ID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spacing w:before="240" w:line="360" w:lineRule="auto"/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>PRIMARY KEY – codice univoco della notizia</w:t>
            </w:r>
          </w:p>
        </w:tc>
      </w:tr>
      <w:tr w:rsidR="009E0BCD" w:rsidRPr="000B7199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stato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 xml:space="preserve">lettera che indica lo stato della notizia: può assumere uno dei seguenti </w:t>
            </w: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lastRenderedPageBreak/>
              <w:t>valori : S (editabile), Q(in trasmissione), T(trasmessa), C(cancellata)</w:t>
            </w: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ab/>
            </w:r>
          </w:p>
        </w:tc>
      </w:tr>
      <w:tr w:rsidR="009E0BCD" w:rsidRPr="000B7199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lastRenderedPageBreak/>
              <w:t>blocco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>Lettera che indica se una notizia è in stata presa in carico da un giornalista (Y) o meno (N).</w:t>
            </w:r>
          </w:p>
        </w:tc>
      </w:tr>
      <w:tr w:rsidR="009E0BCD" w:rsidRPr="002170B7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titolo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Titolo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della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notizia</w:t>
            </w:r>
            <w:proofErr w:type="spellEnd"/>
          </w:p>
        </w:tc>
      </w:tr>
      <w:tr w:rsidR="009E0BCD" w:rsidRPr="002170B7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sottotitolo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Sottotitolo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della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notizia</w:t>
            </w:r>
            <w:proofErr w:type="spellEnd"/>
          </w:p>
        </w:tc>
      </w:tr>
      <w:tr w:rsidR="009E0BCD" w:rsidRPr="000B7199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D210A">
              <w:rPr>
                <w:b/>
                <w:color w:val="222222"/>
                <w:shd w:val="clear" w:color="auto" w:fill="FFFFFF"/>
              </w:rPr>
              <w:t>autore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Riferimento al  campo username dell’Account del giornalista che ha creato la notizia</w:t>
            </w:r>
          </w:p>
        </w:tc>
      </w:tr>
      <w:tr w:rsidR="009E0BCD" w:rsidRPr="000B7199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ultimo_digitatore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 campo username dell’Account del giornalista che ha impostato il </w:t>
            </w:r>
            <w:proofErr w:type="spellStart"/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lock</w:t>
            </w:r>
            <w:proofErr w:type="spellEnd"/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 xml:space="preserve"> sulla notizia, che l’ha cancellata o l’ha trasmessa.</w:t>
            </w:r>
          </w:p>
        </w:tc>
      </w:tr>
      <w:tr w:rsidR="009E0BCD" w:rsidRPr="002170B7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testo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Testo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della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notizia</w:t>
            </w:r>
            <w:proofErr w:type="spellEnd"/>
          </w:p>
        </w:tc>
      </w:tr>
      <w:tr w:rsidR="009E0BCD" w:rsidRPr="000B7199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lunghezza_testo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lunghezza del testo della notizia espressa come numero intero</w:t>
            </w:r>
          </w:p>
        </w:tc>
      </w:tr>
      <w:tr w:rsidR="009E0BCD" w:rsidRPr="000B7199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data_creazione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Data di creazione di una notizia</w:t>
            </w:r>
          </w:p>
        </w:tc>
      </w:tr>
      <w:tr w:rsidR="009E0BCD" w:rsidRPr="000B7199" w:rsidTr="00DB70F0">
        <w:tc>
          <w:tcPr>
            <w:tcW w:w="2093" w:type="dxa"/>
            <w:tcBorders>
              <w:top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data_trasmissione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Data in cui una notizia viene trasmessa</w:t>
            </w:r>
          </w:p>
        </w:tc>
      </w:tr>
    </w:tbl>
    <w:p w:rsidR="009E0BCD" w:rsidRDefault="009E0BCD" w:rsidP="009E0BCD">
      <w:pPr>
        <w:rPr>
          <w:sz w:val="24"/>
          <w:lang w:val="it-IT"/>
        </w:rPr>
      </w:pPr>
    </w:p>
    <w:p w:rsidR="007860CC" w:rsidRDefault="007860CC" w:rsidP="009E0BCD">
      <w:pPr>
        <w:rPr>
          <w:sz w:val="24"/>
          <w:lang w:val="it-IT"/>
        </w:rPr>
      </w:pPr>
    </w:p>
    <w:p w:rsidR="009E0BCD" w:rsidRDefault="009E0BCD" w:rsidP="009E0BCD">
      <w:pPr>
        <w:pStyle w:val="Titolo2"/>
        <w:rPr>
          <w:sz w:val="24"/>
          <w:lang w:val="it-IT"/>
        </w:rPr>
      </w:pPr>
      <w:bookmarkStart w:id="40" w:name="_Toc354429489"/>
      <w:r>
        <w:rPr>
          <w:sz w:val="24"/>
          <w:lang w:val="it-IT"/>
        </w:rPr>
        <w:t>Script</w:t>
      </w:r>
      <w:bookmarkEnd w:id="40"/>
    </w:p>
    <w:p w:rsidR="009E0BCD" w:rsidRDefault="009E0BCD" w:rsidP="009E0BCD">
      <w:pPr>
        <w:rPr>
          <w:lang w:val="it-IT"/>
        </w:rPr>
      </w:pPr>
    </w:p>
    <w:p w:rsidR="00521C18" w:rsidRDefault="009E0BCD" w:rsidP="007D6DED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Per la creazione e la configurazione del database è stato generato uno script</w:t>
      </w:r>
      <w:r w:rsidR="00521C18">
        <w:rPr>
          <w:sz w:val="24"/>
          <w:szCs w:val="24"/>
          <w:lang w:val="it-IT"/>
        </w:rPr>
        <w:t xml:space="preserve"> che consente di:</w:t>
      </w:r>
    </w:p>
    <w:p w:rsidR="009E0BCD" w:rsidRDefault="00521C18" w:rsidP="00521C18">
      <w:pPr>
        <w:pStyle w:val="Paragrafoelenco"/>
        <w:numPr>
          <w:ilvl w:val="0"/>
          <w:numId w:val="12"/>
        </w:numPr>
        <w:spacing w:line="276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Creare un utente del Database</w:t>
      </w:r>
    </w:p>
    <w:p w:rsidR="00521C18" w:rsidRDefault="00521C18" w:rsidP="00521C18">
      <w:pPr>
        <w:pStyle w:val="Paragrafoelenco"/>
        <w:numPr>
          <w:ilvl w:val="0"/>
          <w:numId w:val="12"/>
        </w:numPr>
        <w:spacing w:line="276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Creazione nel database di una Sequenza per la gestione degli ID della tabella Notizia</w:t>
      </w:r>
    </w:p>
    <w:p w:rsidR="00521C18" w:rsidRDefault="00521C18" w:rsidP="00521C18">
      <w:pPr>
        <w:pStyle w:val="Paragrafoelenco"/>
        <w:numPr>
          <w:ilvl w:val="0"/>
          <w:numId w:val="12"/>
        </w:numPr>
        <w:spacing w:line="276" w:lineRule="auto"/>
        <w:jc w:val="both"/>
        <w:rPr>
          <w:i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Creazione delle tabelle : </w:t>
      </w:r>
      <w:r w:rsidRPr="00521C18">
        <w:rPr>
          <w:i/>
          <w:sz w:val="24"/>
          <w:szCs w:val="24"/>
          <w:lang w:val="it-IT"/>
        </w:rPr>
        <w:t xml:space="preserve">Account, Notizia, Gruppo, </w:t>
      </w:r>
      <w:proofErr w:type="spellStart"/>
      <w:r w:rsidRPr="00521C18">
        <w:rPr>
          <w:i/>
          <w:sz w:val="24"/>
          <w:szCs w:val="24"/>
          <w:lang w:val="it-IT"/>
        </w:rPr>
        <w:t>Funzionalita</w:t>
      </w:r>
      <w:proofErr w:type="spellEnd"/>
      <w:r w:rsidRPr="00521C18">
        <w:rPr>
          <w:i/>
          <w:sz w:val="24"/>
          <w:szCs w:val="24"/>
          <w:lang w:val="it-IT"/>
        </w:rPr>
        <w:t xml:space="preserve">, </w:t>
      </w:r>
      <w:proofErr w:type="spellStart"/>
      <w:r w:rsidRPr="00521C18">
        <w:rPr>
          <w:i/>
          <w:sz w:val="24"/>
          <w:szCs w:val="24"/>
          <w:lang w:val="it-IT"/>
        </w:rPr>
        <w:t>Account_Gruppo</w:t>
      </w:r>
      <w:proofErr w:type="spellEnd"/>
      <w:r>
        <w:rPr>
          <w:i/>
          <w:sz w:val="24"/>
          <w:szCs w:val="24"/>
          <w:lang w:val="it-IT"/>
        </w:rPr>
        <w:t xml:space="preserve">, </w:t>
      </w:r>
      <w:proofErr w:type="spellStart"/>
      <w:r>
        <w:rPr>
          <w:i/>
          <w:sz w:val="24"/>
          <w:szCs w:val="24"/>
          <w:lang w:val="it-IT"/>
        </w:rPr>
        <w:t>Gruppo_Funzionalita</w:t>
      </w:r>
      <w:proofErr w:type="spellEnd"/>
    </w:p>
    <w:p w:rsidR="00521C18" w:rsidRDefault="00521C18" w:rsidP="00521C18">
      <w:pPr>
        <w:pStyle w:val="Paragrafoelenco"/>
        <w:numPr>
          <w:ilvl w:val="0"/>
          <w:numId w:val="12"/>
        </w:numPr>
        <w:spacing w:line="276" w:lineRule="auto"/>
        <w:jc w:val="both"/>
        <w:rPr>
          <w:sz w:val="24"/>
          <w:szCs w:val="24"/>
          <w:lang w:val="it-IT"/>
        </w:rPr>
      </w:pPr>
      <w:r w:rsidRPr="00521C18">
        <w:rPr>
          <w:sz w:val="24"/>
          <w:szCs w:val="24"/>
          <w:lang w:val="it-IT"/>
        </w:rPr>
        <w:t>Creazione de</w:t>
      </w:r>
      <w:r>
        <w:rPr>
          <w:sz w:val="24"/>
          <w:szCs w:val="24"/>
          <w:lang w:val="it-IT"/>
        </w:rPr>
        <w:t>l</w:t>
      </w:r>
      <w:r>
        <w:rPr>
          <w:i/>
          <w:sz w:val="24"/>
          <w:szCs w:val="24"/>
          <w:lang w:val="it-IT"/>
        </w:rPr>
        <w:t xml:space="preserve"> trigger </w:t>
      </w:r>
      <w:r>
        <w:rPr>
          <w:sz w:val="24"/>
          <w:szCs w:val="24"/>
          <w:lang w:val="it-IT"/>
        </w:rPr>
        <w:t>per la generazione automatica dell’ID di Notizia e del trigger per il controllo della tipologia dell’account che vuole inserire o modificare una notizia.</w:t>
      </w:r>
    </w:p>
    <w:p w:rsidR="009E0BCD" w:rsidRDefault="00521C18" w:rsidP="00521C18">
      <w:pPr>
        <w:pStyle w:val="Paragrafoelenco"/>
        <w:numPr>
          <w:ilvl w:val="0"/>
          <w:numId w:val="12"/>
        </w:numPr>
        <w:spacing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Popolamento delle tabelle </w:t>
      </w:r>
      <w:r w:rsidRPr="00521C18">
        <w:rPr>
          <w:i/>
          <w:sz w:val="24"/>
          <w:szCs w:val="24"/>
          <w:lang w:val="it-IT"/>
        </w:rPr>
        <w:t xml:space="preserve">Gruppo, </w:t>
      </w:r>
      <w:proofErr w:type="spellStart"/>
      <w:r w:rsidRPr="00521C18">
        <w:rPr>
          <w:i/>
          <w:sz w:val="24"/>
          <w:szCs w:val="24"/>
          <w:lang w:val="it-IT"/>
        </w:rPr>
        <w:t>Funzionalita</w:t>
      </w:r>
      <w:proofErr w:type="spellEnd"/>
      <w:r>
        <w:rPr>
          <w:sz w:val="24"/>
          <w:szCs w:val="24"/>
          <w:lang w:val="it-IT"/>
        </w:rPr>
        <w:t xml:space="preserve"> e</w:t>
      </w:r>
      <w:r w:rsidRPr="00521C18">
        <w:rPr>
          <w:i/>
          <w:sz w:val="24"/>
          <w:szCs w:val="24"/>
          <w:lang w:val="it-IT"/>
        </w:rPr>
        <w:t xml:space="preserve"> </w:t>
      </w:r>
      <w:proofErr w:type="spellStart"/>
      <w:r w:rsidRPr="00521C18">
        <w:rPr>
          <w:i/>
          <w:sz w:val="24"/>
          <w:szCs w:val="24"/>
          <w:lang w:val="it-IT"/>
        </w:rPr>
        <w:t>Gruppo_Funzionalita</w:t>
      </w:r>
      <w:proofErr w:type="spellEnd"/>
      <w:r>
        <w:rPr>
          <w:sz w:val="24"/>
          <w:szCs w:val="24"/>
          <w:lang w:val="it-IT"/>
        </w:rPr>
        <w:t xml:space="preserve"> </w:t>
      </w:r>
    </w:p>
    <w:p w:rsidR="00521C18" w:rsidRDefault="00521C18" w:rsidP="00521C18">
      <w:pPr>
        <w:spacing w:line="276" w:lineRule="auto"/>
        <w:jc w:val="both"/>
        <w:rPr>
          <w:sz w:val="24"/>
          <w:szCs w:val="24"/>
          <w:lang w:val="it-IT"/>
        </w:rPr>
      </w:pPr>
    </w:p>
    <w:p w:rsidR="00521C18" w:rsidRPr="00521C18" w:rsidRDefault="00521C18" w:rsidP="00521C18">
      <w:pPr>
        <w:spacing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cancellazione del Database è stato generato un ulteriore script. </w:t>
      </w: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Pr="00455D3C" w:rsidRDefault="009E0BCD" w:rsidP="00455D3C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r w:rsidRPr="00455D3C">
        <w:rPr>
          <w:sz w:val="24"/>
          <w:szCs w:val="24"/>
          <w:lang w:val="it-IT"/>
        </w:rPr>
        <w:t xml:space="preserve">Risultato del popolamento della tabella </w:t>
      </w:r>
      <w:proofErr w:type="spellStart"/>
      <w:r w:rsidRPr="00DD56CE">
        <w:rPr>
          <w:i/>
          <w:sz w:val="24"/>
          <w:szCs w:val="24"/>
          <w:lang w:val="it-IT"/>
        </w:rPr>
        <w:t>Funzionalita</w:t>
      </w:r>
      <w:proofErr w:type="spellEnd"/>
      <w:r w:rsidRPr="00455D3C">
        <w:rPr>
          <w:sz w:val="24"/>
          <w:szCs w:val="24"/>
          <w:lang w:val="it-IT"/>
        </w:rPr>
        <w:t>:</w:t>
      </w:r>
    </w:p>
    <w:p w:rsidR="009E0BCD" w:rsidRDefault="009E0BCD" w:rsidP="009E0BCD">
      <w:pPr>
        <w:rPr>
          <w:sz w:val="24"/>
          <w:szCs w:val="24"/>
          <w:lang w:val="it-IT"/>
        </w:rPr>
      </w:pPr>
    </w:p>
    <w:p w:rsidR="00830E38" w:rsidRPr="00357A89" w:rsidRDefault="007C0E76" w:rsidP="009E0BCD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 w:eastAsia="it-IT"/>
        </w:rPr>
        <w:lastRenderedPageBreak/>
        <w:drawing>
          <wp:inline distT="0" distB="0" distL="0" distR="0" wp14:anchorId="447CCB11" wp14:editId="02872146">
            <wp:extent cx="2943225" cy="2476500"/>
            <wp:effectExtent l="0" t="0" r="0" b="0"/>
            <wp:docPr id="11" name="Immagine 11" descr="C:\Users\Matteo\Pictures\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eo\Pictures\Cattura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Pr="00455D3C" w:rsidRDefault="009E0BCD" w:rsidP="00455D3C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r w:rsidRPr="00455D3C">
        <w:rPr>
          <w:sz w:val="24"/>
          <w:szCs w:val="24"/>
          <w:lang w:val="it-IT"/>
        </w:rPr>
        <w:t xml:space="preserve">Risultato del popolamento della tabella </w:t>
      </w:r>
      <w:r w:rsidRPr="00DD56CE">
        <w:rPr>
          <w:i/>
          <w:sz w:val="24"/>
          <w:szCs w:val="24"/>
          <w:lang w:val="it-IT"/>
        </w:rPr>
        <w:t>Account</w:t>
      </w:r>
      <w:r w:rsidRPr="00455D3C">
        <w:rPr>
          <w:sz w:val="24"/>
          <w:szCs w:val="24"/>
          <w:lang w:val="it-IT"/>
        </w:rPr>
        <w:t>:</w:t>
      </w:r>
    </w:p>
    <w:p w:rsidR="009E0BCD" w:rsidRDefault="009E0BCD" w:rsidP="009E0BCD">
      <w:pPr>
        <w:pStyle w:val="Titolo3"/>
        <w:numPr>
          <w:ilvl w:val="0"/>
          <w:numId w:val="0"/>
        </w:numPr>
        <w:rPr>
          <w:lang w:val="it-IT"/>
        </w:rPr>
      </w:pPr>
      <w:bookmarkStart w:id="41" w:name="_Toc354401539"/>
      <w:bookmarkStart w:id="42" w:name="_Toc354429490"/>
      <w:r>
        <w:rPr>
          <w:noProof/>
          <w:lang w:val="it-IT" w:eastAsia="it-IT"/>
        </w:rPr>
        <w:drawing>
          <wp:anchor distT="0" distB="0" distL="114300" distR="114300" simplePos="0" relativeHeight="251662336" behindDoc="0" locked="0" layoutInCell="1" allowOverlap="1" wp14:anchorId="15142298" wp14:editId="407FE27C">
            <wp:simplePos x="0" y="0"/>
            <wp:positionH relativeFrom="column">
              <wp:posOffset>-523875</wp:posOffset>
            </wp:positionH>
            <wp:positionV relativeFrom="paragraph">
              <wp:posOffset>182245</wp:posOffset>
            </wp:positionV>
            <wp:extent cx="7135495" cy="542925"/>
            <wp:effectExtent l="19050" t="0" r="8255" b="0"/>
            <wp:wrapNone/>
            <wp:docPr id="15" name="Immagine 11" descr="popolamentoTabella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olamentoTabellaAccount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1"/>
      <w:bookmarkEnd w:id="42"/>
    </w:p>
    <w:p w:rsidR="009E0BCD" w:rsidRPr="00D4591B" w:rsidRDefault="009E0BCD" w:rsidP="009E0BCD">
      <w:pPr>
        <w:rPr>
          <w:lang w:val="it-IT"/>
        </w:rPr>
      </w:pPr>
    </w:p>
    <w:p w:rsidR="009E0BCD" w:rsidRDefault="009E0BCD" w:rsidP="009E0BCD">
      <w:pPr>
        <w:pStyle w:val="Titolo3"/>
        <w:numPr>
          <w:ilvl w:val="0"/>
          <w:numId w:val="0"/>
        </w:numPr>
        <w:rPr>
          <w:lang w:val="it-IT"/>
        </w:rPr>
      </w:pPr>
    </w:p>
    <w:p w:rsidR="00830E38" w:rsidRDefault="00830E38" w:rsidP="00830E38">
      <w:pPr>
        <w:rPr>
          <w:lang w:val="it-IT"/>
        </w:rPr>
      </w:pPr>
    </w:p>
    <w:p w:rsidR="009E0BCD" w:rsidRPr="00455D3C" w:rsidRDefault="009E0BCD" w:rsidP="00455D3C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r w:rsidRPr="00455D3C">
        <w:rPr>
          <w:sz w:val="24"/>
          <w:szCs w:val="24"/>
          <w:lang w:val="it-IT"/>
        </w:rPr>
        <w:t xml:space="preserve">Risultato del popolamento della tabella </w:t>
      </w:r>
      <w:proofErr w:type="spellStart"/>
      <w:r w:rsidRPr="00DD56CE">
        <w:rPr>
          <w:i/>
          <w:sz w:val="24"/>
          <w:szCs w:val="24"/>
          <w:lang w:val="it-IT"/>
        </w:rPr>
        <w:t>Account_Gruppo</w:t>
      </w:r>
      <w:proofErr w:type="spellEnd"/>
      <w:r w:rsidRPr="00455D3C">
        <w:rPr>
          <w:sz w:val="24"/>
          <w:szCs w:val="24"/>
          <w:lang w:val="it-IT"/>
        </w:rPr>
        <w:t>:</w:t>
      </w: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 w:eastAsia="it-IT"/>
        </w:rPr>
        <w:drawing>
          <wp:inline distT="0" distB="0" distL="0" distR="0">
            <wp:extent cx="1991003" cy="962159"/>
            <wp:effectExtent l="19050" t="0" r="9247" b="0"/>
            <wp:docPr id="16" name="Immagine 13" descr="popolamentoTabellaAccount_Gru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olamentoTabellaAccount_Gruppo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C0" w:rsidRDefault="008C00C0" w:rsidP="009E0BCD">
      <w:pPr>
        <w:rPr>
          <w:sz w:val="24"/>
          <w:szCs w:val="24"/>
          <w:lang w:val="it-IT"/>
        </w:rPr>
      </w:pPr>
    </w:p>
    <w:p w:rsidR="00830E38" w:rsidRDefault="009E0BCD" w:rsidP="00455D3C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r w:rsidRPr="00455D3C">
        <w:rPr>
          <w:sz w:val="24"/>
          <w:szCs w:val="24"/>
          <w:lang w:val="it-IT"/>
        </w:rPr>
        <w:t xml:space="preserve">Risultato del popolamento della tabella </w:t>
      </w:r>
      <w:proofErr w:type="spellStart"/>
      <w:r w:rsidRPr="00DD56CE">
        <w:rPr>
          <w:i/>
          <w:sz w:val="24"/>
          <w:szCs w:val="24"/>
          <w:lang w:val="it-IT"/>
        </w:rPr>
        <w:t>Gruppo_Funzionalita</w:t>
      </w:r>
      <w:proofErr w:type="spellEnd"/>
      <w:r w:rsidRPr="00455D3C">
        <w:rPr>
          <w:sz w:val="24"/>
          <w:szCs w:val="24"/>
          <w:lang w:val="it-IT"/>
        </w:rPr>
        <w:t>:</w:t>
      </w:r>
    </w:p>
    <w:p w:rsidR="00357A89" w:rsidRPr="00455D3C" w:rsidRDefault="00357A89" w:rsidP="00357A89">
      <w:pPr>
        <w:pStyle w:val="Paragrafoelenco"/>
        <w:rPr>
          <w:sz w:val="24"/>
          <w:szCs w:val="24"/>
          <w:lang w:val="it-IT"/>
        </w:rPr>
      </w:pPr>
    </w:p>
    <w:p w:rsidR="00830E38" w:rsidRDefault="009E0BCD" w:rsidP="00F941FD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 w:eastAsia="it-IT"/>
        </w:rPr>
        <w:drawing>
          <wp:inline distT="0" distB="0" distL="0" distR="0">
            <wp:extent cx="2543530" cy="2486372"/>
            <wp:effectExtent l="19050" t="0" r="9170" b="0"/>
            <wp:docPr id="17" name="Immagine 14" descr="popolamentoTabellaGruppo_Funzional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olamentoTabellaGruppo_Funzionalita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_GoBack"/>
      <w:bookmarkEnd w:id="43"/>
    </w:p>
    <w:sectPr w:rsidR="00830E38" w:rsidSect="005A13FD">
      <w:headerReference w:type="default" r:id="rId39"/>
      <w:footerReference w:type="default" r:id="rId4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3F4" w:rsidRDefault="00A463F4">
      <w:r>
        <w:separator/>
      </w:r>
    </w:p>
  </w:endnote>
  <w:endnote w:type="continuationSeparator" w:id="0">
    <w:p w:rsidR="00A463F4" w:rsidRDefault="00A4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6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68E" w:rsidRDefault="0055768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68E" w:rsidRDefault="0055768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68E" w:rsidRDefault="0055768E">
          <w:pPr>
            <w:jc w:val="right"/>
          </w:pPr>
          <w:r>
            <w:t xml:space="preserve">Page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357A89">
            <w:rPr>
              <w:rStyle w:val="Numeropagina"/>
              <w:noProof/>
            </w:rPr>
            <w:t>21</w:t>
          </w:r>
          <w:r>
            <w:rPr>
              <w:rStyle w:val="Numeropagina"/>
            </w:rPr>
            <w:fldChar w:fldCharType="end"/>
          </w:r>
        </w:p>
      </w:tc>
    </w:tr>
  </w:tbl>
  <w:p w:rsidR="0055768E" w:rsidRDefault="0055768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3F4" w:rsidRDefault="00A463F4">
      <w:r>
        <w:separator/>
      </w:r>
    </w:p>
  </w:footnote>
  <w:footnote w:type="continuationSeparator" w:id="0">
    <w:p w:rsidR="00A463F4" w:rsidRDefault="00A46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8E" w:rsidRDefault="0055768E">
    <w:pPr>
      <w:rPr>
        <w:sz w:val="24"/>
      </w:rPr>
    </w:pPr>
  </w:p>
  <w:p w:rsidR="0055768E" w:rsidRDefault="0055768E">
    <w:pPr>
      <w:pBdr>
        <w:top w:val="single" w:sz="6" w:space="1" w:color="auto"/>
      </w:pBdr>
      <w:rPr>
        <w:sz w:val="24"/>
      </w:rPr>
    </w:pPr>
  </w:p>
  <w:p w:rsidR="0055768E" w:rsidRDefault="0055768E">
    <w:pPr>
      <w:pBdr>
        <w:bottom w:val="single" w:sz="6" w:space="1" w:color="auto"/>
      </w:pBdr>
      <w:jc w:val="right"/>
      <w:rPr>
        <w:sz w:val="24"/>
      </w:rPr>
    </w:pPr>
    <w:r w:rsidRPr="00C40D20">
      <w:rPr>
        <w:noProof/>
        <w:sz w:val="36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2291715</wp:posOffset>
          </wp:positionH>
          <wp:positionV relativeFrom="paragraph">
            <wp:posOffset>54864</wp:posOffset>
          </wp:positionV>
          <wp:extent cx="1327150" cy="1128395"/>
          <wp:effectExtent l="0" t="0" r="0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5768E" w:rsidRDefault="0055768E">
    <w:pPr>
      <w:pBdr>
        <w:bottom w:val="single" w:sz="6" w:space="1" w:color="auto"/>
      </w:pBdr>
      <w:jc w:val="right"/>
      <w:rPr>
        <w:sz w:val="24"/>
      </w:rPr>
    </w:pPr>
  </w:p>
  <w:p w:rsidR="0055768E" w:rsidRDefault="0055768E">
    <w:pPr>
      <w:pBdr>
        <w:bottom w:val="single" w:sz="6" w:space="1" w:color="auto"/>
      </w:pBdr>
      <w:jc w:val="right"/>
      <w:rPr>
        <w:sz w:val="24"/>
      </w:rPr>
    </w:pPr>
  </w:p>
  <w:p w:rsidR="0055768E" w:rsidRDefault="0055768E">
    <w:pPr>
      <w:pBdr>
        <w:bottom w:val="single" w:sz="6" w:space="1" w:color="auto"/>
      </w:pBdr>
      <w:jc w:val="right"/>
      <w:rPr>
        <w:sz w:val="24"/>
      </w:rPr>
    </w:pPr>
  </w:p>
  <w:p w:rsidR="0055768E" w:rsidRDefault="0055768E">
    <w:pPr>
      <w:pBdr>
        <w:bottom w:val="single" w:sz="6" w:space="1" w:color="auto"/>
      </w:pBdr>
      <w:jc w:val="right"/>
      <w:rPr>
        <w:sz w:val="24"/>
      </w:rPr>
    </w:pPr>
  </w:p>
  <w:p w:rsidR="0055768E" w:rsidRDefault="0055768E">
    <w:pPr>
      <w:pBdr>
        <w:bottom w:val="single" w:sz="6" w:space="1" w:color="auto"/>
      </w:pBdr>
      <w:jc w:val="right"/>
      <w:rPr>
        <w:sz w:val="24"/>
      </w:rPr>
    </w:pPr>
  </w:p>
  <w:p w:rsidR="0055768E" w:rsidRDefault="0055768E">
    <w:pPr>
      <w:pBdr>
        <w:bottom w:val="single" w:sz="6" w:space="1" w:color="auto"/>
      </w:pBdr>
      <w:jc w:val="right"/>
      <w:rPr>
        <w:sz w:val="24"/>
      </w:rPr>
    </w:pPr>
  </w:p>
  <w:p w:rsidR="0055768E" w:rsidRDefault="0055768E">
    <w:pPr>
      <w:pBdr>
        <w:bottom w:val="single" w:sz="6" w:space="1" w:color="auto"/>
      </w:pBdr>
      <w:jc w:val="right"/>
      <w:rPr>
        <w:sz w:val="24"/>
      </w:rPr>
    </w:pPr>
  </w:p>
  <w:p w:rsidR="0055768E" w:rsidRDefault="0055768E">
    <w:pPr>
      <w:pStyle w:val="Intestazione"/>
    </w:pPr>
  </w:p>
  <w:p w:rsidR="0055768E" w:rsidRDefault="0055768E">
    <w:pPr>
      <w:pStyle w:val="Intestazione"/>
    </w:pPr>
  </w:p>
  <w:p w:rsidR="0055768E" w:rsidRDefault="0055768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5768E">
      <w:tc>
        <w:tcPr>
          <w:tcW w:w="6379" w:type="dxa"/>
        </w:tcPr>
        <w:p w:rsidR="0055768E" w:rsidRDefault="0055768E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55768E" w:rsidRDefault="0055768E">
          <w:pPr>
            <w:tabs>
              <w:tab w:val="left" w:pos="1135"/>
            </w:tabs>
            <w:spacing w:before="40"/>
            <w:ind w:right="68"/>
          </w:pPr>
        </w:p>
      </w:tc>
    </w:tr>
    <w:tr w:rsidR="0055768E">
      <w:tc>
        <w:tcPr>
          <w:tcW w:w="6379" w:type="dxa"/>
        </w:tcPr>
        <w:p w:rsidR="0055768E" w:rsidRDefault="0055768E" w:rsidP="000D7769">
          <w:proofErr w:type="spellStart"/>
          <w:r>
            <w:t>Documento</w:t>
          </w:r>
          <w:proofErr w:type="spellEnd"/>
          <w:r>
            <w:t xml:space="preserve"> Baseline 1</w:t>
          </w:r>
        </w:p>
      </w:tc>
      <w:tc>
        <w:tcPr>
          <w:tcW w:w="3179" w:type="dxa"/>
        </w:tcPr>
        <w:p w:rsidR="0055768E" w:rsidRDefault="0055768E" w:rsidP="000D7769">
          <w:r>
            <w:t>Date: &lt;15/04/13&gt;</w:t>
          </w:r>
        </w:p>
      </w:tc>
    </w:tr>
  </w:tbl>
  <w:p w:rsidR="0055768E" w:rsidRDefault="0055768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364491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09ED6AFF"/>
    <w:multiLevelType w:val="hybridMultilevel"/>
    <w:tmpl w:val="7A28E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B4E6E"/>
    <w:multiLevelType w:val="multilevel"/>
    <w:tmpl w:val="3378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E570B"/>
    <w:multiLevelType w:val="hybridMultilevel"/>
    <w:tmpl w:val="192ADB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A755B"/>
    <w:multiLevelType w:val="hybridMultilevel"/>
    <w:tmpl w:val="F1E443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F409F"/>
    <w:multiLevelType w:val="hybridMultilevel"/>
    <w:tmpl w:val="947A88C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03B1C"/>
    <w:multiLevelType w:val="hybridMultilevel"/>
    <w:tmpl w:val="A5CA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F2DBA"/>
    <w:multiLevelType w:val="hybridMultilevel"/>
    <w:tmpl w:val="9312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72C31"/>
    <w:multiLevelType w:val="hybridMultilevel"/>
    <w:tmpl w:val="071E860A"/>
    <w:lvl w:ilvl="0" w:tplc="0410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>
    <w:nsid w:val="68AC4C7E"/>
    <w:multiLevelType w:val="hybridMultilevel"/>
    <w:tmpl w:val="96189D12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6F473A3F"/>
    <w:multiLevelType w:val="hybridMultilevel"/>
    <w:tmpl w:val="A782B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3A5957"/>
    <w:multiLevelType w:val="hybridMultilevel"/>
    <w:tmpl w:val="3FE6D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0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CFF"/>
    <w:rsid w:val="000077ED"/>
    <w:rsid w:val="0001375E"/>
    <w:rsid w:val="00014A7B"/>
    <w:rsid w:val="000203B5"/>
    <w:rsid w:val="000267BE"/>
    <w:rsid w:val="00030396"/>
    <w:rsid w:val="00037665"/>
    <w:rsid w:val="000434FF"/>
    <w:rsid w:val="000463C4"/>
    <w:rsid w:val="0005277D"/>
    <w:rsid w:val="00053367"/>
    <w:rsid w:val="00056090"/>
    <w:rsid w:val="00062054"/>
    <w:rsid w:val="0006360B"/>
    <w:rsid w:val="00063687"/>
    <w:rsid w:val="00066B08"/>
    <w:rsid w:val="00067977"/>
    <w:rsid w:val="0007024C"/>
    <w:rsid w:val="00070282"/>
    <w:rsid w:val="00074236"/>
    <w:rsid w:val="0007609B"/>
    <w:rsid w:val="00082A3C"/>
    <w:rsid w:val="00084FDB"/>
    <w:rsid w:val="000921A1"/>
    <w:rsid w:val="00094129"/>
    <w:rsid w:val="000B4562"/>
    <w:rsid w:val="000B5285"/>
    <w:rsid w:val="000B7199"/>
    <w:rsid w:val="000B7713"/>
    <w:rsid w:val="000C0CF3"/>
    <w:rsid w:val="000C12E7"/>
    <w:rsid w:val="000D4106"/>
    <w:rsid w:val="000D7769"/>
    <w:rsid w:val="000E08C0"/>
    <w:rsid w:val="000F38EF"/>
    <w:rsid w:val="000F6A65"/>
    <w:rsid w:val="00101BEC"/>
    <w:rsid w:val="00101C97"/>
    <w:rsid w:val="0010777D"/>
    <w:rsid w:val="00107E97"/>
    <w:rsid w:val="00117D78"/>
    <w:rsid w:val="00121B71"/>
    <w:rsid w:val="00121F4E"/>
    <w:rsid w:val="00122A76"/>
    <w:rsid w:val="00134AEA"/>
    <w:rsid w:val="001369BB"/>
    <w:rsid w:val="00144041"/>
    <w:rsid w:val="00145C60"/>
    <w:rsid w:val="001513BB"/>
    <w:rsid w:val="00153E95"/>
    <w:rsid w:val="0015538E"/>
    <w:rsid w:val="0016093A"/>
    <w:rsid w:val="001655F1"/>
    <w:rsid w:val="00170C3E"/>
    <w:rsid w:val="00170DF1"/>
    <w:rsid w:val="00171890"/>
    <w:rsid w:val="00171A95"/>
    <w:rsid w:val="001949C6"/>
    <w:rsid w:val="001A417B"/>
    <w:rsid w:val="001A6349"/>
    <w:rsid w:val="001B4633"/>
    <w:rsid w:val="001B5BF1"/>
    <w:rsid w:val="001C22F6"/>
    <w:rsid w:val="001E1166"/>
    <w:rsid w:val="001E11F4"/>
    <w:rsid w:val="001E48C7"/>
    <w:rsid w:val="001E544F"/>
    <w:rsid w:val="001F3358"/>
    <w:rsid w:val="001F5A25"/>
    <w:rsid w:val="00201556"/>
    <w:rsid w:val="002015FA"/>
    <w:rsid w:val="00202258"/>
    <w:rsid w:val="00207330"/>
    <w:rsid w:val="00214484"/>
    <w:rsid w:val="0021487A"/>
    <w:rsid w:val="002148E0"/>
    <w:rsid w:val="00215EE3"/>
    <w:rsid w:val="00221F9F"/>
    <w:rsid w:val="00222929"/>
    <w:rsid w:val="002248D2"/>
    <w:rsid w:val="00241A7F"/>
    <w:rsid w:val="00246B9F"/>
    <w:rsid w:val="00256218"/>
    <w:rsid w:val="00261ACB"/>
    <w:rsid w:val="0026332E"/>
    <w:rsid w:val="00272174"/>
    <w:rsid w:val="0027553F"/>
    <w:rsid w:val="002759D5"/>
    <w:rsid w:val="00277FDF"/>
    <w:rsid w:val="00283F73"/>
    <w:rsid w:val="002848AA"/>
    <w:rsid w:val="00284BC9"/>
    <w:rsid w:val="002A5713"/>
    <w:rsid w:val="002B318E"/>
    <w:rsid w:val="002C34C4"/>
    <w:rsid w:val="002C57A1"/>
    <w:rsid w:val="002D25DD"/>
    <w:rsid w:val="002D3487"/>
    <w:rsid w:val="002D7021"/>
    <w:rsid w:val="002D7594"/>
    <w:rsid w:val="002F35FA"/>
    <w:rsid w:val="002F4956"/>
    <w:rsid w:val="003021C6"/>
    <w:rsid w:val="00306F77"/>
    <w:rsid w:val="00310C3C"/>
    <w:rsid w:val="00314022"/>
    <w:rsid w:val="00314709"/>
    <w:rsid w:val="003336DE"/>
    <w:rsid w:val="003342A0"/>
    <w:rsid w:val="00336E0F"/>
    <w:rsid w:val="003375EA"/>
    <w:rsid w:val="0033774B"/>
    <w:rsid w:val="0034375B"/>
    <w:rsid w:val="003453AF"/>
    <w:rsid w:val="00346CB8"/>
    <w:rsid w:val="00357A89"/>
    <w:rsid w:val="00362729"/>
    <w:rsid w:val="00370227"/>
    <w:rsid w:val="00373E55"/>
    <w:rsid w:val="003850EA"/>
    <w:rsid w:val="0038582B"/>
    <w:rsid w:val="00392289"/>
    <w:rsid w:val="00393C1B"/>
    <w:rsid w:val="00397896"/>
    <w:rsid w:val="003A0580"/>
    <w:rsid w:val="003A13F8"/>
    <w:rsid w:val="003A2A9C"/>
    <w:rsid w:val="003A47F2"/>
    <w:rsid w:val="003A7EFF"/>
    <w:rsid w:val="003B532A"/>
    <w:rsid w:val="003B65B5"/>
    <w:rsid w:val="003C0D94"/>
    <w:rsid w:val="003C10C1"/>
    <w:rsid w:val="003C2898"/>
    <w:rsid w:val="003D45F9"/>
    <w:rsid w:val="003E086B"/>
    <w:rsid w:val="003F027D"/>
    <w:rsid w:val="003F61F8"/>
    <w:rsid w:val="0040346B"/>
    <w:rsid w:val="004034D2"/>
    <w:rsid w:val="004054DE"/>
    <w:rsid w:val="00422AA4"/>
    <w:rsid w:val="0043478C"/>
    <w:rsid w:val="0045252C"/>
    <w:rsid w:val="00455D3C"/>
    <w:rsid w:val="0045776B"/>
    <w:rsid w:val="0046359D"/>
    <w:rsid w:val="00464769"/>
    <w:rsid w:val="00472978"/>
    <w:rsid w:val="0047424F"/>
    <w:rsid w:val="0047483B"/>
    <w:rsid w:val="004879E4"/>
    <w:rsid w:val="004B0502"/>
    <w:rsid w:val="004B52FC"/>
    <w:rsid w:val="004B5B1C"/>
    <w:rsid w:val="004B67C7"/>
    <w:rsid w:val="004C64D5"/>
    <w:rsid w:val="004C7917"/>
    <w:rsid w:val="004C7B9D"/>
    <w:rsid w:val="004D208B"/>
    <w:rsid w:val="004D35FD"/>
    <w:rsid w:val="004D4230"/>
    <w:rsid w:val="004F2350"/>
    <w:rsid w:val="004F27D7"/>
    <w:rsid w:val="004F529E"/>
    <w:rsid w:val="004F7864"/>
    <w:rsid w:val="00502B32"/>
    <w:rsid w:val="00502D52"/>
    <w:rsid w:val="00514A6B"/>
    <w:rsid w:val="005203B2"/>
    <w:rsid w:val="00521C18"/>
    <w:rsid w:val="00525BD6"/>
    <w:rsid w:val="005300C7"/>
    <w:rsid w:val="00533969"/>
    <w:rsid w:val="005361BB"/>
    <w:rsid w:val="00540D17"/>
    <w:rsid w:val="00541050"/>
    <w:rsid w:val="00541D2A"/>
    <w:rsid w:val="00543041"/>
    <w:rsid w:val="00544736"/>
    <w:rsid w:val="00552693"/>
    <w:rsid w:val="0055768E"/>
    <w:rsid w:val="00560CFF"/>
    <w:rsid w:val="00563B39"/>
    <w:rsid w:val="00564B2F"/>
    <w:rsid w:val="00583974"/>
    <w:rsid w:val="0058506A"/>
    <w:rsid w:val="00586A0C"/>
    <w:rsid w:val="00587A3F"/>
    <w:rsid w:val="00591632"/>
    <w:rsid w:val="00591AB3"/>
    <w:rsid w:val="005940DB"/>
    <w:rsid w:val="005975B4"/>
    <w:rsid w:val="005A13FD"/>
    <w:rsid w:val="005A59FE"/>
    <w:rsid w:val="005B0CFD"/>
    <w:rsid w:val="005B2577"/>
    <w:rsid w:val="005B37ED"/>
    <w:rsid w:val="005B3C04"/>
    <w:rsid w:val="005C302D"/>
    <w:rsid w:val="005D1CDC"/>
    <w:rsid w:val="005D273E"/>
    <w:rsid w:val="005E060B"/>
    <w:rsid w:val="005E788B"/>
    <w:rsid w:val="005F098B"/>
    <w:rsid w:val="005F1D05"/>
    <w:rsid w:val="005F302C"/>
    <w:rsid w:val="00600046"/>
    <w:rsid w:val="006145F3"/>
    <w:rsid w:val="0062370C"/>
    <w:rsid w:val="00634FB0"/>
    <w:rsid w:val="00642325"/>
    <w:rsid w:val="00650854"/>
    <w:rsid w:val="00651EE4"/>
    <w:rsid w:val="00656169"/>
    <w:rsid w:val="0065696F"/>
    <w:rsid w:val="00662DB3"/>
    <w:rsid w:val="00671FE8"/>
    <w:rsid w:val="0068399A"/>
    <w:rsid w:val="0069504E"/>
    <w:rsid w:val="00695472"/>
    <w:rsid w:val="006955B3"/>
    <w:rsid w:val="0069655F"/>
    <w:rsid w:val="00697327"/>
    <w:rsid w:val="006A2B3A"/>
    <w:rsid w:val="006A5F27"/>
    <w:rsid w:val="006B033C"/>
    <w:rsid w:val="006B367A"/>
    <w:rsid w:val="006C0F94"/>
    <w:rsid w:val="006C4498"/>
    <w:rsid w:val="006C5C1D"/>
    <w:rsid w:val="006E21DD"/>
    <w:rsid w:val="006E3B84"/>
    <w:rsid w:val="006E4160"/>
    <w:rsid w:val="006E5D68"/>
    <w:rsid w:val="006E619C"/>
    <w:rsid w:val="006E6DC8"/>
    <w:rsid w:val="006F4192"/>
    <w:rsid w:val="00704E85"/>
    <w:rsid w:val="00720119"/>
    <w:rsid w:val="00724608"/>
    <w:rsid w:val="00724C03"/>
    <w:rsid w:val="00730428"/>
    <w:rsid w:val="00730DAE"/>
    <w:rsid w:val="00735454"/>
    <w:rsid w:val="00740D93"/>
    <w:rsid w:val="00744114"/>
    <w:rsid w:val="0076253A"/>
    <w:rsid w:val="00766201"/>
    <w:rsid w:val="00766624"/>
    <w:rsid w:val="00767EFF"/>
    <w:rsid w:val="0077522A"/>
    <w:rsid w:val="0078524A"/>
    <w:rsid w:val="00785CF5"/>
    <w:rsid w:val="007860CC"/>
    <w:rsid w:val="00794DBA"/>
    <w:rsid w:val="00796585"/>
    <w:rsid w:val="007A468D"/>
    <w:rsid w:val="007A7653"/>
    <w:rsid w:val="007A7A2A"/>
    <w:rsid w:val="007B21FC"/>
    <w:rsid w:val="007B29A6"/>
    <w:rsid w:val="007C065E"/>
    <w:rsid w:val="007C08C9"/>
    <w:rsid w:val="007C0E76"/>
    <w:rsid w:val="007C4977"/>
    <w:rsid w:val="007C52A2"/>
    <w:rsid w:val="007D6DED"/>
    <w:rsid w:val="007E201E"/>
    <w:rsid w:val="007E3217"/>
    <w:rsid w:val="007E7FAC"/>
    <w:rsid w:val="007F3127"/>
    <w:rsid w:val="007F61A4"/>
    <w:rsid w:val="00800195"/>
    <w:rsid w:val="00802180"/>
    <w:rsid w:val="00803F4A"/>
    <w:rsid w:val="00813033"/>
    <w:rsid w:val="00826A62"/>
    <w:rsid w:val="00830E38"/>
    <w:rsid w:val="0084030D"/>
    <w:rsid w:val="0084382E"/>
    <w:rsid w:val="00853C80"/>
    <w:rsid w:val="0085469C"/>
    <w:rsid w:val="00855E45"/>
    <w:rsid w:val="00860D9E"/>
    <w:rsid w:val="00863FD3"/>
    <w:rsid w:val="00871652"/>
    <w:rsid w:val="008729CC"/>
    <w:rsid w:val="008734C3"/>
    <w:rsid w:val="00874764"/>
    <w:rsid w:val="008825E1"/>
    <w:rsid w:val="0088294C"/>
    <w:rsid w:val="008A77FE"/>
    <w:rsid w:val="008A7E22"/>
    <w:rsid w:val="008B5699"/>
    <w:rsid w:val="008C00C0"/>
    <w:rsid w:val="008C0B08"/>
    <w:rsid w:val="008C2A62"/>
    <w:rsid w:val="008D73DC"/>
    <w:rsid w:val="008F0162"/>
    <w:rsid w:val="008F20BF"/>
    <w:rsid w:val="00902D88"/>
    <w:rsid w:val="009104D7"/>
    <w:rsid w:val="009133FE"/>
    <w:rsid w:val="00913AEB"/>
    <w:rsid w:val="00925F82"/>
    <w:rsid w:val="00926DCE"/>
    <w:rsid w:val="00933DE7"/>
    <w:rsid w:val="00935FD7"/>
    <w:rsid w:val="009368D9"/>
    <w:rsid w:val="009468CF"/>
    <w:rsid w:val="00950DDD"/>
    <w:rsid w:val="00951C90"/>
    <w:rsid w:val="00953FB8"/>
    <w:rsid w:val="00954BE7"/>
    <w:rsid w:val="0095637B"/>
    <w:rsid w:val="0095648A"/>
    <w:rsid w:val="009602BC"/>
    <w:rsid w:val="00961158"/>
    <w:rsid w:val="00966FAD"/>
    <w:rsid w:val="00974E7D"/>
    <w:rsid w:val="009764F4"/>
    <w:rsid w:val="0097773C"/>
    <w:rsid w:val="00982206"/>
    <w:rsid w:val="00992638"/>
    <w:rsid w:val="00993E44"/>
    <w:rsid w:val="00994AC6"/>
    <w:rsid w:val="0099527F"/>
    <w:rsid w:val="00997D1E"/>
    <w:rsid w:val="009A1E19"/>
    <w:rsid w:val="009A23F9"/>
    <w:rsid w:val="009A746D"/>
    <w:rsid w:val="009B6D1F"/>
    <w:rsid w:val="009C63DB"/>
    <w:rsid w:val="009D1BED"/>
    <w:rsid w:val="009D2ECD"/>
    <w:rsid w:val="009D35EA"/>
    <w:rsid w:val="009D4A43"/>
    <w:rsid w:val="009E09A1"/>
    <w:rsid w:val="009E0BCD"/>
    <w:rsid w:val="009E57A3"/>
    <w:rsid w:val="009F357A"/>
    <w:rsid w:val="00A00F5B"/>
    <w:rsid w:val="00A050B6"/>
    <w:rsid w:val="00A11400"/>
    <w:rsid w:val="00A117FA"/>
    <w:rsid w:val="00A13505"/>
    <w:rsid w:val="00A14AB3"/>
    <w:rsid w:val="00A31449"/>
    <w:rsid w:val="00A34144"/>
    <w:rsid w:val="00A440C4"/>
    <w:rsid w:val="00A44858"/>
    <w:rsid w:val="00A4609F"/>
    <w:rsid w:val="00A463F4"/>
    <w:rsid w:val="00A50062"/>
    <w:rsid w:val="00A50FF3"/>
    <w:rsid w:val="00A52B2E"/>
    <w:rsid w:val="00A56345"/>
    <w:rsid w:val="00A61DE7"/>
    <w:rsid w:val="00A778C6"/>
    <w:rsid w:val="00A812E5"/>
    <w:rsid w:val="00A9584C"/>
    <w:rsid w:val="00A959A5"/>
    <w:rsid w:val="00AA114F"/>
    <w:rsid w:val="00AA58CF"/>
    <w:rsid w:val="00AB091E"/>
    <w:rsid w:val="00AB50A2"/>
    <w:rsid w:val="00AC0857"/>
    <w:rsid w:val="00AC1DB7"/>
    <w:rsid w:val="00AC2139"/>
    <w:rsid w:val="00AC4776"/>
    <w:rsid w:val="00AC6CA4"/>
    <w:rsid w:val="00AD4919"/>
    <w:rsid w:val="00AE2B3F"/>
    <w:rsid w:val="00AE6708"/>
    <w:rsid w:val="00AE7BE8"/>
    <w:rsid w:val="00AF5F4C"/>
    <w:rsid w:val="00AF731A"/>
    <w:rsid w:val="00B2178E"/>
    <w:rsid w:val="00B23E5F"/>
    <w:rsid w:val="00B3322B"/>
    <w:rsid w:val="00B44A80"/>
    <w:rsid w:val="00B53F0E"/>
    <w:rsid w:val="00B67E08"/>
    <w:rsid w:val="00B72E6A"/>
    <w:rsid w:val="00B81F8E"/>
    <w:rsid w:val="00B83357"/>
    <w:rsid w:val="00B83C3D"/>
    <w:rsid w:val="00B955C5"/>
    <w:rsid w:val="00B97CEE"/>
    <w:rsid w:val="00BA4BF1"/>
    <w:rsid w:val="00BA52B6"/>
    <w:rsid w:val="00BA6283"/>
    <w:rsid w:val="00BB175B"/>
    <w:rsid w:val="00BC0CCC"/>
    <w:rsid w:val="00BD625B"/>
    <w:rsid w:val="00BE6000"/>
    <w:rsid w:val="00BE670E"/>
    <w:rsid w:val="00BF0FF7"/>
    <w:rsid w:val="00BF2AA4"/>
    <w:rsid w:val="00BF43E1"/>
    <w:rsid w:val="00C12CE3"/>
    <w:rsid w:val="00C139ED"/>
    <w:rsid w:val="00C25BF9"/>
    <w:rsid w:val="00C27385"/>
    <w:rsid w:val="00C30B0A"/>
    <w:rsid w:val="00C32AF6"/>
    <w:rsid w:val="00C379D9"/>
    <w:rsid w:val="00C461AD"/>
    <w:rsid w:val="00C718DF"/>
    <w:rsid w:val="00C96F32"/>
    <w:rsid w:val="00C972F4"/>
    <w:rsid w:val="00CA7506"/>
    <w:rsid w:val="00CB24A0"/>
    <w:rsid w:val="00CB3CC5"/>
    <w:rsid w:val="00CC08CF"/>
    <w:rsid w:val="00CC6A95"/>
    <w:rsid w:val="00CD1232"/>
    <w:rsid w:val="00CD267F"/>
    <w:rsid w:val="00CD4BE9"/>
    <w:rsid w:val="00CD53CF"/>
    <w:rsid w:val="00CD6F89"/>
    <w:rsid w:val="00CE7640"/>
    <w:rsid w:val="00CF5294"/>
    <w:rsid w:val="00CF676C"/>
    <w:rsid w:val="00D0077A"/>
    <w:rsid w:val="00D00F45"/>
    <w:rsid w:val="00D02B31"/>
    <w:rsid w:val="00D05AF8"/>
    <w:rsid w:val="00D069B4"/>
    <w:rsid w:val="00D17341"/>
    <w:rsid w:val="00D22AF1"/>
    <w:rsid w:val="00D301EC"/>
    <w:rsid w:val="00D33DCE"/>
    <w:rsid w:val="00D406C1"/>
    <w:rsid w:val="00D42607"/>
    <w:rsid w:val="00D42EEC"/>
    <w:rsid w:val="00D63358"/>
    <w:rsid w:val="00D6412B"/>
    <w:rsid w:val="00D67495"/>
    <w:rsid w:val="00D80258"/>
    <w:rsid w:val="00D86CEE"/>
    <w:rsid w:val="00D87AB6"/>
    <w:rsid w:val="00D972E1"/>
    <w:rsid w:val="00DA067A"/>
    <w:rsid w:val="00DA7636"/>
    <w:rsid w:val="00DB70F0"/>
    <w:rsid w:val="00DD3F49"/>
    <w:rsid w:val="00DD4552"/>
    <w:rsid w:val="00DD56CE"/>
    <w:rsid w:val="00DD7CC0"/>
    <w:rsid w:val="00DF0657"/>
    <w:rsid w:val="00DF61FF"/>
    <w:rsid w:val="00E05519"/>
    <w:rsid w:val="00E10F77"/>
    <w:rsid w:val="00E15F22"/>
    <w:rsid w:val="00E166AF"/>
    <w:rsid w:val="00E209C1"/>
    <w:rsid w:val="00E22510"/>
    <w:rsid w:val="00E24A2F"/>
    <w:rsid w:val="00E34603"/>
    <w:rsid w:val="00E36B8B"/>
    <w:rsid w:val="00E40288"/>
    <w:rsid w:val="00E421AC"/>
    <w:rsid w:val="00E46AFB"/>
    <w:rsid w:val="00E577A6"/>
    <w:rsid w:val="00E71475"/>
    <w:rsid w:val="00E71948"/>
    <w:rsid w:val="00E72CE7"/>
    <w:rsid w:val="00E73EFC"/>
    <w:rsid w:val="00E76065"/>
    <w:rsid w:val="00E92575"/>
    <w:rsid w:val="00E930D7"/>
    <w:rsid w:val="00E95D7A"/>
    <w:rsid w:val="00EA1EAA"/>
    <w:rsid w:val="00EB00D9"/>
    <w:rsid w:val="00EB0820"/>
    <w:rsid w:val="00EB0AE9"/>
    <w:rsid w:val="00EB0E50"/>
    <w:rsid w:val="00EC198C"/>
    <w:rsid w:val="00EC29D5"/>
    <w:rsid w:val="00EC5E88"/>
    <w:rsid w:val="00EE3AF6"/>
    <w:rsid w:val="00EE6982"/>
    <w:rsid w:val="00EE6B1A"/>
    <w:rsid w:val="00EE7D0B"/>
    <w:rsid w:val="00F002E2"/>
    <w:rsid w:val="00F11D05"/>
    <w:rsid w:val="00F218FF"/>
    <w:rsid w:val="00F27184"/>
    <w:rsid w:val="00F32434"/>
    <w:rsid w:val="00F33260"/>
    <w:rsid w:val="00F42849"/>
    <w:rsid w:val="00F428BD"/>
    <w:rsid w:val="00F535D9"/>
    <w:rsid w:val="00F54C83"/>
    <w:rsid w:val="00F57A7F"/>
    <w:rsid w:val="00F72B4A"/>
    <w:rsid w:val="00F7737B"/>
    <w:rsid w:val="00F774F6"/>
    <w:rsid w:val="00F83772"/>
    <w:rsid w:val="00F86101"/>
    <w:rsid w:val="00F90527"/>
    <w:rsid w:val="00F905C3"/>
    <w:rsid w:val="00F941FD"/>
    <w:rsid w:val="00F94FF8"/>
    <w:rsid w:val="00F965F2"/>
    <w:rsid w:val="00F96AD7"/>
    <w:rsid w:val="00FA7A93"/>
    <w:rsid w:val="00FC1897"/>
    <w:rsid w:val="00FC454F"/>
    <w:rsid w:val="00FC64AD"/>
    <w:rsid w:val="00FD0F4B"/>
    <w:rsid w:val="00FD1DC7"/>
    <w:rsid w:val="00FD248C"/>
    <w:rsid w:val="00FE0FF4"/>
    <w:rsid w:val="00FF0271"/>
    <w:rsid w:val="00FF22DA"/>
    <w:rsid w:val="00FF2E14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21487A"/>
    <w:pPr>
      <w:ind w:left="720"/>
      <w:contextualSpacing/>
    </w:pPr>
  </w:style>
  <w:style w:type="paragraph" w:customStyle="1" w:styleId="Default">
    <w:name w:val="Default"/>
    <w:rsid w:val="00564B2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Carpredefinitoparagrafo"/>
    <w:rsid w:val="00E72CE7"/>
  </w:style>
  <w:style w:type="paragraph" w:styleId="NormaleWeb">
    <w:name w:val="Normal (Web)"/>
    <w:basedOn w:val="Normale"/>
    <w:uiPriority w:val="99"/>
    <w:unhideWhenUsed/>
    <w:rsid w:val="00E72CE7"/>
    <w:pPr>
      <w:widowControl/>
      <w:spacing w:before="100" w:beforeAutospacing="1" w:after="100" w:afterAutospacing="1" w:line="240" w:lineRule="auto"/>
    </w:pPr>
    <w:rPr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E72CE7"/>
    <w:rPr>
      <w:b/>
      <w:bCs/>
    </w:rPr>
  </w:style>
  <w:style w:type="paragraph" w:styleId="Didascalia">
    <w:name w:val="caption"/>
    <w:basedOn w:val="Normale"/>
    <w:next w:val="Normale"/>
    <w:unhideWhenUsed/>
    <w:qFormat/>
    <w:rsid w:val="001B4633"/>
    <w:pPr>
      <w:spacing w:after="200" w:line="240" w:lineRule="auto"/>
    </w:pPr>
    <w:rPr>
      <w:b/>
      <w:bCs/>
      <w:color w:val="72A376" w:themeColor="accent1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FD1DC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D1DC7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21487A"/>
    <w:pPr>
      <w:ind w:left="720"/>
      <w:contextualSpacing/>
    </w:pPr>
  </w:style>
  <w:style w:type="paragraph" w:customStyle="1" w:styleId="Default">
    <w:name w:val="Default"/>
    <w:rsid w:val="00564B2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Carpredefinitoparagrafo"/>
    <w:rsid w:val="00E72CE7"/>
  </w:style>
  <w:style w:type="paragraph" w:styleId="NormaleWeb">
    <w:name w:val="Normal (Web)"/>
    <w:basedOn w:val="Normale"/>
    <w:uiPriority w:val="99"/>
    <w:unhideWhenUsed/>
    <w:rsid w:val="00E72CE7"/>
    <w:pPr>
      <w:widowControl/>
      <w:spacing w:before="100" w:beforeAutospacing="1" w:after="100" w:afterAutospacing="1" w:line="240" w:lineRule="auto"/>
    </w:pPr>
    <w:rPr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E7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85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t.wikipedia.org/wiki/Applicazione_web" TargetMode="External"/><Relationship Id="rId26" Type="http://schemas.openxmlformats.org/officeDocument/2006/relationships/hyperlink" Target="http://it.wikipedia.org/wiki/Applicazione_Web" TargetMode="External"/><Relationship Id="rId39" Type="http://schemas.openxmlformats.org/officeDocument/2006/relationships/header" Target="header2.xml"/><Relationship Id="rId21" Type="http://schemas.openxmlformats.org/officeDocument/2006/relationships/hyperlink" Target="http://it.wikipedia.org/wiki/Servlet" TargetMode="External"/><Relationship Id="rId34" Type="http://schemas.openxmlformats.org/officeDocument/2006/relationships/image" Target="media/image13.jpe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it.wikipedia.org/wiki/Framework" TargetMode="External"/><Relationship Id="rId20" Type="http://schemas.openxmlformats.org/officeDocument/2006/relationships/hyperlink" Target="http://it.wikipedia.org/wiki/Java_EE" TargetMode="External"/><Relationship Id="rId29" Type="http://schemas.openxmlformats.org/officeDocument/2006/relationships/image" Target="media/image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it.wikipedia.org/wiki/Piattaforma_(informatica)" TargetMode="External"/><Relationship Id="rId32" Type="http://schemas.openxmlformats.org/officeDocument/2006/relationships/image" Target="media/image11.jpeg"/><Relationship Id="rId37" Type="http://schemas.openxmlformats.org/officeDocument/2006/relationships/image" Target="media/image16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hyperlink" Target="http://it.wikipedia.org/wiki/Apache_Software_Foundation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hyperlink" Target="http://it.wikipedia.org/wiki/Piattaforma_(informatica)" TargetMode="External"/><Relationship Id="rId31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it.wikipedia.org/wiki/Open_source" TargetMode="External"/><Relationship Id="rId27" Type="http://schemas.openxmlformats.org/officeDocument/2006/relationships/hyperlink" Target="http://it.wikipedia.org/wiki/Java_(linguaggio)" TargetMode="External"/><Relationship Id="rId30" Type="http://schemas.openxmlformats.org/officeDocument/2006/relationships/image" Target="media/image9.jpeg"/><Relationship Id="rId35" Type="http://schemas.openxmlformats.org/officeDocument/2006/relationships/image" Target="media/image14.jpe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://it.wikipedia.org/wiki/Open_source" TargetMode="External"/><Relationship Id="rId25" Type="http://schemas.openxmlformats.org/officeDocument/2006/relationships/hyperlink" Target="http://it.wikipedia.org/wiki/Esecuzione_(informatica)" TargetMode="External"/><Relationship Id="rId33" Type="http://schemas.openxmlformats.org/officeDocument/2006/relationships/image" Target="media/image12.jpeg"/><Relationship Id="rId38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40A44DC29647648CA1B549EE28A70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8364E6-C760-4CCB-8194-9A16F2DED6B3}"/>
      </w:docPartPr>
      <w:docPartBody>
        <w:p w:rsidR="00F138E4" w:rsidRDefault="00C82976" w:rsidP="00C82976">
          <w:pPr>
            <w:pStyle w:val="AE40A44DC29647648CA1B549EE28A704"/>
          </w:pPr>
          <w:r>
            <w:rPr>
              <w:smallCaps/>
              <w:sz w:val="40"/>
              <w:szCs w:val="40"/>
            </w:rPr>
            <w:t>[Digitare il nome della società]</w:t>
          </w:r>
        </w:p>
      </w:docPartBody>
    </w:docPart>
    <w:docPart>
      <w:docPartPr>
        <w:name w:val="DC3A3BBE8B7A4AC6B4CF5954B261DD3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EA40D3-4E4C-4FD1-9573-AE7826BA1481}"/>
      </w:docPartPr>
      <w:docPartBody>
        <w:p w:rsidR="00F138E4" w:rsidRDefault="00C82976" w:rsidP="00C82976">
          <w:pPr>
            <w:pStyle w:val="DC3A3BBE8B7A4AC6B4CF5954B261DD3E"/>
          </w:pPr>
          <w:r>
            <w:rPr>
              <w:smallCaps/>
              <w:color w:val="FFFFFF" w:themeColor="background1"/>
              <w:sz w:val="48"/>
              <w:szCs w:val="48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82976"/>
    <w:rsid w:val="001A6954"/>
    <w:rsid w:val="00697881"/>
    <w:rsid w:val="008144B3"/>
    <w:rsid w:val="00987D31"/>
    <w:rsid w:val="009F2741"/>
    <w:rsid w:val="00AB78CB"/>
    <w:rsid w:val="00C82976"/>
    <w:rsid w:val="00F10706"/>
    <w:rsid w:val="00F138E4"/>
    <w:rsid w:val="00F628C7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38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9C6EBE2E59749A898420098F5D74154">
    <w:name w:val="59C6EBE2E59749A898420098F5D74154"/>
    <w:rsid w:val="00C82976"/>
  </w:style>
  <w:style w:type="paragraph" w:customStyle="1" w:styleId="FD879726CFED42629486614581C9A0A5">
    <w:name w:val="FD879726CFED42629486614581C9A0A5"/>
    <w:rsid w:val="00C82976"/>
  </w:style>
  <w:style w:type="paragraph" w:customStyle="1" w:styleId="363B212B0BE049F9824B95B6DA3B89E5">
    <w:name w:val="363B212B0BE049F9824B95B6DA3B89E5"/>
    <w:rsid w:val="00C82976"/>
  </w:style>
  <w:style w:type="paragraph" w:customStyle="1" w:styleId="342C657A5F9D4431A605533D3042ABA2">
    <w:name w:val="342C657A5F9D4431A605533D3042ABA2"/>
    <w:rsid w:val="00C82976"/>
  </w:style>
  <w:style w:type="paragraph" w:customStyle="1" w:styleId="AE40A44DC29647648CA1B549EE28A704">
    <w:name w:val="AE40A44DC29647648CA1B549EE28A704"/>
    <w:rsid w:val="00C82976"/>
  </w:style>
  <w:style w:type="paragraph" w:customStyle="1" w:styleId="3178FEB617704BF3B780474902276CFD">
    <w:name w:val="3178FEB617704BF3B780474902276CFD"/>
    <w:rsid w:val="00C82976"/>
  </w:style>
  <w:style w:type="paragraph" w:customStyle="1" w:styleId="F41E0A46D5314F21B29B8EA27BD211C2">
    <w:name w:val="F41E0A46D5314F21B29B8EA27BD211C2"/>
    <w:rsid w:val="00C82976"/>
  </w:style>
  <w:style w:type="paragraph" w:customStyle="1" w:styleId="20BFFABDF18A44B69AC1470EEE9C8CAE">
    <w:name w:val="20BFFABDF18A44B69AC1470EEE9C8CAE"/>
    <w:rsid w:val="00C82976"/>
  </w:style>
  <w:style w:type="paragraph" w:customStyle="1" w:styleId="DC3A3BBE8B7A4AC6B4CF5954B261DD3E">
    <w:name w:val="DC3A3BBE8B7A4AC6B4CF5954B261DD3E"/>
    <w:rsid w:val="00C829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Mito">
  <a:themeElements>
    <a:clrScheme name="Galassia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Mi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i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139D3-FE17-45F9-974C-B4BCFFBF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2081</TotalTime>
  <Pages>21</Pages>
  <Words>3524</Words>
  <Characters>20089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Sistema Editoriale</vt:lpstr>
    </vt:vector>
  </TitlesOfParts>
  <Company>ProjectWork2013</Company>
  <LinksUpToDate>false</LinksUpToDate>
  <CharactersWithSpaces>23566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Editoriale</dc:title>
  <dc:subject>InfoBUS</dc:subject>
  <dc:creator>Mario</dc:creator>
  <cp:lastModifiedBy>Matteo</cp:lastModifiedBy>
  <cp:revision>281</cp:revision>
  <cp:lastPrinted>2005-07-21T08:44:00Z</cp:lastPrinted>
  <dcterms:created xsi:type="dcterms:W3CDTF">2013-04-10T17:23:00Z</dcterms:created>
  <dcterms:modified xsi:type="dcterms:W3CDTF">2013-04-22T20:39:00Z</dcterms:modified>
</cp:coreProperties>
</file>