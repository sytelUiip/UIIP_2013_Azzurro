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3108" w:rsidRPr="00FB3E77" w:rsidRDefault="00F27BEA">
      <w:pPr>
        <w:pStyle w:val="Titolo"/>
        <w:jc w:val="right"/>
        <w:rPr>
          <w:lang w:val="it-IT"/>
        </w:rPr>
      </w:pPr>
      <w:r>
        <w:rPr>
          <w:noProof/>
          <w:sz w:val="48"/>
          <w:szCs w:val="40"/>
          <w:lang w:val="it-IT" w:eastAsia="it-IT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-3253740</wp:posOffset>
            </wp:positionV>
            <wp:extent cx="1748790" cy="680720"/>
            <wp:effectExtent l="19050" t="0" r="3810" b="0"/>
            <wp:wrapNone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48"/>
          <w:szCs w:val="40"/>
          <w:lang w:val="it-IT" w:eastAsia="it-IT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5233035</wp:posOffset>
            </wp:positionH>
            <wp:positionV relativeFrom="paragraph">
              <wp:posOffset>-3281045</wp:posOffset>
            </wp:positionV>
            <wp:extent cx="810895" cy="699770"/>
            <wp:effectExtent l="19050" t="0" r="8255" b="0"/>
            <wp:wrapNone/>
            <wp:docPr id="5" name="Immagine 2" descr="Macintosh HD:Users:giovannigenua:Desktop:uiip8:header: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iovannigenua:Desktop:uiip8:header:head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fldSimple w:instr=" SUBJECT  \* MERGEFORMAT ">
        <w:r w:rsidR="00DC0A25" w:rsidRPr="00FB3E77">
          <w:rPr>
            <w:lang w:val="it-IT"/>
          </w:rPr>
          <w:t>Sistema Editoriale</w:t>
        </w:r>
      </w:fldSimple>
    </w:p>
    <w:p w:rsidR="00F63108" w:rsidRPr="00FB3E77" w:rsidRDefault="004F246D">
      <w:pPr>
        <w:pStyle w:val="Titolo"/>
        <w:jc w:val="right"/>
        <w:rPr>
          <w:color w:val="808080" w:themeColor="background1" w:themeShade="80"/>
          <w:lang w:val="it-IT"/>
        </w:rPr>
      </w:pPr>
      <w:r w:rsidRPr="004F246D">
        <w:fldChar w:fldCharType="begin"/>
      </w:r>
      <w:r w:rsidR="00B92C56" w:rsidRPr="00FB3E77">
        <w:rPr>
          <w:lang w:val="it-IT"/>
        </w:rPr>
        <w:instrText xml:space="preserve"> TITLE  \* MERGEFORMAT </w:instrText>
      </w:r>
      <w:r w:rsidRPr="004F246D">
        <w:fldChar w:fldCharType="separate"/>
      </w:r>
      <w:proofErr w:type="spellStart"/>
      <w:r w:rsidR="006F1200" w:rsidRPr="00FB3E77">
        <w:rPr>
          <w:color w:val="808080" w:themeColor="background1" w:themeShade="80"/>
          <w:lang w:val="it-IT"/>
        </w:rPr>
        <w:t>Installation</w:t>
      </w:r>
      <w:proofErr w:type="spellEnd"/>
      <w:r w:rsidR="00DC0A25" w:rsidRPr="00FB3E77">
        <w:rPr>
          <w:color w:val="808080" w:themeColor="background1" w:themeShade="80"/>
          <w:lang w:val="it-IT"/>
        </w:rPr>
        <w:t xml:space="preserve"> </w:t>
      </w:r>
      <w:r w:rsidR="00E74C5D" w:rsidRPr="00FB3E77">
        <w:rPr>
          <w:color w:val="808080" w:themeColor="background1" w:themeShade="80"/>
          <w:lang w:val="it-IT"/>
        </w:rPr>
        <w:t>Guide</w:t>
      </w:r>
      <w:r>
        <w:rPr>
          <w:color w:val="808080" w:themeColor="background1" w:themeShade="80"/>
        </w:rPr>
        <w:fldChar w:fldCharType="end"/>
      </w:r>
    </w:p>
    <w:p w:rsidR="00F63108" w:rsidRPr="00FB3E77" w:rsidRDefault="00F63108">
      <w:pPr>
        <w:pStyle w:val="Titolo"/>
        <w:jc w:val="right"/>
        <w:rPr>
          <w:lang w:val="it-IT"/>
        </w:rPr>
      </w:pPr>
    </w:p>
    <w:p w:rsidR="00F63108" w:rsidRPr="00FB3E77" w:rsidRDefault="00AE4F57">
      <w:pPr>
        <w:pStyle w:val="Titolo"/>
        <w:jc w:val="right"/>
        <w:rPr>
          <w:sz w:val="28"/>
          <w:lang w:val="it-IT"/>
        </w:rPr>
      </w:pPr>
      <w:r w:rsidRPr="00FB3E77">
        <w:rPr>
          <w:sz w:val="28"/>
          <w:lang w:val="it-IT"/>
        </w:rPr>
        <w:t>Version 1.</w:t>
      </w:r>
      <w:r w:rsidR="00115E4E">
        <w:rPr>
          <w:sz w:val="28"/>
          <w:lang w:val="it-IT"/>
        </w:rPr>
        <w:t>3</w:t>
      </w:r>
    </w:p>
    <w:p w:rsidR="00F63108" w:rsidRPr="00FB3E77" w:rsidRDefault="00F63108">
      <w:pPr>
        <w:rPr>
          <w:lang w:val="it-IT"/>
        </w:rPr>
      </w:pPr>
    </w:p>
    <w:p w:rsidR="00F63108" w:rsidRPr="00FB3E77" w:rsidRDefault="00F63108">
      <w:pPr>
        <w:rPr>
          <w:lang w:val="it-IT"/>
        </w:rPr>
        <w:sectPr w:rsidR="00F63108" w:rsidRPr="00FB3E77">
          <w:headerReference w:type="default" r:id="rId10"/>
          <w:footerReference w:type="even" r:id="rId11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F63108" w:rsidRDefault="00AE4F57">
      <w:pPr>
        <w:pStyle w:val="Titolo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F63108">
        <w:tc>
          <w:tcPr>
            <w:tcW w:w="2304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F63108">
        <w:tc>
          <w:tcPr>
            <w:tcW w:w="2304" w:type="dxa"/>
          </w:tcPr>
          <w:p w:rsidR="00F63108" w:rsidRDefault="00855309" w:rsidP="00915C66">
            <w:pPr>
              <w:pStyle w:val="Tabletext"/>
            </w:pPr>
            <w:r>
              <w:t>15</w:t>
            </w:r>
            <w:r w:rsidR="00AE4F57">
              <w:t>/</w:t>
            </w:r>
            <w:r w:rsidR="00915C66">
              <w:t>04</w:t>
            </w:r>
            <w:r w:rsidR="00AE4F57">
              <w:t>/</w:t>
            </w:r>
            <w:r w:rsidR="00915C66">
              <w:t>2013</w:t>
            </w:r>
          </w:p>
        </w:tc>
        <w:tc>
          <w:tcPr>
            <w:tcW w:w="1152" w:type="dxa"/>
          </w:tcPr>
          <w:p w:rsidR="00F63108" w:rsidRDefault="00915C66" w:rsidP="00915C66">
            <w:pPr>
              <w:pStyle w:val="Tabletext"/>
              <w:jc w:val="center"/>
            </w:pPr>
            <w:r>
              <w:t>1</w:t>
            </w:r>
            <w:r w:rsidR="00AE4F57">
              <w:t>.</w:t>
            </w:r>
            <w:r>
              <w:t>0</w:t>
            </w:r>
          </w:p>
        </w:tc>
        <w:tc>
          <w:tcPr>
            <w:tcW w:w="3744" w:type="dxa"/>
          </w:tcPr>
          <w:p w:rsidR="00F63108" w:rsidRPr="00FB3E77" w:rsidRDefault="00915C66" w:rsidP="00855309">
            <w:pPr>
              <w:pStyle w:val="Tabletext"/>
              <w:rPr>
                <w:lang w:val="it-IT"/>
              </w:rPr>
            </w:pPr>
            <w:r w:rsidRPr="00FB3E77">
              <w:rPr>
                <w:lang w:val="it-IT"/>
              </w:rPr>
              <w:t xml:space="preserve">Manuale </w:t>
            </w:r>
            <w:r w:rsidR="00855309" w:rsidRPr="00FB3E77">
              <w:rPr>
                <w:lang w:val="it-IT"/>
              </w:rPr>
              <w:t>di installazione di Oracle 11g</w:t>
            </w:r>
          </w:p>
        </w:tc>
        <w:tc>
          <w:tcPr>
            <w:tcW w:w="2304" w:type="dxa"/>
          </w:tcPr>
          <w:p w:rsidR="00F63108" w:rsidRDefault="00915C66" w:rsidP="00915C66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  <w:tr w:rsidR="00F63108">
        <w:tc>
          <w:tcPr>
            <w:tcW w:w="2304" w:type="dxa"/>
          </w:tcPr>
          <w:p w:rsidR="00F63108" w:rsidRDefault="00855309">
            <w:pPr>
              <w:pStyle w:val="Tabletext"/>
            </w:pPr>
            <w:r>
              <w:t>22/04/2013</w:t>
            </w:r>
          </w:p>
        </w:tc>
        <w:tc>
          <w:tcPr>
            <w:tcW w:w="1152" w:type="dxa"/>
          </w:tcPr>
          <w:p w:rsidR="00F63108" w:rsidRDefault="00855309">
            <w:pPr>
              <w:pStyle w:val="Tabletext"/>
              <w:jc w:val="center"/>
            </w:pPr>
            <w:r>
              <w:t>1.1</w:t>
            </w:r>
          </w:p>
        </w:tc>
        <w:tc>
          <w:tcPr>
            <w:tcW w:w="3744" w:type="dxa"/>
          </w:tcPr>
          <w:p w:rsidR="00F63108" w:rsidRPr="00185705" w:rsidRDefault="00185705">
            <w:pPr>
              <w:pStyle w:val="Tabletext"/>
              <w:rPr>
                <w:lang w:val="it-IT"/>
              </w:rPr>
            </w:pPr>
            <w:r>
              <w:rPr>
                <w:lang w:val="it-IT"/>
              </w:rPr>
              <w:t>Deploy dell’applicazione</w:t>
            </w:r>
          </w:p>
        </w:tc>
        <w:tc>
          <w:tcPr>
            <w:tcW w:w="2304" w:type="dxa"/>
          </w:tcPr>
          <w:p w:rsidR="00F63108" w:rsidRDefault="00742EB7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  <w:tr w:rsidR="00185705">
        <w:tc>
          <w:tcPr>
            <w:tcW w:w="2304" w:type="dxa"/>
          </w:tcPr>
          <w:p w:rsidR="00185705" w:rsidRDefault="00364F07">
            <w:pPr>
              <w:pStyle w:val="Tabletext"/>
            </w:pPr>
            <w:r>
              <w:t>03/05/2013</w:t>
            </w:r>
          </w:p>
        </w:tc>
        <w:tc>
          <w:tcPr>
            <w:tcW w:w="1152" w:type="dxa"/>
          </w:tcPr>
          <w:p w:rsidR="00185705" w:rsidRDefault="00185705">
            <w:pPr>
              <w:pStyle w:val="Tabletext"/>
              <w:jc w:val="center"/>
            </w:pPr>
            <w:r>
              <w:t>1.2</w:t>
            </w:r>
          </w:p>
        </w:tc>
        <w:tc>
          <w:tcPr>
            <w:tcW w:w="3744" w:type="dxa"/>
          </w:tcPr>
          <w:p w:rsidR="00185705" w:rsidRDefault="00364F07">
            <w:pPr>
              <w:pStyle w:val="Tabletext"/>
            </w:pPr>
            <w:r>
              <w:t xml:space="preserve">Start e Stop </w:t>
            </w:r>
            <w:r w:rsidRPr="009C28F1">
              <w:rPr>
                <w:lang w:val="it-IT"/>
              </w:rPr>
              <w:t>dell’applicazione</w:t>
            </w:r>
          </w:p>
        </w:tc>
        <w:tc>
          <w:tcPr>
            <w:tcW w:w="2304" w:type="dxa"/>
          </w:tcPr>
          <w:p w:rsidR="00185705" w:rsidRDefault="00185705" w:rsidP="00F14F91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  <w:tr w:rsidR="00B1425E">
        <w:tc>
          <w:tcPr>
            <w:tcW w:w="2304" w:type="dxa"/>
          </w:tcPr>
          <w:p w:rsidR="00B1425E" w:rsidRDefault="00B1425E">
            <w:pPr>
              <w:pStyle w:val="Tabletext"/>
            </w:pPr>
            <w:r>
              <w:t>07/05/2013</w:t>
            </w:r>
          </w:p>
        </w:tc>
        <w:tc>
          <w:tcPr>
            <w:tcW w:w="1152" w:type="dxa"/>
          </w:tcPr>
          <w:p w:rsidR="00B1425E" w:rsidRDefault="00B1425E">
            <w:pPr>
              <w:pStyle w:val="Tabletext"/>
              <w:jc w:val="center"/>
            </w:pPr>
            <w:r>
              <w:t>1.3</w:t>
            </w:r>
          </w:p>
        </w:tc>
        <w:tc>
          <w:tcPr>
            <w:tcW w:w="3744" w:type="dxa"/>
          </w:tcPr>
          <w:p w:rsidR="00B1425E" w:rsidRDefault="00B1425E">
            <w:pPr>
              <w:pStyle w:val="Tabletext"/>
            </w:pPr>
            <w:proofErr w:type="spellStart"/>
            <w:r>
              <w:t>Installazione</w:t>
            </w:r>
            <w:proofErr w:type="spellEnd"/>
            <w:r>
              <w:t xml:space="preserve"> </w:t>
            </w:r>
            <w:r w:rsidRPr="00287930">
              <w:rPr>
                <w:lang w:val="it-IT"/>
              </w:rPr>
              <w:t>dell’applicazione</w:t>
            </w:r>
            <w:r>
              <w:t xml:space="preserve"> </w:t>
            </w:r>
            <w:proofErr w:type="spellStart"/>
            <w:r>
              <w:t>su</w:t>
            </w:r>
            <w:proofErr w:type="spellEnd"/>
            <w:r>
              <w:t xml:space="preserve"> 3 </w:t>
            </w:r>
            <w:proofErr w:type="spellStart"/>
            <w:r>
              <w:t>macchine</w:t>
            </w:r>
            <w:proofErr w:type="spellEnd"/>
          </w:p>
        </w:tc>
        <w:tc>
          <w:tcPr>
            <w:tcW w:w="2304" w:type="dxa"/>
          </w:tcPr>
          <w:p w:rsidR="00B1425E" w:rsidRDefault="00B1425E" w:rsidP="00F14F91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</w:tbl>
    <w:p w:rsidR="00F63108" w:rsidRDefault="00F63108"/>
    <w:p w:rsidR="00F63108" w:rsidRDefault="00F63108"/>
    <w:p w:rsidR="00DC0A25" w:rsidRDefault="00DC0A25">
      <w:pPr>
        <w:pStyle w:val="Titolo"/>
      </w:pPr>
    </w:p>
    <w:p w:rsidR="00DC0A25" w:rsidRDefault="00DC0A25">
      <w:pPr>
        <w:pStyle w:val="Titolo"/>
      </w:pPr>
    </w:p>
    <w:p w:rsidR="00DC0A25" w:rsidRDefault="00DC0A25" w:rsidP="00DC0A25">
      <w:pPr>
        <w:pStyle w:val="Titolo"/>
        <w:jc w:val="left"/>
      </w:pPr>
    </w:p>
    <w:p w:rsidR="00F63108" w:rsidRDefault="00AE4F57">
      <w:pPr>
        <w:pStyle w:val="Titolo"/>
      </w:pPr>
      <w:r w:rsidRPr="00DC0A25">
        <w:br w:type="page"/>
      </w:r>
      <w:r>
        <w:lastRenderedPageBreak/>
        <w:t>Table of Contents</w:t>
      </w:r>
    </w:p>
    <w:p w:rsidR="00A6361D" w:rsidRDefault="004F246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4F246D">
        <w:fldChar w:fldCharType="begin"/>
      </w:r>
      <w:r w:rsidR="00AE4F57">
        <w:instrText xml:space="preserve"> TOC \o "1-3" </w:instrText>
      </w:r>
      <w:r w:rsidRPr="004F246D">
        <w:fldChar w:fldCharType="separate"/>
      </w:r>
      <w:r w:rsidR="00A6361D" w:rsidRPr="002423FD">
        <w:rPr>
          <w:noProof/>
          <w:lang w:val="it-IT"/>
        </w:rPr>
        <w:t>1.</w:t>
      </w:r>
      <w:r w:rsidR="00A6361D"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="00A6361D" w:rsidRPr="002423FD">
        <w:rPr>
          <w:noProof/>
          <w:lang w:val="it-IT"/>
        </w:rPr>
        <w:t>Introduzione</w:t>
      </w:r>
      <w:r w:rsidR="00A6361D">
        <w:rPr>
          <w:noProof/>
        </w:rPr>
        <w:tab/>
      </w:r>
      <w:r w:rsidR="00A6361D">
        <w:rPr>
          <w:noProof/>
        </w:rPr>
        <w:fldChar w:fldCharType="begin"/>
      </w:r>
      <w:r w:rsidR="00A6361D">
        <w:rPr>
          <w:noProof/>
        </w:rPr>
        <w:instrText xml:space="preserve"> PAGEREF _Toc355643538 \h </w:instrText>
      </w:r>
      <w:r w:rsidR="00A6361D">
        <w:rPr>
          <w:noProof/>
        </w:rPr>
      </w:r>
      <w:r w:rsidR="00A6361D">
        <w:rPr>
          <w:noProof/>
        </w:rPr>
        <w:fldChar w:fldCharType="separate"/>
      </w:r>
      <w:r w:rsidR="00A6361D">
        <w:rPr>
          <w:noProof/>
        </w:rPr>
        <w:t>4</w:t>
      </w:r>
      <w:r w:rsidR="00A6361D">
        <w:rPr>
          <w:noProof/>
        </w:rPr>
        <w:fldChar w:fldCharType="end"/>
      </w:r>
    </w:p>
    <w:p w:rsidR="00A6361D" w:rsidRDefault="00A6361D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>
        <w:rPr>
          <w:noProof/>
        </w:rPr>
        <w:t>Cos’è “Sistema Editoriale”?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A6361D" w:rsidRDefault="00A6361D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>
        <w:rPr>
          <w:noProof/>
        </w:rPr>
        <w:t>Funzionalità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Come installare il software "Sistema Editoriale"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_Toc355643541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5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Download ed Installazione del software Oracle 11g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_Toc355643542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5</w:t>
      </w:r>
      <w:r>
        <w:rPr>
          <w:noProof/>
        </w:rPr>
        <w:fldChar w:fldCharType="end"/>
      </w:r>
    </w:p>
    <w:p w:rsidR="00A6361D" w:rsidRPr="00A6361D" w:rsidRDefault="00A6361D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3.1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Prerequisiti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A6361D" w:rsidRPr="00A6361D" w:rsidRDefault="00A6361D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3.2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Step1 – Download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A6361D" w:rsidRPr="00A6361D" w:rsidRDefault="00A6361D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 w:rsidRPr="00A6361D">
        <w:rPr>
          <w:noProof/>
        </w:rPr>
        <w:t>3.3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 w:rsidRPr="00A6361D">
        <w:rPr>
          <w:noProof/>
        </w:rPr>
        <w:t>Step2 – Intallazione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A6361D" w:rsidRP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3.3.1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A6361D" w:rsidRP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3.3.2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A6361D" w:rsidRP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3.3.3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A6361D" w:rsidRP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3.3.4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A6361D" w:rsidRP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3.3.5</w:t>
      </w:r>
      <w:r w:rsidRPr="00A6361D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A6361D">
        <w:rPr>
          <w:noProof/>
          <w:lang w:val="it-IT"/>
        </w:rPr>
        <w:t>3.3.6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A6361D">
        <w:rPr>
          <w:noProof/>
          <w:lang w:val="it-IT"/>
        </w:rPr>
        <w:t>Step 2.6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_Toc355643551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10</w:t>
      </w:r>
      <w:r>
        <w:rPr>
          <w:noProof/>
        </w:rPr>
        <w:fldChar w:fldCharType="end"/>
      </w:r>
    </w:p>
    <w:p w:rsid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A6361D">
        <w:rPr>
          <w:noProof/>
          <w:lang w:val="it-IT"/>
        </w:rPr>
        <w:t>3.3.7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A6361D">
        <w:rPr>
          <w:noProof/>
          <w:lang w:val="it-IT"/>
        </w:rPr>
        <w:t>Step 2.7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_Toc355643552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11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Inizializzazione del Database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_Toc355643553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11</w:t>
      </w:r>
      <w:r>
        <w:rPr>
          <w:noProof/>
        </w:rPr>
        <w:fldChar w:fldCharType="end"/>
      </w:r>
    </w:p>
    <w:p w:rsidR="00A6361D" w:rsidRPr="00A6361D" w:rsidRDefault="00A6361D">
      <w:pPr>
        <w:pStyle w:val="Sommario3"/>
        <w:rPr>
          <w:noProof/>
          <w:lang w:val="it-IT"/>
        </w:rPr>
      </w:pPr>
      <w:r w:rsidRPr="00A6361D">
        <w:rPr>
          <w:noProof/>
          <w:lang w:val="it-IT"/>
        </w:rPr>
        <w:t>4.1</w:t>
      </w:r>
      <w:r w:rsidRPr="00A6361D">
        <w:rPr>
          <w:noProof/>
          <w:lang w:val="it-IT"/>
        </w:rPr>
        <w:tab/>
        <w:t>Metodo Principale - SQL Plus</w:t>
      </w:r>
      <w:r w:rsidRPr="00A6361D">
        <w:rPr>
          <w:noProof/>
          <w:lang w:val="it-IT"/>
        </w:rPr>
        <w:tab/>
      </w:r>
      <w:r w:rsidRPr="00A6361D">
        <w:rPr>
          <w:noProof/>
          <w:lang w:val="it-IT"/>
        </w:rPr>
        <w:fldChar w:fldCharType="begin"/>
      </w:r>
      <w:r w:rsidRPr="00A6361D">
        <w:rPr>
          <w:noProof/>
          <w:lang w:val="it-IT"/>
        </w:rPr>
        <w:instrText xml:space="preserve"> PAGEREF _Toc355643554 \h </w:instrText>
      </w:r>
      <w:r w:rsidRPr="00A6361D">
        <w:rPr>
          <w:noProof/>
          <w:lang w:val="it-IT"/>
        </w:rPr>
      </w:r>
      <w:r w:rsidRPr="00A6361D">
        <w:rPr>
          <w:noProof/>
          <w:lang w:val="it-IT"/>
        </w:rPr>
        <w:fldChar w:fldCharType="separate"/>
      </w:r>
      <w:r w:rsidRPr="00A6361D">
        <w:rPr>
          <w:noProof/>
          <w:lang w:val="it-IT"/>
        </w:rPr>
        <w:t>12</w:t>
      </w:r>
      <w:r w:rsidRPr="00A6361D">
        <w:rPr>
          <w:noProof/>
          <w:lang w:val="it-IT"/>
        </w:rPr>
        <w:fldChar w:fldCharType="end"/>
      </w:r>
    </w:p>
    <w:p w:rsidR="00A6361D" w:rsidRPr="00A6361D" w:rsidRDefault="00A6361D">
      <w:pPr>
        <w:pStyle w:val="Sommario3"/>
        <w:rPr>
          <w:noProof/>
          <w:lang w:val="it-IT"/>
        </w:rPr>
      </w:pPr>
      <w:r w:rsidRPr="00A6361D">
        <w:rPr>
          <w:noProof/>
          <w:lang w:val="it-IT"/>
        </w:rPr>
        <w:t>4.2</w:t>
      </w:r>
      <w:r w:rsidRPr="00A6361D">
        <w:rPr>
          <w:noProof/>
          <w:lang w:val="it-IT"/>
        </w:rPr>
        <w:tab/>
        <w:t>Metodo Alternativo - SQL Developer</w:t>
      </w:r>
      <w:r w:rsidRPr="00A6361D">
        <w:rPr>
          <w:noProof/>
          <w:lang w:val="it-IT"/>
        </w:rPr>
        <w:tab/>
      </w:r>
      <w:r w:rsidRPr="00A6361D">
        <w:rPr>
          <w:noProof/>
          <w:lang w:val="it-IT"/>
        </w:rPr>
        <w:fldChar w:fldCharType="begin"/>
      </w:r>
      <w:r w:rsidRPr="00A6361D">
        <w:rPr>
          <w:noProof/>
          <w:lang w:val="it-IT"/>
        </w:rPr>
        <w:instrText xml:space="preserve"> PAGEREF _Toc355643555 \h </w:instrText>
      </w:r>
      <w:r w:rsidRPr="00A6361D">
        <w:rPr>
          <w:noProof/>
          <w:lang w:val="it-IT"/>
        </w:rPr>
      </w:r>
      <w:r w:rsidRPr="00A6361D">
        <w:rPr>
          <w:noProof/>
          <w:lang w:val="it-IT"/>
        </w:rPr>
        <w:fldChar w:fldCharType="separate"/>
      </w:r>
      <w:r w:rsidRPr="00A6361D">
        <w:rPr>
          <w:noProof/>
          <w:lang w:val="it-IT"/>
        </w:rPr>
        <w:t>13</w:t>
      </w:r>
      <w:r w:rsidRPr="00A6361D">
        <w:rPr>
          <w:noProof/>
          <w:lang w:val="it-IT"/>
        </w:rPr>
        <w:fldChar w:fldCharType="end"/>
      </w:r>
    </w:p>
    <w:p w:rsidR="00A6361D" w:rsidRDefault="00A6361D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A6361D">
        <w:rPr>
          <w:noProof/>
          <w:lang w:val="it-IT"/>
        </w:rPr>
        <w:t>4.3</w:t>
      </w:r>
      <w:r w:rsidRPr="00A6361D">
        <w:rPr>
          <w:noProof/>
          <w:lang w:val="it-IT"/>
        </w:rPr>
        <w:tab/>
        <w:t>Cancellazione del Database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_Toc355643556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Inizializzazione delle Directories del Sistema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_Toc355643557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17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Download ed Installazione del Servlet Container Apache Tomcat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_Toc355643558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19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Come lanciare il software "Sistema Editoriale"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_Toc355643559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20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Deployment dell'applicazione su Apache Tomcat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_Toc355643560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20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9.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423FD">
        <w:rPr>
          <w:noProof/>
          <w:lang w:val="it-IT"/>
        </w:rPr>
        <w:t>StartUp dei Processi Transmitter e Receiver (Notizia Batch)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_Toc355643561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24</w:t>
      </w:r>
      <w:r>
        <w:rPr>
          <w:noProof/>
        </w:rPr>
        <w:fldChar w:fldCharType="end"/>
      </w:r>
    </w:p>
    <w:p w:rsidR="00A6361D" w:rsidRPr="00A6361D" w:rsidRDefault="00A6361D">
      <w:pPr>
        <w:pStyle w:val="Sommario2"/>
        <w:tabs>
          <w:tab w:val="left" w:pos="1000"/>
        </w:tabs>
        <w:rPr>
          <w:noProof/>
          <w:lang w:val="it-IT"/>
        </w:rPr>
      </w:pPr>
    </w:p>
    <w:p w:rsidR="00A6361D" w:rsidRDefault="00A6361D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A6361D">
        <w:rPr>
          <w:noProof/>
          <w:lang w:val="it-IT"/>
        </w:rPr>
        <w:t>9.1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A6361D">
        <w:rPr>
          <w:noProof/>
          <w:lang w:val="it-IT"/>
        </w:rPr>
        <w:t>Avvio dei Processi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_Toc355643565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25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10.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 xml:space="preserve">   </w:t>
      </w:r>
      <w:r w:rsidRPr="00A6361D">
        <w:rPr>
          <w:noProof/>
          <w:lang w:val="it-IT"/>
        </w:rPr>
        <w:t>ShutDown dell’Applicazione "Sistema Editoriale"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_Toc355643566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25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11.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 xml:space="preserve">   </w:t>
      </w:r>
      <w:r w:rsidRPr="002423FD">
        <w:rPr>
          <w:noProof/>
          <w:lang w:val="it-IT"/>
        </w:rPr>
        <w:t>Chiusura di Tomcat e Oracle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_Toc355643567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27</w:t>
      </w:r>
      <w:r>
        <w:rPr>
          <w:noProof/>
        </w:rPr>
        <w:fldChar w:fldCharType="end"/>
      </w:r>
    </w:p>
    <w:p w:rsidR="00A6361D" w:rsidRDefault="00A6361D">
      <w:pPr>
        <w:pStyle w:val="Sommario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423FD">
        <w:rPr>
          <w:noProof/>
          <w:lang w:val="it-IT"/>
        </w:rPr>
        <w:t>12.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 xml:space="preserve">   </w:t>
      </w:r>
      <w:r w:rsidRPr="002423FD">
        <w:rPr>
          <w:noProof/>
          <w:lang w:val="it-IT"/>
        </w:rPr>
        <w:t>Deployment Distribuito</w:t>
      </w:r>
      <w:r w:rsidRPr="00A6361D">
        <w:rPr>
          <w:noProof/>
          <w:lang w:val="it-IT"/>
        </w:rPr>
        <w:tab/>
      </w:r>
      <w:r>
        <w:rPr>
          <w:noProof/>
        </w:rPr>
        <w:fldChar w:fldCharType="begin"/>
      </w:r>
      <w:r w:rsidRPr="00A6361D">
        <w:rPr>
          <w:noProof/>
          <w:lang w:val="it-IT"/>
        </w:rPr>
        <w:instrText xml:space="preserve"> PAGEREF _Toc355643568 \h </w:instrText>
      </w:r>
      <w:r>
        <w:rPr>
          <w:noProof/>
        </w:rPr>
      </w:r>
      <w:r>
        <w:rPr>
          <w:noProof/>
        </w:rPr>
        <w:fldChar w:fldCharType="separate"/>
      </w:r>
      <w:r w:rsidRPr="00A6361D">
        <w:rPr>
          <w:noProof/>
          <w:lang w:val="it-IT"/>
        </w:rPr>
        <w:t>28</w:t>
      </w:r>
      <w:r>
        <w:rPr>
          <w:noProof/>
        </w:rPr>
        <w:fldChar w:fldCharType="end"/>
      </w:r>
    </w:p>
    <w:p w:rsidR="00F63108" w:rsidRPr="0095594A" w:rsidRDefault="004F246D">
      <w:pPr>
        <w:pStyle w:val="Titolo"/>
        <w:rPr>
          <w:lang w:val="it-IT"/>
        </w:rPr>
      </w:pPr>
      <w:r>
        <w:fldChar w:fldCharType="end"/>
      </w:r>
      <w:r w:rsidR="00AE4F57" w:rsidRPr="00686591">
        <w:rPr>
          <w:lang w:val="it-IT"/>
        </w:rPr>
        <w:br w:type="page"/>
      </w:r>
      <w:r w:rsidR="00CA2F4E" w:rsidRPr="0095594A">
        <w:rPr>
          <w:lang w:val="it-IT"/>
        </w:rPr>
        <w:lastRenderedPageBreak/>
        <w:t xml:space="preserve">Sistema Editoriale </w:t>
      </w:r>
      <w:r w:rsidR="003423E8" w:rsidRPr="0095594A">
        <w:rPr>
          <w:lang w:val="it-IT"/>
        </w:rPr>
        <w:t>–</w:t>
      </w:r>
      <w:r w:rsidR="00CA2F4E" w:rsidRPr="0095594A">
        <w:rPr>
          <w:lang w:val="it-IT"/>
        </w:rPr>
        <w:t xml:space="preserve"> </w:t>
      </w:r>
      <w:r w:rsidR="003423E8" w:rsidRPr="0095594A">
        <w:rPr>
          <w:lang w:val="it-IT"/>
        </w:rPr>
        <w:t>Installation Guide</w:t>
      </w:r>
    </w:p>
    <w:p w:rsidR="00EA31EE" w:rsidRPr="0095594A" w:rsidRDefault="00EA31EE" w:rsidP="00EA31EE">
      <w:pPr>
        <w:rPr>
          <w:lang w:val="it-IT"/>
        </w:rPr>
      </w:pPr>
    </w:p>
    <w:p w:rsidR="00F63108" w:rsidRPr="0095594A" w:rsidRDefault="00AE4F57">
      <w:pPr>
        <w:pStyle w:val="Titolo1"/>
        <w:rPr>
          <w:sz w:val="28"/>
          <w:szCs w:val="28"/>
          <w:lang w:val="it-IT"/>
        </w:rPr>
      </w:pPr>
      <w:bookmarkStart w:id="0" w:name="_Toc456598586"/>
      <w:bookmarkStart w:id="1" w:name="_Toc456600917"/>
      <w:bookmarkStart w:id="2" w:name="_Toc355382850"/>
      <w:bookmarkStart w:id="3" w:name="_Toc355643538"/>
      <w:r w:rsidRPr="0095594A">
        <w:rPr>
          <w:sz w:val="28"/>
          <w:szCs w:val="28"/>
          <w:lang w:val="it-IT"/>
        </w:rPr>
        <w:t>I</w:t>
      </w:r>
      <w:bookmarkEnd w:id="0"/>
      <w:bookmarkEnd w:id="1"/>
      <w:r w:rsidR="002E09C4" w:rsidRPr="0095594A">
        <w:rPr>
          <w:sz w:val="28"/>
          <w:szCs w:val="28"/>
          <w:lang w:val="it-IT"/>
        </w:rPr>
        <w:t>ntroduzione</w:t>
      </w:r>
      <w:bookmarkEnd w:id="2"/>
      <w:bookmarkEnd w:id="3"/>
    </w:p>
    <w:p w:rsidR="00DC74B4" w:rsidRDefault="00DC74B4" w:rsidP="00F860A9">
      <w:pPr>
        <w:pStyle w:val="InfoBlue"/>
        <w:jc w:val="both"/>
        <w:rPr>
          <w:i w:val="0"/>
          <w:color w:val="auto"/>
          <w:lang w:val="it-IT"/>
        </w:rPr>
      </w:pPr>
    </w:p>
    <w:p w:rsidR="004F7E03" w:rsidRDefault="002E09C4" w:rsidP="00F860A9">
      <w:pPr>
        <w:pStyle w:val="InfoBlue"/>
        <w:jc w:val="both"/>
        <w:rPr>
          <w:i w:val="0"/>
          <w:color w:val="auto"/>
          <w:lang w:val="it-IT"/>
        </w:rPr>
      </w:pPr>
      <w:r w:rsidRPr="00FB3E77">
        <w:rPr>
          <w:i w:val="0"/>
          <w:color w:val="auto"/>
          <w:lang w:val="it-IT"/>
        </w:rPr>
        <w:t>Questo document</w:t>
      </w:r>
      <w:r w:rsidR="009C73FC">
        <w:rPr>
          <w:i w:val="0"/>
          <w:color w:val="auto"/>
          <w:lang w:val="it-IT"/>
        </w:rPr>
        <w:t>o</w:t>
      </w:r>
      <w:r w:rsidRPr="00FB3E77">
        <w:rPr>
          <w:i w:val="0"/>
          <w:color w:val="auto"/>
          <w:lang w:val="it-IT"/>
        </w:rPr>
        <w:t xml:space="preserve"> ha lo scopo di fornire ad un utente le line</w:t>
      </w:r>
      <w:r w:rsidR="00F860A9">
        <w:rPr>
          <w:i w:val="0"/>
          <w:color w:val="auto"/>
          <w:lang w:val="it-IT"/>
        </w:rPr>
        <w:t>e</w:t>
      </w:r>
      <w:r w:rsidRPr="00FB3E77">
        <w:rPr>
          <w:i w:val="0"/>
          <w:color w:val="auto"/>
          <w:lang w:val="it-IT"/>
        </w:rPr>
        <w:t xml:space="preserve"> guida per </w:t>
      </w:r>
      <w:r w:rsidR="00F860A9">
        <w:rPr>
          <w:i w:val="0"/>
          <w:color w:val="auto"/>
          <w:lang w:val="it-IT"/>
        </w:rPr>
        <w:t>installare</w:t>
      </w:r>
      <w:r w:rsidRPr="00FB3E77">
        <w:rPr>
          <w:i w:val="0"/>
          <w:color w:val="auto"/>
          <w:lang w:val="it-IT"/>
        </w:rPr>
        <w:t xml:space="preserve"> in maniera corretta </w:t>
      </w:r>
      <w:r w:rsidR="00F860A9">
        <w:rPr>
          <w:i w:val="0"/>
          <w:color w:val="auto"/>
          <w:lang w:val="it-IT"/>
        </w:rPr>
        <w:t xml:space="preserve">l'applicazione </w:t>
      </w:r>
      <w:r w:rsidRPr="00FB3E77">
        <w:rPr>
          <w:i w:val="0"/>
          <w:color w:val="auto"/>
          <w:lang w:val="it-IT"/>
        </w:rPr>
        <w:t>software “Sistema Editoriale”.</w:t>
      </w:r>
      <w:r w:rsidR="00F860A9">
        <w:rPr>
          <w:i w:val="0"/>
          <w:color w:val="auto"/>
          <w:lang w:val="it-IT"/>
        </w:rPr>
        <w:t xml:space="preserve"> </w:t>
      </w:r>
      <w:r w:rsidR="00692CE2">
        <w:rPr>
          <w:i w:val="0"/>
          <w:color w:val="auto"/>
          <w:lang w:val="it-IT"/>
        </w:rPr>
        <w:t>In particolare verranno indicati e descritti tutti gli step della procedura di installazione e di prepa</w:t>
      </w:r>
      <w:r w:rsidR="00F125BE">
        <w:rPr>
          <w:i w:val="0"/>
          <w:color w:val="auto"/>
          <w:lang w:val="it-IT"/>
        </w:rPr>
        <w:t>razione dell'ambiente di lavoro e si concluderà con la procedura di Startup del sistema.</w:t>
      </w:r>
    </w:p>
    <w:p w:rsidR="00F860A9" w:rsidRPr="00F860A9" w:rsidRDefault="00F860A9" w:rsidP="00F860A9">
      <w:pPr>
        <w:pStyle w:val="Corpodeltesto"/>
        <w:rPr>
          <w:lang w:val="it-IT"/>
        </w:rPr>
      </w:pPr>
    </w:p>
    <w:p w:rsidR="00F63108" w:rsidRDefault="00EA31EE" w:rsidP="004F7E03">
      <w:pPr>
        <w:pStyle w:val="Titolo2"/>
      </w:pPr>
      <w:bookmarkStart w:id="4" w:name="_Toc456598587"/>
      <w:bookmarkStart w:id="5" w:name="_Toc456600918"/>
      <w:r w:rsidRPr="00F125BE">
        <w:rPr>
          <w:lang w:val="it-IT"/>
        </w:rPr>
        <w:tab/>
      </w:r>
      <w:bookmarkStart w:id="6" w:name="_Toc355382851"/>
      <w:bookmarkStart w:id="7" w:name="_Toc355643539"/>
      <w:proofErr w:type="spellStart"/>
      <w:r w:rsidR="002E09C4">
        <w:t>Cos’è</w:t>
      </w:r>
      <w:proofErr w:type="spellEnd"/>
      <w:r w:rsidR="002E09C4">
        <w:t xml:space="preserve"> “</w:t>
      </w:r>
      <w:proofErr w:type="spellStart"/>
      <w:r w:rsidR="002E09C4">
        <w:t>Sistema</w:t>
      </w:r>
      <w:proofErr w:type="spellEnd"/>
      <w:r w:rsidR="002E09C4">
        <w:t xml:space="preserve"> </w:t>
      </w:r>
      <w:proofErr w:type="spellStart"/>
      <w:r w:rsidR="002E09C4">
        <w:t>Editoriale</w:t>
      </w:r>
      <w:proofErr w:type="spellEnd"/>
      <w:r w:rsidR="002E09C4">
        <w:t>”?</w:t>
      </w:r>
      <w:bookmarkEnd w:id="6"/>
      <w:bookmarkEnd w:id="7"/>
    </w:p>
    <w:p w:rsidR="00DC74B4" w:rsidRDefault="00DC74B4" w:rsidP="009A004A">
      <w:pPr>
        <w:pStyle w:val="InfoBlue"/>
        <w:jc w:val="both"/>
        <w:rPr>
          <w:i w:val="0"/>
          <w:color w:val="auto"/>
          <w:lang w:val="it-IT"/>
        </w:rPr>
      </w:pPr>
    </w:p>
    <w:p w:rsidR="00F63108" w:rsidRPr="00FB3E77" w:rsidRDefault="00692CE2" w:rsidP="009A004A">
      <w:pPr>
        <w:pStyle w:val="InfoBlue"/>
        <w:jc w:val="both"/>
        <w:rPr>
          <w:i w:val="0"/>
          <w:color w:val="auto"/>
          <w:lang w:val="it-IT"/>
        </w:rPr>
      </w:pPr>
      <w:r w:rsidRPr="00692CE2">
        <w:rPr>
          <w:i w:val="0"/>
          <w:color w:val="auto"/>
          <w:lang w:val="it-IT"/>
        </w:rPr>
        <w:t>"</w:t>
      </w:r>
      <w:r w:rsidRPr="00FB3E77">
        <w:rPr>
          <w:i w:val="0"/>
          <w:color w:val="auto"/>
          <w:lang w:val="it-IT"/>
        </w:rPr>
        <w:t>Sistema Editoriale</w:t>
      </w:r>
      <w:r>
        <w:rPr>
          <w:i w:val="0"/>
          <w:color w:val="auto"/>
          <w:lang w:val="it-IT"/>
        </w:rPr>
        <w:t>"</w:t>
      </w:r>
      <w:r w:rsidRPr="00FB3E77">
        <w:rPr>
          <w:i w:val="0"/>
          <w:color w:val="auto"/>
          <w:lang w:val="it-IT"/>
        </w:rPr>
        <w:t xml:space="preserve"> </w:t>
      </w:r>
      <w:r>
        <w:rPr>
          <w:i w:val="0"/>
          <w:color w:val="auto"/>
          <w:lang w:val="it-IT"/>
        </w:rPr>
        <w:t>è</w:t>
      </w:r>
      <w:r w:rsidR="002E09C4" w:rsidRPr="00FB3E77">
        <w:rPr>
          <w:i w:val="0"/>
          <w:color w:val="auto"/>
          <w:lang w:val="it-IT"/>
        </w:rPr>
        <w:t xml:space="preserve"> un software </w:t>
      </w:r>
      <w:r w:rsidR="00112B53">
        <w:rPr>
          <w:i w:val="0"/>
          <w:color w:val="auto"/>
          <w:lang w:val="it-IT"/>
        </w:rPr>
        <w:t xml:space="preserve">sviluppato </w:t>
      </w:r>
      <w:r w:rsidR="00112B53" w:rsidRPr="00F125BE">
        <w:rPr>
          <w:i w:val="0"/>
          <w:color w:val="auto"/>
          <w:lang w:val="it-IT"/>
        </w:rPr>
        <w:t>ad hoc</w:t>
      </w:r>
      <w:r w:rsidR="00112B53">
        <w:rPr>
          <w:i w:val="0"/>
          <w:color w:val="auto"/>
          <w:lang w:val="it-IT"/>
        </w:rPr>
        <w:t xml:space="preserve"> </w:t>
      </w:r>
      <w:r w:rsidR="00112B53" w:rsidRPr="00FB3E77">
        <w:rPr>
          <w:i w:val="0"/>
          <w:color w:val="auto"/>
          <w:lang w:val="it-IT"/>
        </w:rPr>
        <w:t>per una redazione giornalistica</w:t>
      </w:r>
      <w:r w:rsidR="00112B53" w:rsidRPr="00112B53">
        <w:rPr>
          <w:i w:val="0"/>
          <w:color w:val="auto"/>
          <w:lang w:val="it-IT"/>
        </w:rPr>
        <w:t xml:space="preserve"> </w:t>
      </w:r>
      <w:r w:rsidR="00112B53" w:rsidRPr="00FB3E77">
        <w:rPr>
          <w:i w:val="0"/>
          <w:color w:val="auto"/>
          <w:lang w:val="it-IT"/>
        </w:rPr>
        <w:t>il cui business primario</w:t>
      </w:r>
      <w:r w:rsidR="00112B53">
        <w:rPr>
          <w:i w:val="0"/>
          <w:color w:val="auto"/>
          <w:lang w:val="it-IT"/>
        </w:rPr>
        <w:t xml:space="preserve"> è</w:t>
      </w:r>
      <w:r w:rsidR="00112B53" w:rsidRPr="00FB3E77">
        <w:rPr>
          <w:i w:val="0"/>
          <w:color w:val="auto"/>
          <w:lang w:val="it-IT"/>
        </w:rPr>
        <w:t xml:space="preserve"> la fornitura di news verso client esterni</w:t>
      </w:r>
      <w:r w:rsidR="00112B53">
        <w:rPr>
          <w:i w:val="0"/>
          <w:color w:val="auto"/>
          <w:lang w:val="it-IT"/>
        </w:rPr>
        <w:t>. Tale applicazione consente di gestire sia le diverse figure professionali interne all'</w:t>
      </w:r>
      <w:r w:rsidR="00112B53" w:rsidRPr="00FB3E77">
        <w:rPr>
          <w:i w:val="0"/>
          <w:color w:val="auto"/>
          <w:lang w:val="it-IT"/>
        </w:rPr>
        <w:t>agenzia di stampa</w:t>
      </w:r>
      <w:r w:rsidR="00112B53">
        <w:rPr>
          <w:i w:val="0"/>
          <w:color w:val="auto"/>
          <w:lang w:val="it-IT"/>
        </w:rPr>
        <w:t xml:space="preserve"> (come amministratori e/o giornalisti), che il  </w:t>
      </w:r>
      <w:r w:rsidR="00112B53" w:rsidRPr="00FB3E77">
        <w:rPr>
          <w:i w:val="0"/>
          <w:color w:val="auto"/>
          <w:lang w:val="it-IT"/>
        </w:rPr>
        <w:t>ciclo di vita delle notizie</w:t>
      </w:r>
      <w:r w:rsidR="00112B53">
        <w:rPr>
          <w:i w:val="0"/>
          <w:color w:val="auto"/>
          <w:lang w:val="it-IT"/>
        </w:rPr>
        <w:t xml:space="preserve"> ovvero dalla creazione alla modifica cosi come la trasmissione e ricezione delle stesse. </w:t>
      </w:r>
    </w:p>
    <w:p w:rsidR="004F7E03" w:rsidRPr="00FB3E77" w:rsidRDefault="004F7E03" w:rsidP="004F7E03">
      <w:pPr>
        <w:pStyle w:val="Corpodeltesto"/>
        <w:rPr>
          <w:lang w:val="it-IT"/>
        </w:rPr>
      </w:pPr>
    </w:p>
    <w:bookmarkEnd w:id="4"/>
    <w:bookmarkEnd w:id="5"/>
    <w:p w:rsidR="00F63108" w:rsidRDefault="00EA31EE">
      <w:pPr>
        <w:pStyle w:val="Titolo2"/>
      </w:pPr>
      <w:r w:rsidRPr="00865926">
        <w:rPr>
          <w:lang w:val="it-IT"/>
        </w:rPr>
        <w:tab/>
      </w:r>
      <w:bookmarkStart w:id="8" w:name="_Toc355382852"/>
      <w:bookmarkStart w:id="9" w:name="_Toc355643540"/>
      <w:proofErr w:type="spellStart"/>
      <w:r w:rsidR="008D7CE4">
        <w:t>Funzionalità</w:t>
      </w:r>
      <w:proofErr w:type="spellEnd"/>
      <w:r w:rsidR="008D7CE4">
        <w:t xml:space="preserve"> del </w:t>
      </w:r>
      <w:proofErr w:type="spellStart"/>
      <w:r w:rsidR="008D7CE4">
        <w:t>Sistema</w:t>
      </w:r>
      <w:bookmarkEnd w:id="8"/>
      <w:bookmarkEnd w:id="9"/>
      <w:proofErr w:type="spellEnd"/>
    </w:p>
    <w:p w:rsidR="00DC74B4" w:rsidRPr="00DC74B4" w:rsidRDefault="00DC74B4" w:rsidP="00DC74B4"/>
    <w:p w:rsidR="00DB4C6A" w:rsidRDefault="00854BF3" w:rsidP="00854BF3">
      <w:pPr>
        <w:rPr>
          <w:lang w:val="it-IT"/>
        </w:rPr>
      </w:pPr>
      <w:bookmarkStart w:id="10" w:name="_Toc456598588"/>
      <w:bookmarkStart w:id="11" w:name="_Toc456600919"/>
      <w:r>
        <w:rPr>
          <w:lang w:val="it-IT"/>
        </w:rPr>
        <w:tab/>
      </w:r>
    </w:p>
    <w:p w:rsidR="00854BF3" w:rsidRDefault="00DB4C6A" w:rsidP="00854BF3">
      <w:pPr>
        <w:rPr>
          <w:lang w:val="it-IT"/>
        </w:rPr>
      </w:pPr>
      <w:r>
        <w:rPr>
          <w:lang w:val="it-IT"/>
        </w:rPr>
        <w:tab/>
      </w:r>
      <w:r w:rsidR="00854BF3" w:rsidRPr="00FB3E77">
        <w:rPr>
          <w:lang w:val="it-IT"/>
        </w:rPr>
        <w:t xml:space="preserve">Il Sistema </w:t>
      </w:r>
      <w:r w:rsidR="00854BF3" w:rsidRPr="00854BF3">
        <w:rPr>
          <w:lang w:val="it-IT"/>
        </w:rPr>
        <w:t xml:space="preserve">è </w:t>
      </w:r>
      <w:r w:rsidR="00854BF3" w:rsidRPr="00FB3E77">
        <w:rPr>
          <w:lang w:val="it-IT"/>
        </w:rPr>
        <w:t>multiutente ed accessibile via web mediante l’utilizzo di un browser.</w:t>
      </w:r>
    </w:p>
    <w:p w:rsidR="00A943CF" w:rsidRDefault="00854BF3" w:rsidP="00854BF3">
      <w:pPr>
        <w:rPr>
          <w:lang w:val="it-IT"/>
        </w:rPr>
      </w:pPr>
      <w:r>
        <w:rPr>
          <w:lang w:val="it-IT"/>
        </w:rPr>
        <w:tab/>
        <w:t xml:space="preserve">L' accesso al sistema (ottenuto attraverso l'inserimento di username e password) è caratterizzato da una   </w:t>
      </w:r>
      <w:r>
        <w:rPr>
          <w:lang w:val="it-IT"/>
        </w:rPr>
        <w:tab/>
        <w:t>prima fase di co</w:t>
      </w:r>
      <w:r w:rsidR="00A943CF">
        <w:rPr>
          <w:lang w:val="it-IT"/>
        </w:rPr>
        <w:t xml:space="preserve">ntrollo delle credenziali. Nel momento in cui l'utente è autorizzato , ha la possibilità di </w:t>
      </w:r>
      <w:r w:rsidR="00A943CF">
        <w:rPr>
          <w:lang w:val="it-IT"/>
        </w:rPr>
        <w:tab/>
        <w:t xml:space="preserve">selezionare diverse funzionalità a seconda del ruolo che ricopre </w:t>
      </w:r>
      <w:r w:rsidR="00EA31EE">
        <w:rPr>
          <w:lang w:val="it-IT"/>
        </w:rPr>
        <w:t>all'interno della</w:t>
      </w:r>
      <w:r w:rsidR="00A943CF">
        <w:rPr>
          <w:lang w:val="it-IT"/>
        </w:rPr>
        <w:t xml:space="preserve"> </w:t>
      </w:r>
      <w:r w:rsidR="00A943CF" w:rsidRPr="00FB3E77">
        <w:rPr>
          <w:lang w:val="it-IT"/>
        </w:rPr>
        <w:t>redazione giornalistica</w:t>
      </w:r>
      <w:r w:rsidR="00EA31EE">
        <w:rPr>
          <w:lang w:val="it-IT"/>
        </w:rPr>
        <w:t xml:space="preserve"> di </w:t>
      </w:r>
      <w:r w:rsidR="00EA31EE">
        <w:rPr>
          <w:lang w:val="it-IT"/>
        </w:rPr>
        <w:tab/>
        <w:t>appartenenza</w:t>
      </w:r>
      <w:r w:rsidR="00A943CF">
        <w:rPr>
          <w:lang w:val="it-IT"/>
        </w:rPr>
        <w:t>.</w:t>
      </w:r>
    </w:p>
    <w:p w:rsidR="00DB4C6A" w:rsidRDefault="00A943CF" w:rsidP="00854BF3">
      <w:pPr>
        <w:rPr>
          <w:lang w:val="it-IT"/>
        </w:rPr>
      </w:pPr>
      <w:r>
        <w:rPr>
          <w:lang w:val="it-IT"/>
        </w:rPr>
        <w:tab/>
      </w:r>
    </w:p>
    <w:p w:rsidR="00A943CF" w:rsidRDefault="00DB4C6A" w:rsidP="00854BF3">
      <w:pPr>
        <w:rPr>
          <w:lang w:val="it-IT"/>
        </w:rPr>
      </w:pPr>
      <w:r>
        <w:rPr>
          <w:lang w:val="it-IT"/>
        </w:rPr>
        <w:tab/>
      </w:r>
      <w:r w:rsidR="00A943CF">
        <w:rPr>
          <w:lang w:val="it-IT"/>
        </w:rPr>
        <w:t xml:space="preserve">In particolare, ad un </w:t>
      </w:r>
      <w:r w:rsidR="00A943CF" w:rsidRPr="00DB4C6A">
        <w:rPr>
          <w:i/>
          <w:lang w:val="it-IT"/>
        </w:rPr>
        <w:t>utente amministratore</w:t>
      </w:r>
      <w:r w:rsidR="00A943CF">
        <w:rPr>
          <w:lang w:val="it-IT"/>
        </w:rPr>
        <w:t xml:space="preserve"> l'applicazione consente di: </w:t>
      </w:r>
    </w:p>
    <w:p w:rsidR="00A943CF" w:rsidRDefault="00A943CF" w:rsidP="00854BF3">
      <w:pPr>
        <w:rPr>
          <w:lang w:val="it-IT"/>
        </w:rPr>
      </w:pP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 xml:space="preserve">- Creare un nuovo account </w:t>
      </w: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>- Modifica un account esistente</w:t>
      </w: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>- Visualizzare gi account esistenti</w:t>
      </w: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 xml:space="preserve">- Cancellare un account </w:t>
      </w:r>
    </w:p>
    <w:p w:rsidR="00A943CF" w:rsidRDefault="00A943CF" w:rsidP="00854BF3">
      <w:pPr>
        <w:rPr>
          <w:lang w:val="it-IT"/>
        </w:rPr>
      </w:pP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 xml:space="preserve">Ad un </w:t>
      </w:r>
      <w:r w:rsidRPr="00DB4C6A">
        <w:rPr>
          <w:i/>
          <w:lang w:val="it-IT"/>
        </w:rPr>
        <w:t>utente giornalista</w:t>
      </w:r>
      <w:r>
        <w:rPr>
          <w:lang w:val="it-IT"/>
        </w:rPr>
        <w:t xml:space="preserve"> invece </w:t>
      </w:r>
      <w:r w:rsidR="00450000">
        <w:rPr>
          <w:lang w:val="it-IT"/>
        </w:rPr>
        <w:t>permette di :</w:t>
      </w:r>
    </w:p>
    <w:p w:rsidR="00450000" w:rsidRDefault="00450000" w:rsidP="00854BF3">
      <w:pPr>
        <w:rPr>
          <w:lang w:val="it-IT"/>
        </w:rPr>
      </w:pPr>
    </w:p>
    <w:p w:rsidR="00450000" w:rsidRDefault="00450000" w:rsidP="00854BF3">
      <w:pPr>
        <w:rPr>
          <w:lang w:val="it-IT"/>
        </w:rPr>
      </w:pPr>
      <w:r>
        <w:rPr>
          <w:lang w:val="it-IT"/>
        </w:rPr>
        <w:tab/>
        <w:t>- Creare una nuova notizia</w:t>
      </w:r>
    </w:p>
    <w:p w:rsidR="00450000" w:rsidRDefault="00450000" w:rsidP="00854BF3">
      <w:pPr>
        <w:rPr>
          <w:lang w:val="it-IT"/>
        </w:rPr>
      </w:pPr>
      <w:r>
        <w:rPr>
          <w:lang w:val="it-IT"/>
        </w:rPr>
        <w:tab/>
        <w:t>- Modificare una notizia già esistente</w:t>
      </w:r>
    </w:p>
    <w:p w:rsidR="00450000" w:rsidRDefault="00450000" w:rsidP="00854BF3">
      <w:pPr>
        <w:rPr>
          <w:lang w:val="it-IT"/>
        </w:rPr>
      </w:pPr>
      <w:r>
        <w:rPr>
          <w:lang w:val="it-IT"/>
        </w:rPr>
        <w:tab/>
        <w:t>- Cancellare una notizia</w:t>
      </w:r>
    </w:p>
    <w:p w:rsidR="00854BF3" w:rsidRDefault="00450000" w:rsidP="00854BF3">
      <w:pPr>
        <w:rPr>
          <w:lang w:val="it-IT"/>
        </w:rPr>
      </w:pPr>
      <w:r>
        <w:rPr>
          <w:lang w:val="it-IT"/>
        </w:rPr>
        <w:tab/>
        <w:t>- Trasmettere un notizia ad un cliente esterno</w:t>
      </w:r>
    </w:p>
    <w:p w:rsidR="007B6F50" w:rsidRPr="009A004A" w:rsidRDefault="00854BF3" w:rsidP="00854BF3">
      <w:pPr>
        <w:rPr>
          <w:lang w:val="it-IT"/>
        </w:rPr>
      </w:pPr>
      <w:r>
        <w:rPr>
          <w:lang w:val="it-IT"/>
        </w:rPr>
        <w:tab/>
      </w:r>
    </w:p>
    <w:p w:rsidR="00450000" w:rsidRDefault="007B6F50" w:rsidP="009A004A">
      <w:pPr>
        <w:pStyle w:val="Corpodeltesto"/>
        <w:jc w:val="both"/>
        <w:rPr>
          <w:lang w:val="it-IT"/>
        </w:rPr>
      </w:pPr>
      <w:r w:rsidRPr="009A004A">
        <w:rPr>
          <w:lang w:val="it-IT"/>
        </w:rPr>
        <w:t xml:space="preserve">Inoltre, il Sistema </w:t>
      </w:r>
      <w:r w:rsidR="00450000">
        <w:rPr>
          <w:lang w:val="it-IT"/>
        </w:rPr>
        <w:t>è caratterizzato da funzionalità che si occupano</w:t>
      </w:r>
      <w:r w:rsidRPr="009A004A">
        <w:rPr>
          <w:lang w:val="it-IT"/>
        </w:rPr>
        <w:t xml:space="preserve"> della </w:t>
      </w:r>
      <w:r w:rsidRPr="00DB4C6A">
        <w:rPr>
          <w:i/>
          <w:lang w:val="it-IT"/>
        </w:rPr>
        <w:t xml:space="preserve">Gestione delle Notizie </w:t>
      </w:r>
      <w:r w:rsidR="00F91642" w:rsidRPr="00DB4C6A">
        <w:rPr>
          <w:i/>
          <w:lang w:val="it-IT"/>
        </w:rPr>
        <w:t>in modalità Batch</w:t>
      </w:r>
      <w:r w:rsidR="00F91642" w:rsidRPr="009A004A">
        <w:rPr>
          <w:lang w:val="it-IT"/>
        </w:rPr>
        <w:t xml:space="preserve"> </w:t>
      </w:r>
      <w:r w:rsidR="00450000">
        <w:rPr>
          <w:lang w:val="it-IT"/>
        </w:rPr>
        <w:t xml:space="preserve">cioè della ricezione </w:t>
      </w:r>
      <w:r w:rsidR="00450000" w:rsidRPr="009A004A">
        <w:rPr>
          <w:lang w:val="it-IT"/>
        </w:rPr>
        <w:t>automatica di notizie da fornitori esterni ed invio verso client</w:t>
      </w:r>
      <w:r w:rsidR="00450000">
        <w:rPr>
          <w:lang w:val="it-IT"/>
        </w:rPr>
        <w:t>i</w:t>
      </w:r>
      <w:r w:rsidR="00450000" w:rsidRPr="009A004A">
        <w:rPr>
          <w:lang w:val="it-IT"/>
        </w:rPr>
        <w:t xml:space="preserve"> esterni.</w:t>
      </w:r>
    </w:p>
    <w:p w:rsidR="00DC74B4" w:rsidRDefault="00EE6219" w:rsidP="00DC74B4">
      <w:pPr>
        <w:pStyle w:val="Corpodeltesto"/>
        <w:jc w:val="both"/>
        <w:rPr>
          <w:lang w:val="it-IT"/>
        </w:rPr>
      </w:pPr>
      <w:r>
        <w:rPr>
          <w:lang w:val="it-IT"/>
        </w:rPr>
        <w:t>Per informazioni dettagliate sulle funzionalità elencate in precedenza</w:t>
      </w:r>
      <w:r w:rsidR="00DB4C6A">
        <w:rPr>
          <w:lang w:val="it-IT"/>
        </w:rPr>
        <w:t>,</w:t>
      </w:r>
      <w:r>
        <w:rPr>
          <w:lang w:val="it-IT"/>
        </w:rPr>
        <w:t xml:space="preserve"> si consiglia di consultare il </w:t>
      </w:r>
      <w:r w:rsidRPr="00DB4C6A">
        <w:rPr>
          <w:i/>
          <w:lang w:val="it-IT"/>
        </w:rPr>
        <w:t>"Manuale Utente</w:t>
      </w:r>
      <w:r>
        <w:rPr>
          <w:lang w:val="it-IT"/>
        </w:rPr>
        <w:t>".</w:t>
      </w:r>
      <w:bookmarkStart w:id="12" w:name="_Toc456598589"/>
      <w:bookmarkStart w:id="13" w:name="_Toc456600920"/>
      <w:bookmarkEnd w:id="10"/>
      <w:bookmarkEnd w:id="11"/>
    </w:p>
    <w:bookmarkEnd w:id="12"/>
    <w:bookmarkEnd w:id="13"/>
    <w:p w:rsidR="004F7E03" w:rsidRPr="00FB3E77" w:rsidRDefault="004F7E03" w:rsidP="00F91642">
      <w:pPr>
        <w:pStyle w:val="Corpodeltesto"/>
        <w:rPr>
          <w:lang w:val="it-IT"/>
        </w:rPr>
      </w:pPr>
    </w:p>
    <w:p w:rsidR="004F7E03" w:rsidRPr="00FB3E77" w:rsidRDefault="004F7E03" w:rsidP="00F91642">
      <w:pPr>
        <w:pStyle w:val="Corpodeltesto"/>
        <w:rPr>
          <w:lang w:val="it-IT"/>
        </w:rPr>
      </w:pPr>
    </w:p>
    <w:p w:rsidR="00DC74B4" w:rsidRPr="0095464E" w:rsidRDefault="00DC74B4" w:rsidP="00DC74B4">
      <w:pPr>
        <w:pStyle w:val="Titolo1"/>
        <w:ind w:left="720" w:hanging="720"/>
        <w:rPr>
          <w:sz w:val="28"/>
          <w:szCs w:val="28"/>
          <w:lang w:val="it-IT"/>
        </w:rPr>
      </w:pPr>
      <w:bookmarkStart w:id="14" w:name="_Toc355382853"/>
      <w:bookmarkStart w:id="15" w:name="_Toc355643541"/>
      <w:r w:rsidRPr="0095464E">
        <w:rPr>
          <w:sz w:val="28"/>
          <w:szCs w:val="28"/>
          <w:lang w:val="it-IT"/>
        </w:rPr>
        <w:lastRenderedPageBreak/>
        <w:t>Come installare</w:t>
      </w:r>
      <w:r w:rsidR="0095464E" w:rsidRPr="0095464E">
        <w:rPr>
          <w:sz w:val="28"/>
          <w:szCs w:val="28"/>
          <w:lang w:val="it-IT"/>
        </w:rPr>
        <w:t xml:space="preserve"> </w:t>
      </w:r>
      <w:r w:rsidRPr="0095464E">
        <w:rPr>
          <w:sz w:val="28"/>
          <w:szCs w:val="28"/>
          <w:lang w:val="it-IT"/>
        </w:rPr>
        <w:t>il software "Sistema Editoriale"</w:t>
      </w:r>
      <w:bookmarkEnd w:id="14"/>
      <w:bookmarkEnd w:id="15"/>
    </w:p>
    <w:p w:rsidR="00891B54" w:rsidRDefault="00891B54" w:rsidP="00891B54">
      <w:pPr>
        <w:rPr>
          <w:lang w:val="it-IT"/>
        </w:rPr>
      </w:pPr>
      <w:r>
        <w:rPr>
          <w:lang w:val="it-IT"/>
        </w:rPr>
        <w:tab/>
      </w:r>
    </w:p>
    <w:p w:rsidR="0095464E" w:rsidRDefault="00891B54" w:rsidP="00891B54">
      <w:pPr>
        <w:rPr>
          <w:lang w:val="it-IT"/>
        </w:rPr>
      </w:pPr>
      <w:r>
        <w:rPr>
          <w:lang w:val="it-IT"/>
        </w:rPr>
        <w:tab/>
      </w:r>
      <w:r w:rsidR="00BB3072" w:rsidRPr="00891B54">
        <w:rPr>
          <w:lang w:val="it-IT"/>
        </w:rPr>
        <w:t xml:space="preserve">La procedura di installazione e di preparazione dell'ambiente di lavoro è caratterizzato da una serie di passi, </w:t>
      </w:r>
      <w:r>
        <w:rPr>
          <w:lang w:val="it-IT"/>
        </w:rPr>
        <w:tab/>
      </w:r>
      <w:r w:rsidR="00BB3072" w:rsidRPr="00891B54">
        <w:rPr>
          <w:lang w:val="it-IT"/>
        </w:rPr>
        <w:t>ognuno dei quali richiede particolari prerequisiti necessari per la corretta installazione dell'intero sistema.</w:t>
      </w:r>
    </w:p>
    <w:p w:rsidR="00EE5F22" w:rsidRDefault="00891B54" w:rsidP="00891B54">
      <w:pPr>
        <w:rPr>
          <w:lang w:val="it-IT"/>
        </w:rPr>
      </w:pPr>
      <w:r>
        <w:rPr>
          <w:lang w:val="it-IT"/>
        </w:rPr>
        <w:tab/>
      </w:r>
    </w:p>
    <w:p w:rsidR="00EE5F22" w:rsidRPr="00EE5F22" w:rsidRDefault="00EE5F22" w:rsidP="00891B54">
      <w:pPr>
        <w:rPr>
          <w:lang w:val="it-IT"/>
        </w:rPr>
      </w:pPr>
      <w:r>
        <w:rPr>
          <w:lang w:val="it-IT"/>
        </w:rPr>
        <w:tab/>
      </w:r>
      <w:r w:rsidR="00F125BE">
        <w:rPr>
          <w:lang w:val="it-IT"/>
        </w:rPr>
        <w:t>In generale</w:t>
      </w:r>
      <w:r>
        <w:rPr>
          <w:lang w:val="it-IT"/>
        </w:rPr>
        <w:t xml:space="preserve"> </w:t>
      </w:r>
      <w:r w:rsidRPr="00EE5F22">
        <w:rPr>
          <w:lang w:val="it-IT"/>
        </w:rPr>
        <w:t>l'applicazione  fornita è compatibile con diversi sistemi Operativi</w:t>
      </w:r>
      <w:r w:rsidR="00BD44D0">
        <w:rPr>
          <w:lang w:val="it-IT"/>
        </w:rPr>
        <w:t xml:space="preserve">, quindi è necessario </w:t>
      </w:r>
      <w:r w:rsidR="00BD44D0">
        <w:rPr>
          <w:lang w:val="it-IT"/>
        </w:rPr>
        <w:tab/>
        <w:t>evidenziare che i</w:t>
      </w:r>
      <w:r w:rsidRPr="00EE5F22">
        <w:rPr>
          <w:lang w:val="it-IT"/>
        </w:rPr>
        <w:t>n questo manuale si fa</w:t>
      </w:r>
      <w:r>
        <w:rPr>
          <w:lang w:val="it-IT"/>
        </w:rPr>
        <w:t>rà</w:t>
      </w:r>
      <w:r w:rsidRPr="00EE5F22">
        <w:rPr>
          <w:lang w:val="it-IT"/>
        </w:rPr>
        <w:t xml:space="preserve"> riferimento a </w:t>
      </w:r>
      <w:r w:rsidR="00CB5B9F">
        <w:rPr>
          <w:lang w:val="it-IT"/>
        </w:rPr>
        <w:t xml:space="preserve">S.O. </w:t>
      </w:r>
      <w:r>
        <w:rPr>
          <w:lang w:val="it-IT"/>
        </w:rPr>
        <w:t xml:space="preserve">Microsoft Windows </w:t>
      </w:r>
      <w:r w:rsidRPr="00F125BE">
        <w:rPr>
          <w:lang w:val="it-IT"/>
        </w:rPr>
        <w:t>7</w:t>
      </w:r>
      <w:r>
        <w:rPr>
          <w:lang w:val="it-IT"/>
        </w:rPr>
        <w:t>.</w:t>
      </w:r>
    </w:p>
    <w:p w:rsidR="0095464E" w:rsidRPr="00CA59B0" w:rsidRDefault="00CA59B0" w:rsidP="00891B54">
      <w:pPr>
        <w:rPr>
          <w:lang w:val="it-IT"/>
        </w:rPr>
      </w:pPr>
      <w:r>
        <w:rPr>
          <w:lang w:val="it-IT"/>
        </w:rPr>
        <w:tab/>
        <w:t>Si osserva inoltre che p</w:t>
      </w:r>
      <w:r w:rsidRPr="00CA59B0">
        <w:rPr>
          <w:lang w:val="it-IT"/>
        </w:rPr>
        <w:t xml:space="preserve">er l’installazione del software è necessario che l’utente abbia diritti di </w:t>
      </w:r>
      <w:proofErr w:type="spellStart"/>
      <w:r w:rsidRPr="00CA59B0">
        <w:rPr>
          <w:lang w:val="it-IT"/>
        </w:rPr>
        <w:t>am</w:t>
      </w:r>
      <w:r>
        <w:rPr>
          <w:lang w:val="it-IT"/>
        </w:rPr>
        <w:t>-</w:t>
      </w:r>
      <w:proofErr w:type="spellEnd"/>
      <w:r>
        <w:rPr>
          <w:lang w:val="it-IT"/>
        </w:rPr>
        <w:tab/>
      </w:r>
      <w:proofErr w:type="spellStart"/>
      <w:r w:rsidRPr="00CA59B0">
        <w:rPr>
          <w:lang w:val="it-IT"/>
        </w:rPr>
        <w:t>ministratore</w:t>
      </w:r>
      <w:proofErr w:type="spellEnd"/>
      <w:r w:rsidRPr="00CA59B0">
        <w:rPr>
          <w:lang w:val="it-IT"/>
        </w:rPr>
        <w:t xml:space="preserve"> sul sistema.</w:t>
      </w:r>
    </w:p>
    <w:p w:rsidR="00CA59B0" w:rsidRDefault="0095464E" w:rsidP="00891B54">
      <w:pPr>
        <w:rPr>
          <w:lang w:val="it-IT"/>
        </w:rPr>
      </w:pPr>
      <w:r>
        <w:rPr>
          <w:lang w:val="it-IT"/>
        </w:rPr>
        <w:tab/>
      </w:r>
    </w:p>
    <w:p w:rsidR="00891B54" w:rsidRDefault="00CA59B0" w:rsidP="00891B54">
      <w:pPr>
        <w:rPr>
          <w:lang w:val="it-IT"/>
        </w:rPr>
      </w:pPr>
      <w:r>
        <w:rPr>
          <w:lang w:val="it-IT"/>
        </w:rPr>
        <w:tab/>
      </w:r>
      <w:r w:rsidR="00891B54">
        <w:rPr>
          <w:lang w:val="it-IT"/>
        </w:rPr>
        <w:t>L'ordine con la quale bisogna procedere è il seguente:</w:t>
      </w:r>
    </w:p>
    <w:p w:rsidR="00891B54" w:rsidRDefault="00891B54" w:rsidP="00891B54">
      <w:pPr>
        <w:rPr>
          <w:lang w:val="it-IT"/>
        </w:rPr>
      </w:pPr>
    </w:p>
    <w:p w:rsidR="00891B54" w:rsidRPr="0095464E" w:rsidRDefault="00A71569" w:rsidP="00471FCA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Download ed </w:t>
      </w:r>
      <w:r w:rsidR="00891B54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Installazione del software </w:t>
      </w:r>
      <w:r w:rsidR="00891B54"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Oracle11g</w:t>
      </w:r>
    </w:p>
    <w:p w:rsidR="0095464E" w:rsidRPr="0095464E" w:rsidRDefault="00F468D7" w:rsidP="00471FCA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Inizializzazione del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DataBase</w:t>
      </w:r>
      <w:proofErr w:type="spellEnd"/>
    </w:p>
    <w:p w:rsidR="0095464E" w:rsidRPr="0095464E" w:rsidRDefault="0095464E" w:rsidP="00471FCA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Inizializzazione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Directories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del Sistema </w:t>
      </w:r>
    </w:p>
    <w:p w:rsidR="00DC74B4" w:rsidRPr="002D3E13" w:rsidRDefault="00A71569" w:rsidP="00DC74B4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Download ed Installazione  </w:t>
      </w:r>
      <w:r w:rsid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del </w:t>
      </w:r>
      <w:proofErr w:type="spellStart"/>
      <w:r w:rsidR="0095464E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>Servlet</w:t>
      </w:r>
      <w:proofErr w:type="spellEnd"/>
      <w:r w:rsidR="0095464E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Container Apache Tomcat</w:t>
      </w:r>
      <w:r w:rsidR="00CA59B0" w:rsidRPr="002D3E13">
        <w:rPr>
          <w:lang w:val="it-IT"/>
        </w:rPr>
        <w:t xml:space="preserve"> </w:t>
      </w:r>
    </w:p>
    <w:p w:rsidR="002D3E13" w:rsidRPr="00DC74B4" w:rsidRDefault="002D3E13" w:rsidP="00DC74B4">
      <w:pPr>
        <w:rPr>
          <w:lang w:val="it-IT"/>
        </w:rPr>
      </w:pPr>
    </w:p>
    <w:p w:rsidR="00F63108" w:rsidRPr="00BD44D0" w:rsidRDefault="00BD44D0" w:rsidP="00BD44D0">
      <w:pPr>
        <w:pStyle w:val="Titolo1"/>
        <w:ind w:left="720" w:hanging="720"/>
        <w:rPr>
          <w:sz w:val="28"/>
          <w:szCs w:val="28"/>
          <w:lang w:val="it-IT"/>
        </w:rPr>
      </w:pPr>
      <w:bookmarkStart w:id="16" w:name="_Toc355382854"/>
      <w:bookmarkStart w:id="17" w:name="_Toc355643542"/>
      <w:r>
        <w:rPr>
          <w:sz w:val="28"/>
          <w:szCs w:val="28"/>
          <w:lang w:val="it-IT"/>
        </w:rPr>
        <w:t>Download ed Installazione del software</w:t>
      </w:r>
      <w:r w:rsidR="002232C2" w:rsidRPr="00BD44D0">
        <w:rPr>
          <w:sz w:val="28"/>
          <w:szCs w:val="28"/>
          <w:lang w:val="it-IT"/>
        </w:rPr>
        <w:t xml:space="preserve"> Oracle 11g</w:t>
      </w:r>
      <w:bookmarkEnd w:id="16"/>
      <w:bookmarkEnd w:id="17"/>
    </w:p>
    <w:p w:rsidR="004435F1" w:rsidRDefault="004435F1" w:rsidP="004435F1">
      <w:pPr>
        <w:ind w:left="709"/>
        <w:jc w:val="both"/>
        <w:rPr>
          <w:lang w:val="it-IT"/>
        </w:rPr>
      </w:pPr>
      <w:r w:rsidRPr="00FB3E77">
        <w:rPr>
          <w:lang w:val="it-IT"/>
        </w:rPr>
        <w:t>La seguente guida consente l'installazione di Oracle11g su piattaforma Windows (esistono però versioni del DBMS per altre piattaforme).</w:t>
      </w:r>
    </w:p>
    <w:p w:rsidR="00FB3E77" w:rsidRPr="00FB3E77" w:rsidRDefault="00FB3E77" w:rsidP="004435F1">
      <w:pPr>
        <w:ind w:left="709"/>
        <w:jc w:val="both"/>
        <w:rPr>
          <w:lang w:val="it-IT"/>
        </w:rPr>
      </w:pPr>
    </w:p>
    <w:p w:rsidR="00BD44D0" w:rsidRPr="00BD44D0" w:rsidRDefault="00BD44D0" w:rsidP="00BD44D0">
      <w:pPr>
        <w:pStyle w:val="Titolo2"/>
      </w:pPr>
      <w:r w:rsidRPr="00865926">
        <w:rPr>
          <w:lang w:val="it-IT"/>
        </w:rPr>
        <w:tab/>
      </w:r>
      <w:bookmarkStart w:id="18" w:name="_Toc355382855"/>
      <w:bookmarkStart w:id="19" w:name="_Toc355643543"/>
      <w:proofErr w:type="spellStart"/>
      <w:r w:rsidR="004435F1" w:rsidRPr="00BD44D0">
        <w:t>Prerequisiti</w:t>
      </w:r>
      <w:bookmarkEnd w:id="18"/>
      <w:bookmarkEnd w:id="19"/>
      <w:proofErr w:type="spellEnd"/>
    </w:p>
    <w:p w:rsidR="004435F1" w:rsidRPr="00FB3E77" w:rsidRDefault="004435F1" w:rsidP="00D132DC">
      <w:pPr>
        <w:spacing w:after="240"/>
        <w:ind w:left="709"/>
        <w:rPr>
          <w:lang w:val="it-IT"/>
        </w:rPr>
      </w:pPr>
      <w:r w:rsidRPr="00FB3E77">
        <w:rPr>
          <w:lang w:val="it-IT"/>
        </w:rPr>
        <w:t>È necessario disporre dei seguenti requisiti prima di installare Oracle</w:t>
      </w:r>
      <w:r w:rsidR="00CB5B9F">
        <w:rPr>
          <w:lang w:val="it-IT"/>
        </w:rPr>
        <w:t>11g</w:t>
      </w:r>
      <w:r w:rsidRPr="00FB3E77">
        <w:rPr>
          <w:lang w:val="it-IT"/>
        </w:rPr>
        <w:t>: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Almeno 125 MB di spazio disponibile per i file di installazione temporanei.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Almeno 1 GB di RAM fisica per Oracle 11g Standard Edition (1,3 GB di RAM per Oracle 11g Enterprise Edition) e 2 GB di memoria virtuale.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Almeno 4,55 GB di spazio libero su disco per l'installazione base e 4,92 GB per l'installazione avanzata.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I file di installazione di Oracle 11g.</w:t>
      </w:r>
    </w:p>
    <w:p w:rsidR="00D54D4C" w:rsidRPr="00FB3E77" w:rsidRDefault="00D54D4C" w:rsidP="00D132DC">
      <w:pPr>
        <w:pStyle w:val="Titolo2"/>
        <w:rPr>
          <w:sz w:val="22"/>
        </w:rPr>
      </w:pPr>
      <w:bookmarkStart w:id="20" w:name="_Toc355382856"/>
      <w:bookmarkStart w:id="21" w:name="_Toc355643544"/>
      <w:r w:rsidRPr="00FB3E77">
        <w:rPr>
          <w:sz w:val="22"/>
        </w:rPr>
        <w:t>Step1 – Download</w:t>
      </w:r>
      <w:bookmarkEnd w:id="20"/>
      <w:bookmarkEnd w:id="21"/>
    </w:p>
    <w:p w:rsidR="00D54D4C" w:rsidRPr="00FB3E77" w:rsidRDefault="00D54D4C" w:rsidP="00471FCA">
      <w:pPr>
        <w:pStyle w:val="Paragrafoelenco"/>
        <w:numPr>
          <w:ilvl w:val="0"/>
          <w:numId w:val="4"/>
        </w:numPr>
        <w:rPr>
          <w:sz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Scaricare il software Oracle11g accedendo al seguente link:</w:t>
      </w:r>
      <w:hyperlink r:id="rId12" w:history="1">
        <w:r w:rsidRPr="00FB3E77">
          <w:rPr>
            <w:rStyle w:val="Collegamentoipertestuale"/>
            <w:lang w:val="it-IT"/>
          </w:rPr>
          <w:t xml:space="preserve">           http://www.oracle.com/technetwork/database/enterprise-edition/downloads/index.html</w:t>
        </w:r>
      </w:hyperlink>
    </w:p>
    <w:p w:rsidR="00D54D4C" w:rsidRPr="00FB3E77" w:rsidRDefault="00D54D4C" w:rsidP="00D132DC">
      <w:pPr>
        <w:pStyle w:val="Paragrafoelenco"/>
        <w:rPr>
          <w:sz w:val="20"/>
          <w:lang w:val="it-IT"/>
        </w:rPr>
      </w:pPr>
    </w:p>
    <w:p w:rsidR="00D54D4C" w:rsidRPr="00FB3E77" w:rsidRDefault="00D54D4C" w:rsidP="00471FCA">
      <w:pPr>
        <w:pStyle w:val="Paragrafoelenco"/>
        <w:numPr>
          <w:ilvl w:val="0"/>
          <w:numId w:val="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Registrarsi al sito accedendo alla voce “Sign In/Register for Account”</w:t>
      </w:r>
    </w:p>
    <w:p w:rsidR="00D54D4C" w:rsidRPr="00FB3E77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D54D4C" w:rsidRPr="00FB3E77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D54D4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6120130" cy="779271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D54D4C" w:rsidRPr="00FB3E77" w:rsidRDefault="00D54D4C" w:rsidP="00471FCA">
      <w:pPr>
        <w:pStyle w:val="Paragrafoelenco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Accettare la licenza spuntando il radio button che si trova in alto, prima della lista dei file.</w:t>
      </w:r>
    </w:p>
    <w:p w:rsidR="00D54D4C" w:rsidRPr="00FB3E77" w:rsidRDefault="00D54D4C" w:rsidP="00471FCA">
      <w:pPr>
        <w:pStyle w:val="Paragrafoelenco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lastRenderedPageBreak/>
        <w:t>Cliccare sul file di interesse e scaricare i due archivi di Oracle per la propria piattaforma Windows (32 o 64 bit).</w:t>
      </w:r>
    </w:p>
    <w:p w:rsidR="00D54D4C" w:rsidRPr="00FB3E77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D54D4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5518785" cy="4779010"/>
            <wp:effectExtent l="19050" t="19050" r="24765" b="215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4779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D54D4C" w:rsidRPr="00FB3E77" w:rsidRDefault="00D54D4C" w:rsidP="00471FCA">
      <w:pPr>
        <w:pStyle w:val="Paragrafoelenco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Una volta scaricati entrambi, scompattarli nella stessa directory (il contenuto delle due cartelle /database/stage si deve fondere).</w:t>
      </w:r>
    </w:p>
    <w:p w:rsidR="00D54D4C" w:rsidRPr="00FB3E77" w:rsidRDefault="00D54D4C" w:rsidP="00D54D4C">
      <w:pPr>
        <w:ind w:left="720"/>
        <w:rPr>
          <w:sz w:val="22"/>
          <w:lang w:val="it-IT"/>
        </w:rPr>
      </w:pPr>
    </w:p>
    <w:p w:rsidR="004435F1" w:rsidRPr="00FB3E77" w:rsidRDefault="00D54D4C" w:rsidP="00D54D4C">
      <w:pPr>
        <w:pStyle w:val="Titolo2"/>
        <w:rPr>
          <w:sz w:val="22"/>
          <w:lang w:val="it-IT"/>
        </w:rPr>
      </w:pPr>
      <w:bookmarkStart w:id="22" w:name="_Toc355382857"/>
      <w:bookmarkStart w:id="23" w:name="_Toc355643545"/>
      <w:r w:rsidRPr="00FB3E77">
        <w:rPr>
          <w:sz w:val="22"/>
          <w:lang w:val="it-IT"/>
        </w:rPr>
        <w:t xml:space="preserve">Step2 – </w:t>
      </w:r>
      <w:proofErr w:type="spellStart"/>
      <w:r w:rsidRPr="00FB3E77">
        <w:rPr>
          <w:sz w:val="22"/>
          <w:lang w:val="it-IT"/>
        </w:rPr>
        <w:t>Intallazione</w:t>
      </w:r>
      <w:bookmarkEnd w:id="22"/>
      <w:bookmarkEnd w:id="23"/>
      <w:proofErr w:type="spellEnd"/>
    </w:p>
    <w:p w:rsidR="00D54D4C" w:rsidRPr="00D54D4C" w:rsidRDefault="00D54D4C" w:rsidP="00D54D4C">
      <w:pPr>
        <w:rPr>
          <w:lang w:val="it-IT"/>
        </w:rPr>
      </w:pPr>
    </w:p>
    <w:p w:rsidR="00D54D4C" w:rsidRPr="00FB3E77" w:rsidRDefault="00D54D4C" w:rsidP="00D54D4C">
      <w:pPr>
        <w:pStyle w:val="Corpodeltesto"/>
        <w:rPr>
          <w:lang w:val="it-IT"/>
        </w:rPr>
      </w:pPr>
      <w:r w:rsidRPr="00FB3E77">
        <w:rPr>
          <w:lang w:val="it-IT"/>
        </w:rPr>
        <w:t>Lanciare l’eseguibile “setup.exe” e seguire i passi dell’installazione.</w:t>
      </w:r>
    </w:p>
    <w:p w:rsidR="00CB5B9F" w:rsidRDefault="00CB5B9F" w:rsidP="00D54D4C">
      <w:pPr>
        <w:pStyle w:val="Corpodeltesto"/>
        <w:rPr>
          <w:noProof/>
          <w:lang w:val="it-IT" w:eastAsia="it-IT"/>
        </w:rPr>
      </w:pPr>
    </w:p>
    <w:p w:rsidR="00D54D4C" w:rsidRPr="00D54D4C" w:rsidRDefault="00D54D4C" w:rsidP="00D54D4C">
      <w:pPr>
        <w:pStyle w:val="Corpodeltesto"/>
      </w:pPr>
      <w:r w:rsidRPr="00D54D4C">
        <w:rPr>
          <w:noProof/>
          <w:lang w:val="it-IT" w:eastAsia="it-IT"/>
        </w:rPr>
        <w:lastRenderedPageBreak/>
        <w:drawing>
          <wp:inline distT="0" distB="0" distL="0" distR="0">
            <wp:extent cx="6063343" cy="3537858"/>
            <wp:effectExtent l="19050" t="19050" r="13607" b="24492"/>
            <wp:docPr id="10" name="Immagine 10" descr="C:\Users\domenico\Desktop\WorkProject\installazione oracle 4 dummies\1.selezione.set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menico\Desktop\WorkProject\installazione oracle 4 dummies\1.selezione.setup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934" t="1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43" cy="35378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Corpodeltesto"/>
      </w:pPr>
    </w:p>
    <w:p w:rsidR="00D54D4C" w:rsidRPr="00D54D4C" w:rsidRDefault="00D54D4C" w:rsidP="00E86899">
      <w:pPr>
        <w:pStyle w:val="Titolo3"/>
      </w:pPr>
      <w:bookmarkStart w:id="24" w:name="_Toc355382858"/>
      <w:bookmarkStart w:id="25" w:name="_Toc355643546"/>
      <w:r w:rsidRPr="00D54D4C">
        <w:t>Step 2.1</w:t>
      </w:r>
      <w:bookmarkEnd w:id="24"/>
      <w:bookmarkEnd w:id="25"/>
    </w:p>
    <w:p w:rsidR="00D54D4C" w:rsidRPr="00FB3E77" w:rsidRDefault="00D54D4C" w:rsidP="00D132DC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>Nella prima schermata dell'installazione (Configura e aggiornamenti della sicurezza)  sarà richiesto di inserire la mail (e la password se viene indicato il vostro account “My Oracle Support”). A meno che non si è interessati a ricevere mail per essere informati dei problemi di sicurezza, togliere la spunta dalla checkbox, cliccare “Avanti” e alla domanda se si vuole rimane all'oscuro dei problemi cliccare “Si”.</w:t>
      </w: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D54D4C" w:rsidRDefault="00D54D4C" w:rsidP="00E86899">
      <w:pPr>
        <w:pStyle w:val="Titolo3"/>
      </w:pPr>
      <w:bookmarkStart w:id="26" w:name="_Toc355382859"/>
      <w:bookmarkStart w:id="27" w:name="_Toc355643547"/>
      <w:r w:rsidRPr="00D54D4C">
        <w:t>Step 2.2</w:t>
      </w:r>
      <w:bookmarkEnd w:id="26"/>
      <w:bookmarkEnd w:id="27"/>
    </w:p>
    <w:p w:rsidR="00D54D4C" w:rsidRPr="00FB3E77" w:rsidRDefault="00D54D4C" w:rsidP="00D132DC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>Nella seconda schermata (Opzione di installazione) spuntare la voce “Crea e configura un database” e proseguire cliccando su “Avanti”.</w:t>
      </w: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D54D4C" w:rsidRDefault="00D54D4C" w:rsidP="00D54D4C">
      <w:pPr>
        <w:pStyle w:val="Corpodeltesto"/>
      </w:pPr>
      <w:r w:rsidRPr="00D54D4C">
        <w:rPr>
          <w:noProof/>
          <w:lang w:val="it-IT" w:eastAsia="it-IT"/>
        </w:rPr>
        <w:lastRenderedPageBreak/>
        <w:drawing>
          <wp:inline distT="0" distB="0" distL="0" distR="0">
            <wp:extent cx="6120130" cy="4550459"/>
            <wp:effectExtent l="19050" t="19050" r="13970" b="21541"/>
            <wp:docPr id="11" name="Immagine 11" descr="C:\Users\domenico\Desktop\WorkProject\installazione oracle 4 dummies\2.crea.e.conf.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menico\Desktop\WorkProject\installazione oracle 4 dummies\2.crea.e.conf.db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045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Corpodeltesto"/>
      </w:pPr>
    </w:p>
    <w:p w:rsidR="00D54D4C" w:rsidRPr="00D54D4C" w:rsidRDefault="00D54D4C" w:rsidP="00D54D4C">
      <w:pPr>
        <w:pStyle w:val="Corpodeltesto"/>
      </w:pPr>
    </w:p>
    <w:p w:rsidR="00D54D4C" w:rsidRPr="00D54D4C" w:rsidRDefault="00D54D4C" w:rsidP="00E86899">
      <w:pPr>
        <w:pStyle w:val="Titolo3"/>
      </w:pPr>
      <w:bookmarkStart w:id="28" w:name="_Toc355382860"/>
      <w:bookmarkStart w:id="29" w:name="_Toc355643548"/>
      <w:r w:rsidRPr="00D54D4C">
        <w:t>Step 2.3</w:t>
      </w:r>
      <w:bookmarkEnd w:id="28"/>
      <w:bookmarkEnd w:id="29"/>
    </w:p>
    <w:p w:rsidR="00D54D4C" w:rsidRPr="00FB3E77" w:rsidRDefault="00D54D4C" w:rsidP="00861359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>Nella terza schermata (Classe di sistema) indicare la tipologia del vostro computer scegliendo tra “Desktop” e “Server”. Scegliere in base alla vostra macchina e continuare cliccando su “Si”.</w:t>
      </w: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FB3E77" w:rsidRDefault="00D54D4C" w:rsidP="00D54D4C">
      <w:pPr>
        <w:pStyle w:val="Corpodeltesto"/>
        <w:rPr>
          <w:lang w:val="it-IT"/>
        </w:rPr>
      </w:pPr>
      <w:r w:rsidRPr="00D54D4C">
        <w:rPr>
          <w:noProof/>
          <w:lang w:val="it-IT" w:eastAsia="it-IT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162560</wp:posOffset>
            </wp:positionH>
            <wp:positionV relativeFrom="paragraph">
              <wp:posOffset>14605</wp:posOffset>
            </wp:positionV>
            <wp:extent cx="6431915" cy="5202555"/>
            <wp:effectExtent l="19050" t="19050" r="6985" b="0"/>
            <wp:wrapSquare wrapText="bothSides"/>
            <wp:docPr id="12" name="Immagine 12" descr="C:\Users\domenico\Desktop\WorkProject\installazione oracle 4 dummies\3.classe.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menico\Desktop\WorkProject\installazione oracle 4 dummies\3.classe.desktop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520255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D54D4C" w:rsidRDefault="00D54D4C" w:rsidP="00861359">
      <w:pPr>
        <w:pStyle w:val="Titolo3"/>
        <w:jc w:val="both"/>
      </w:pPr>
      <w:bookmarkStart w:id="30" w:name="_Toc355382861"/>
      <w:bookmarkStart w:id="31" w:name="_Toc355643549"/>
      <w:r w:rsidRPr="00D54D4C">
        <w:t>Step 2.4</w:t>
      </w:r>
      <w:bookmarkEnd w:id="30"/>
      <w:bookmarkEnd w:id="31"/>
    </w:p>
    <w:p w:rsidR="00D54D4C" w:rsidRPr="00FB3E77" w:rsidRDefault="00D54D4C" w:rsidP="00861359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>La quarta schermata (Installazione tipica) è la schermata più importante dell'installazione. Essa serve per definire le configurazioni di base. I primi tre campi indicano rispettivamente la directory home di Oracle, la directory del software e la directory dei file del database. È consigliabile lasciare le directory di default.</w:t>
      </w:r>
    </w:p>
    <w:p w:rsidR="00D54D4C" w:rsidRPr="00FB3E77" w:rsidRDefault="00D54D4C" w:rsidP="00861359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>Nel campo Edizione database Indicare quale tra le quattro versioni esistenti di Oracle11g si vuole installare : è consigliabile la scelta della versione “Enterprise Edition” in quanto è quella che offre più “features”.</w:t>
      </w:r>
    </w:p>
    <w:p w:rsidR="00D54D4C" w:rsidRPr="00FB3E77" w:rsidRDefault="00D54D4C" w:rsidP="00861359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>Nel campo Set di caratteri è consigliabile lasciare il valore di default Predefinito.</w:t>
      </w:r>
    </w:p>
    <w:p w:rsidR="00D54D4C" w:rsidRPr="00FB3E77" w:rsidRDefault="00D54D4C" w:rsidP="00861359">
      <w:pPr>
        <w:pStyle w:val="Corpodeltesto"/>
        <w:jc w:val="both"/>
        <w:rPr>
          <w:lang w:val="it-IT"/>
        </w:rPr>
      </w:pPr>
      <w:r w:rsidRPr="00FB3E77">
        <w:rPr>
          <w:lang w:val="it-IT"/>
        </w:rPr>
        <w:t xml:space="preserve">Infine inserire come </w:t>
      </w:r>
      <w:r w:rsidR="00861359">
        <w:rPr>
          <w:lang w:val="it-IT"/>
        </w:rPr>
        <w:t>nell’immagine i seguenti valori</w:t>
      </w:r>
      <w:r w:rsidRPr="00FB3E77">
        <w:rPr>
          <w:lang w:val="it-IT"/>
        </w:rPr>
        <w:t xml:space="preserve">: </w:t>
      </w:r>
    </w:p>
    <w:p w:rsidR="00D54D4C" w:rsidRPr="00FB3E77" w:rsidRDefault="00D54D4C" w:rsidP="00861359">
      <w:pPr>
        <w:pStyle w:val="Corpodeltesto"/>
        <w:jc w:val="both"/>
        <w:rPr>
          <w:lang w:val="it-IT"/>
        </w:rPr>
      </w:pPr>
      <w:r w:rsidRPr="00861359">
        <w:rPr>
          <w:i/>
          <w:lang w:val="it-IT"/>
        </w:rPr>
        <w:t>Nome del database globale</w:t>
      </w:r>
      <w:r w:rsidRPr="00FB3E77">
        <w:rPr>
          <w:lang w:val="it-IT"/>
        </w:rPr>
        <w:t xml:space="preserve">: </w:t>
      </w:r>
      <w:r w:rsidRPr="00FB3E77">
        <w:rPr>
          <w:b/>
          <w:lang w:val="it-IT"/>
        </w:rPr>
        <w:t xml:space="preserve">orcl </w:t>
      </w:r>
    </w:p>
    <w:p w:rsidR="00D54D4C" w:rsidRPr="00FB3E77" w:rsidRDefault="00D54D4C" w:rsidP="00D54D4C">
      <w:pPr>
        <w:pStyle w:val="Corpodeltesto"/>
        <w:rPr>
          <w:lang w:val="it-IT"/>
        </w:rPr>
      </w:pPr>
      <w:r w:rsidRPr="00861359">
        <w:rPr>
          <w:i/>
          <w:noProof/>
          <w:lang w:val="it-IT" w:eastAsia="it-IT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-137160</wp:posOffset>
            </wp:positionH>
            <wp:positionV relativeFrom="paragraph">
              <wp:posOffset>596900</wp:posOffset>
            </wp:positionV>
            <wp:extent cx="6668770" cy="5336540"/>
            <wp:effectExtent l="19050" t="19050" r="0" b="0"/>
            <wp:wrapSquare wrapText="bothSides"/>
            <wp:docPr id="13" name="Immagine 13" descr="C:\Users\domenico\Desktop\WorkProject\installazione oracle 4 dummies\4.impostazione.password.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menico\Desktop\WorkProject\installazione oracle 4 dummies\4.impostazione.password.admi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3365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61359" w:rsidRPr="00861359">
        <w:rPr>
          <w:i/>
          <w:lang w:val="it-IT"/>
        </w:rPr>
        <w:t>Password Amministrativa</w:t>
      </w:r>
      <w:r w:rsidRPr="00FB3E77">
        <w:rPr>
          <w:lang w:val="it-IT"/>
        </w:rPr>
        <w:t xml:space="preserve">: </w:t>
      </w:r>
      <w:r w:rsidRPr="00FB3E77">
        <w:rPr>
          <w:b/>
          <w:lang w:val="it-IT"/>
        </w:rPr>
        <w:t>root</w:t>
      </w:r>
      <w:r w:rsidRPr="00FB3E77">
        <w:rPr>
          <w:lang w:val="it-IT"/>
        </w:rPr>
        <w:t>.</w:t>
      </w: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D54D4C" w:rsidRDefault="00D54D4C" w:rsidP="00461320">
      <w:pPr>
        <w:pStyle w:val="Titolo3"/>
      </w:pPr>
      <w:bookmarkStart w:id="32" w:name="_Toc355382862"/>
      <w:bookmarkStart w:id="33" w:name="_Toc355643550"/>
      <w:r w:rsidRPr="00D54D4C">
        <w:t>Step 2.5</w:t>
      </w:r>
      <w:bookmarkEnd w:id="32"/>
      <w:bookmarkEnd w:id="33"/>
    </w:p>
    <w:p w:rsidR="00D54D4C" w:rsidRPr="00D54D4C" w:rsidRDefault="00D54D4C" w:rsidP="00861359">
      <w:pPr>
        <w:pStyle w:val="Corpodeltesto"/>
        <w:jc w:val="both"/>
      </w:pPr>
      <w:r w:rsidRPr="00FB3E77">
        <w:rPr>
          <w:lang w:val="it-IT"/>
        </w:rPr>
        <w:t xml:space="preserve">Nella quinta schermata (Controllo dei prerequisiti) l'installer eseguirà un controllo delle caratteristiche della macchina per accertarsi che si disponga dei requisiti minimi richiesti da Oracle 11g. </w:t>
      </w:r>
      <w:proofErr w:type="spellStart"/>
      <w:r w:rsidR="00724A67">
        <w:t>Quando</w:t>
      </w:r>
      <w:proofErr w:type="spellEnd"/>
      <w:r w:rsidR="00724A67">
        <w:t xml:space="preserve"> ha </w:t>
      </w:r>
      <w:proofErr w:type="spellStart"/>
      <w:r w:rsidR="00724A67">
        <w:t>terminato</w:t>
      </w:r>
      <w:proofErr w:type="spellEnd"/>
      <w:r w:rsidR="00861359">
        <w:t xml:space="preserve"> </w:t>
      </w:r>
      <w:proofErr w:type="spellStart"/>
      <w:r w:rsidRPr="00D54D4C">
        <w:t>positivamente</w:t>
      </w:r>
      <w:proofErr w:type="spellEnd"/>
      <w:r w:rsidRPr="00D54D4C">
        <w:t xml:space="preserve"> </w:t>
      </w:r>
      <w:proofErr w:type="spellStart"/>
      <w:r w:rsidRPr="00D54D4C">
        <w:t>il</w:t>
      </w:r>
      <w:proofErr w:type="spellEnd"/>
      <w:r w:rsidRPr="00D54D4C">
        <w:t xml:space="preserve"> test, </w:t>
      </w:r>
      <w:proofErr w:type="spellStart"/>
      <w:r w:rsidRPr="00D54D4C">
        <w:t>proseguire</w:t>
      </w:r>
      <w:proofErr w:type="spellEnd"/>
      <w:r w:rsidRPr="00D54D4C">
        <w:t xml:space="preserve"> con l’installazione.</w:t>
      </w:r>
    </w:p>
    <w:p w:rsidR="00D54D4C" w:rsidRPr="00D54D4C" w:rsidRDefault="00D54D4C" w:rsidP="00D54D4C">
      <w:pPr>
        <w:pStyle w:val="Corpodeltesto"/>
      </w:pPr>
    </w:p>
    <w:p w:rsidR="00D54D4C" w:rsidRPr="00D54D4C" w:rsidRDefault="00D54D4C" w:rsidP="00461320">
      <w:pPr>
        <w:pStyle w:val="Titolo3"/>
      </w:pPr>
      <w:bookmarkStart w:id="34" w:name="_Toc355382863"/>
      <w:bookmarkStart w:id="35" w:name="_Toc355643551"/>
      <w:r w:rsidRPr="00D54D4C">
        <w:t>Step 2.6</w:t>
      </w:r>
      <w:bookmarkEnd w:id="34"/>
      <w:bookmarkEnd w:id="35"/>
    </w:p>
    <w:p w:rsidR="00D54D4C" w:rsidRPr="00FB3E77" w:rsidRDefault="00D54D4C" w:rsidP="00D54D4C">
      <w:pPr>
        <w:pStyle w:val="Corpodeltesto"/>
        <w:rPr>
          <w:lang w:val="it-IT"/>
        </w:rPr>
      </w:pPr>
      <w:r w:rsidRPr="00FB3E77">
        <w:rPr>
          <w:lang w:val="it-IT"/>
        </w:rPr>
        <w:t>La sesta schermata è di riepilogo e mostra le scelte fatte; procedere con l'installazione.</w:t>
      </w:r>
    </w:p>
    <w:p w:rsidR="00D54D4C" w:rsidRPr="00FB3E77" w:rsidRDefault="00D54D4C" w:rsidP="00D54D4C">
      <w:pPr>
        <w:pStyle w:val="Corpodeltesto"/>
        <w:rPr>
          <w:lang w:val="it-IT"/>
        </w:rPr>
      </w:pPr>
    </w:p>
    <w:p w:rsidR="00D54D4C" w:rsidRPr="00D54D4C" w:rsidRDefault="00D54D4C" w:rsidP="00D54D4C">
      <w:pPr>
        <w:pStyle w:val="Corpodeltesto"/>
      </w:pPr>
      <w:r w:rsidRPr="00D54D4C">
        <w:rPr>
          <w:noProof/>
          <w:lang w:val="it-IT" w:eastAsia="it-IT"/>
        </w:rPr>
        <w:lastRenderedPageBreak/>
        <w:drawing>
          <wp:inline distT="0" distB="0" distL="0" distR="0">
            <wp:extent cx="5495059" cy="4115464"/>
            <wp:effectExtent l="19050" t="19050" r="10391" b="18386"/>
            <wp:docPr id="14" name="Immagine 14" descr="C:\Users\domenico\Desktop\WorkProject\installazione oracle 4 dummies\5.riepi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omenico\Desktop\WorkProject\installazione oracle 4 dummies\5.riepilog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562" cy="411808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Corpodeltesto"/>
      </w:pPr>
    </w:p>
    <w:p w:rsidR="00D54D4C" w:rsidRPr="00D54D4C" w:rsidRDefault="00D54D4C" w:rsidP="00461320">
      <w:pPr>
        <w:pStyle w:val="Titolo3"/>
      </w:pPr>
      <w:bookmarkStart w:id="36" w:name="_Toc355382864"/>
      <w:bookmarkStart w:id="37" w:name="_Toc355643552"/>
      <w:r w:rsidRPr="00D54D4C">
        <w:t>Step 2.7</w:t>
      </w:r>
      <w:bookmarkEnd w:id="36"/>
      <w:bookmarkEnd w:id="37"/>
    </w:p>
    <w:p w:rsidR="00CB5B9F" w:rsidRDefault="00D54D4C" w:rsidP="00CB5B9F">
      <w:pPr>
        <w:pStyle w:val="Corpodeltesto"/>
        <w:rPr>
          <w:lang w:val="it-IT"/>
        </w:rPr>
      </w:pPr>
      <w:r w:rsidRPr="00FB3E77">
        <w:rPr>
          <w:lang w:val="it-IT"/>
        </w:rPr>
        <w:t>A installazione conclusa, l'installer mostrerà l'esito dell'installazione. Non rimane che cliccare sul bottone per concludere l'operazione.</w:t>
      </w:r>
      <w:r w:rsidR="00E94A4F">
        <w:rPr>
          <w:lang w:val="it-IT"/>
        </w:rPr>
        <w:t xml:space="preserve"> </w:t>
      </w:r>
      <w:r w:rsidRPr="00FB3E77">
        <w:rPr>
          <w:lang w:val="it-IT"/>
        </w:rPr>
        <w:t>L’installazione di Oracle11g è stata completata.</w:t>
      </w:r>
    </w:p>
    <w:p w:rsidR="00CB5B9F" w:rsidRDefault="00CB5B9F" w:rsidP="00CB5B9F">
      <w:pPr>
        <w:rPr>
          <w:rFonts w:ascii="Arial" w:hAnsi="Arial"/>
          <w:b/>
          <w:sz w:val="28"/>
          <w:szCs w:val="28"/>
          <w:lang w:val="it-IT"/>
        </w:rPr>
      </w:pPr>
    </w:p>
    <w:p w:rsidR="00CB5B9F" w:rsidRPr="00CB5B9F" w:rsidRDefault="00CB5B9F" w:rsidP="00915802">
      <w:pPr>
        <w:pStyle w:val="Titolo1"/>
        <w:ind w:left="720" w:hanging="720"/>
        <w:rPr>
          <w:b w:val="0"/>
          <w:sz w:val="28"/>
          <w:szCs w:val="28"/>
          <w:lang w:val="it-IT"/>
        </w:rPr>
      </w:pPr>
      <w:bookmarkStart w:id="38" w:name="_Toc355382865"/>
      <w:bookmarkStart w:id="39" w:name="_Toc355643553"/>
      <w:r>
        <w:rPr>
          <w:sz w:val="28"/>
          <w:szCs w:val="28"/>
          <w:lang w:val="it-IT"/>
        </w:rPr>
        <w:t>Inizializzazione del Database</w:t>
      </w:r>
      <w:bookmarkEnd w:id="38"/>
      <w:bookmarkEnd w:id="39"/>
      <w:r>
        <w:rPr>
          <w:sz w:val="28"/>
          <w:szCs w:val="28"/>
          <w:lang w:val="it-IT"/>
        </w:rPr>
        <w:t xml:space="preserve"> </w:t>
      </w:r>
    </w:p>
    <w:p w:rsidR="00CB5B9F" w:rsidRPr="00CB5B9F" w:rsidRDefault="00CB5B9F" w:rsidP="00CB5B9F">
      <w:pPr>
        <w:rPr>
          <w:lang w:val="it-IT"/>
        </w:rPr>
      </w:pPr>
    </w:p>
    <w:p w:rsidR="00865926" w:rsidRDefault="00865926" w:rsidP="00167CEC">
      <w:pPr>
        <w:ind w:left="709"/>
        <w:jc w:val="both"/>
        <w:outlineLvl w:val="0"/>
        <w:rPr>
          <w:lang w:val="it-IT"/>
        </w:rPr>
      </w:pPr>
      <w:r w:rsidRPr="00FB3E77">
        <w:rPr>
          <w:lang w:val="it-IT"/>
        </w:rPr>
        <w:t>Per inizializzare</w:t>
      </w:r>
      <w:r w:rsidRPr="00865926">
        <w:rPr>
          <w:lang w:val="it-IT"/>
        </w:rPr>
        <w:t xml:space="preserve"> </w:t>
      </w:r>
      <w:r w:rsidRPr="00FB3E77">
        <w:rPr>
          <w:lang w:val="it-IT"/>
        </w:rPr>
        <w:t xml:space="preserve">il </w:t>
      </w:r>
      <w:r w:rsidR="00F33ABA">
        <w:rPr>
          <w:lang w:val="it-IT"/>
        </w:rPr>
        <w:t>D</w:t>
      </w:r>
      <w:r w:rsidRPr="00FB3E77">
        <w:rPr>
          <w:lang w:val="it-IT"/>
        </w:rPr>
        <w:t>atabase del nostro sistema</w:t>
      </w:r>
      <w:r>
        <w:rPr>
          <w:lang w:val="it-IT"/>
        </w:rPr>
        <w:t xml:space="preserve"> sono </w:t>
      </w:r>
      <w:r w:rsidR="00F33ABA">
        <w:rPr>
          <w:lang w:val="it-IT"/>
        </w:rPr>
        <w:t>necessari</w:t>
      </w:r>
      <w:r>
        <w:rPr>
          <w:lang w:val="it-IT"/>
        </w:rPr>
        <w:t xml:space="preserve"> due </w:t>
      </w:r>
      <w:r w:rsidRPr="00865926">
        <w:rPr>
          <w:i/>
          <w:lang w:val="it-IT"/>
        </w:rPr>
        <w:t>Script SQL</w:t>
      </w:r>
      <w:r>
        <w:rPr>
          <w:lang w:val="it-IT"/>
        </w:rPr>
        <w:t xml:space="preserve"> :</w:t>
      </w:r>
    </w:p>
    <w:p w:rsidR="00865926" w:rsidRDefault="00865926" w:rsidP="00167CEC">
      <w:pPr>
        <w:ind w:left="709"/>
        <w:jc w:val="both"/>
        <w:outlineLvl w:val="0"/>
        <w:rPr>
          <w:lang w:val="it-IT"/>
        </w:rPr>
      </w:pPr>
    </w:p>
    <w:p w:rsidR="00865926" w:rsidRDefault="00F33ABA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- Gruppo_Azzurro_</w:t>
      </w:r>
      <w:r w:rsidR="00865926" w:rsidRPr="00FB3E77">
        <w:rPr>
          <w:lang w:val="it-IT"/>
        </w:rPr>
        <w:t>inizializzazione</w:t>
      </w:r>
      <w:r>
        <w:rPr>
          <w:lang w:val="it-IT"/>
        </w:rPr>
        <w:t>_</w:t>
      </w:r>
      <w:r w:rsidR="00865926" w:rsidRPr="00FB3E77">
        <w:rPr>
          <w:lang w:val="it-IT"/>
        </w:rPr>
        <w:t>DB.sql</w:t>
      </w:r>
    </w:p>
    <w:p w:rsidR="00865926" w:rsidRPr="00865926" w:rsidRDefault="00865926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 xml:space="preserve">- </w:t>
      </w:r>
      <w:r w:rsidR="00F33ABA">
        <w:rPr>
          <w:lang w:val="it-IT"/>
        </w:rPr>
        <w:t>Gruppo_Azzurro_</w:t>
      </w:r>
      <w:r>
        <w:rPr>
          <w:lang w:val="it-IT"/>
        </w:rPr>
        <w:t>storedProcedures</w:t>
      </w:r>
      <w:r w:rsidR="00F33ABA">
        <w:rPr>
          <w:lang w:val="it-IT"/>
        </w:rPr>
        <w:t>_</w:t>
      </w:r>
      <w:r>
        <w:rPr>
          <w:lang w:val="it-IT"/>
        </w:rPr>
        <w:t>DB.sql</w:t>
      </w:r>
    </w:p>
    <w:p w:rsidR="00865926" w:rsidRDefault="00865926" w:rsidP="00167CEC">
      <w:pPr>
        <w:ind w:left="709"/>
        <w:jc w:val="both"/>
        <w:outlineLvl w:val="0"/>
        <w:rPr>
          <w:lang w:val="it-IT"/>
        </w:rPr>
      </w:pPr>
    </w:p>
    <w:p w:rsidR="00F33ABA" w:rsidRDefault="00865926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Entrambi i file sono contenuti nel supporto ottico fornito in fase di rilascio. Precisamente sono collocati nella cartella INIZIALIZZAZIONE_DB_SISTEMA_EDITORIALE.</w:t>
      </w:r>
      <w:r w:rsidR="00F33ABA">
        <w:rPr>
          <w:lang w:val="it-IT"/>
        </w:rPr>
        <w:t xml:space="preserve"> </w:t>
      </w:r>
    </w:p>
    <w:p w:rsidR="00F33ABA" w:rsidRDefault="00F33ABA" w:rsidP="00167CEC">
      <w:pPr>
        <w:ind w:left="709"/>
        <w:jc w:val="both"/>
        <w:outlineLvl w:val="0"/>
        <w:rPr>
          <w:lang w:val="it-IT"/>
        </w:rPr>
      </w:pPr>
    </w:p>
    <w:p w:rsidR="00865926" w:rsidRDefault="00F33ABA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Si osserva inoltre che nella cartella CANCELLAZIONE_DB_SISTEMA_EDITORIALE è presente lo Script necessario per la cancellazione del Database.</w:t>
      </w:r>
    </w:p>
    <w:p w:rsidR="00F33ABA" w:rsidRDefault="00F33ABA" w:rsidP="00167CEC">
      <w:pPr>
        <w:ind w:left="709"/>
        <w:jc w:val="both"/>
        <w:outlineLvl w:val="0"/>
        <w:rPr>
          <w:lang w:val="it-IT"/>
        </w:rPr>
      </w:pPr>
    </w:p>
    <w:p w:rsidR="00865926" w:rsidRDefault="00F33ABA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- Gruppo_Azzurro_cancellazione_</w:t>
      </w:r>
      <w:r w:rsidRPr="00FB3E77">
        <w:rPr>
          <w:lang w:val="it-IT"/>
        </w:rPr>
        <w:t>DB.sql</w:t>
      </w:r>
    </w:p>
    <w:p w:rsidR="00F33ABA" w:rsidRDefault="00F33ABA" w:rsidP="00167CEC">
      <w:pPr>
        <w:ind w:left="709"/>
        <w:jc w:val="both"/>
        <w:outlineLvl w:val="0"/>
        <w:rPr>
          <w:lang w:val="it-IT"/>
        </w:rPr>
      </w:pPr>
    </w:p>
    <w:p w:rsidR="00167CEC" w:rsidRPr="00FB3E77" w:rsidRDefault="00865926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 xml:space="preserve">La procedura di inizializzazione </w:t>
      </w:r>
      <w:r w:rsidR="00F33ABA">
        <w:rPr>
          <w:lang w:val="it-IT"/>
        </w:rPr>
        <w:t xml:space="preserve">può essere eseguita </w:t>
      </w:r>
      <w:r w:rsidR="00167CEC" w:rsidRPr="00FB3E77">
        <w:rPr>
          <w:lang w:val="it-IT"/>
        </w:rPr>
        <w:t>in due differenti modi: il primo fa uso di “</w:t>
      </w:r>
      <w:r w:rsidR="00167CEC" w:rsidRPr="00F33ABA">
        <w:rPr>
          <w:i/>
          <w:lang w:val="it-IT"/>
        </w:rPr>
        <w:t>SQL Plus</w:t>
      </w:r>
      <w:r w:rsidR="00167CEC" w:rsidRPr="00FB3E77">
        <w:rPr>
          <w:lang w:val="it-IT"/>
        </w:rPr>
        <w:t>” e il secondo di “</w:t>
      </w:r>
      <w:r w:rsidR="00167CEC" w:rsidRPr="00F33ABA">
        <w:rPr>
          <w:i/>
          <w:lang w:val="it-IT"/>
        </w:rPr>
        <w:t>SQL Developer</w:t>
      </w:r>
      <w:r w:rsidR="00167CEC" w:rsidRPr="00FB3E77">
        <w:rPr>
          <w:lang w:val="it-IT"/>
        </w:rPr>
        <w:t>”.</w:t>
      </w:r>
      <w:r w:rsidR="00F33ABA">
        <w:rPr>
          <w:lang w:val="it-IT"/>
        </w:rPr>
        <w:t xml:space="preserve"> Di seguito</w:t>
      </w:r>
      <w:r w:rsidR="00167CEC" w:rsidRPr="00FB3E77">
        <w:rPr>
          <w:lang w:val="it-IT"/>
        </w:rPr>
        <w:t xml:space="preserve"> </w:t>
      </w:r>
      <w:r w:rsidR="00F33ABA">
        <w:rPr>
          <w:lang w:val="it-IT"/>
        </w:rPr>
        <w:t>s</w:t>
      </w:r>
      <w:r w:rsidR="00167CEC" w:rsidRPr="00FB3E77">
        <w:rPr>
          <w:lang w:val="it-IT"/>
        </w:rPr>
        <w:t xml:space="preserve">ono descritti entrambi i metodi ma è consigliato, per semplicità, il primo. </w:t>
      </w:r>
    </w:p>
    <w:p w:rsidR="00167CEC" w:rsidRDefault="00167CEC" w:rsidP="00167CEC">
      <w:pPr>
        <w:jc w:val="both"/>
        <w:outlineLvl w:val="0"/>
        <w:rPr>
          <w:lang w:val="it-IT"/>
        </w:rPr>
      </w:pPr>
    </w:p>
    <w:p w:rsidR="00865926" w:rsidRPr="00FB3E77" w:rsidRDefault="00865926" w:rsidP="00167CEC">
      <w:pPr>
        <w:jc w:val="both"/>
        <w:outlineLvl w:val="0"/>
        <w:rPr>
          <w:lang w:val="it-IT"/>
        </w:rPr>
      </w:pPr>
      <w:r>
        <w:rPr>
          <w:lang w:val="it-IT"/>
        </w:rPr>
        <w:tab/>
        <w:t xml:space="preserve"> </w:t>
      </w:r>
    </w:p>
    <w:p w:rsidR="00CB5B9F" w:rsidRPr="00CB5B9F" w:rsidRDefault="00167CEC" w:rsidP="00471FCA">
      <w:pPr>
        <w:pStyle w:val="Titolo3"/>
        <w:numPr>
          <w:ilvl w:val="0"/>
          <w:numId w:val="10"/>
        </w:numPr>
        <w:rPr>
          <w:b/>
        </w:rPr>
      </w:pPr>
      <w:bookmarkStart w:id="40" w:name="_Toc355382866"/>
      <w:bookmarkStart w:id="41" w:name="_Toc355643554"/>
      <w:proofErr w:type="spellStart"/>
      <w:r w:rsidRPr="00CB5B9F">
        <w:rPr>
          <w:b/>
        </w:rPr>
        <w:t>Metodo</w:t>
      </w:r>
      <w:proofErr w:type="spellEnd"/>
      <w:r w:rsidRPr="00CB5B9F">
        <w:rPr>
          <w:b/>
        </w:rPr>
        <w:t xml:space="preserve"> </w:t>
      </w:r>
      <w:proofErr w:type="spellStart"/>
      <w:r w:rsidRPr="00CB5B9F">
        <w:rPr>
          <w:b/>
        </w:rPr>
        <w:t>Principale</w:t>
      </w:r>
      <w:proofErr w:type="spellEnd"/>
      <w:r w:rsidRPr="00CB5B9F">
        <w:rPr>
          <w:b/>
        </w:rPr>
        <w:t xml:space="preserve"> - SQL Plus</w:t>
      </w:r>
      <w:bookmarkEnd w:id="40"/>
      <w:bookmarkEnd w:id="41"/>
    </w:p>
    <w:p w:rsidR="00CB5B9F" w:rsidRDefault="00CB5B9F" w:rsidP="00167CEC">
      <w:pPr>
        <w:ind w:left="709"/>
        <w:jc w:val="both"/>
        <w:rPr>
          <w:lang w:val="it-IT"/>
        </w:rPr>
      </w:pPr>
    </w:p>
    <w:p w:rsidR="00E94A4F" w:rsidRDefault="00167CEC" w:rsidP="00167CEC">
      <w:pPr>
        <w:ind w:left="709"/>
        <w:jc w:val="both"/>
        <w:rPr>
          <w:lang w:val="it-IT"/>
        </w:rPr>
      </w:pPr>
      <w:r w:rsidRPr="00FB3E77">
        <w:rPr>
          <w:lang w:val="it-IT"/>
        </w:rPr>
        <w:t>“SQL Plus” è un software utilizzato per eseguire comandi SQL, script PL/SQL e funzioni di amministrazione. Il tool è compreso nell’installazione della versione server di Oracle e sarà utilizzato per eseguire lo script SQL per definire l’utente GRUPPO_AZZURRO a cui sarà associato il database di lavoro con le rispettive tabelle che lo caratterizzano</w:t>
      </w:r>
      <w:r w:rsidR="00CB5B9F">
        <w:rPr>
          <w:lang w:val="it-IT"/>
        </w:rPr>
        <w:t xml:space="preserve"> e le </w:t>
      </w:r>
      <w:proofErr w:type="spellStart"/>
      <w:r w:rsidR="00E94A4F">
        <w:rPr>
          <w:lang w:val="it-IT"/>
        </w:rPr>
        <w:t>Store</w:t>
      </w:r>
      <w:proofErr w:type="spellEnd"/>
      <w:r w:rsidR="00E94A4F">
        <w:rPr>
          <w:lang w:val="it-IT"/>
        </w:rPr>
        <w:t xml:space="preserve"> </w:t>
      </w:r>
      <w:proofErr w:type="spellStart"/>
      <w:r w:rsidR="00E94A4F">
        <w:rPr>
          <w:lang w:val="it-IT"/>
        </w:rPr>
        <w:t>Procedures</w:t>
      </w:r>
      <w:proofErr w:type="spellEnd"/>
      <w:r w:rsidR="00E94A4F">
        <w:rPr>
          <w:lang w:val="it-IT"/>
        </w:rPr>
        <w:t xml:space="preserve"> necessarie per il corretto funzionamento dell' applicazione.</w:t>
      </w:r>
    </w:p>
    <w:p w:rsidR="00167CEC" w:rsidRPr="00FB3E77" w:rsidRDefault="00167CEC" w:rsidP="00167CEC">
      <w:pPr>
        <w:ind w:left="709"/>
        <w:jc w:val="both"/>
        <w:rPr>
          <w:lang w:val="it-IT"/>
        </w:rPr>
      </w:pPr>
      <w:r w:rsidRPr="00FB3E77">
        <w:rPr>
          <w:lang w:val="it-IT"/>
        </w:rPr>
        <w:t>.</w:t>
      </w:r>
    </w:p>
    <w:p w:rsidR="00167CEC" w:rsidRPr="00167CEC" w:rsidRDefault="00167CEC" w:rsidP="00471FCA">
      <w:pPr>
        <w:pStyle w:val="Paragrafoelenco"/>
        <w:numPr>
          <w:ilvl w:val="0"/>
          <w:numId w:val="7"/>
        </w:numPr>
        <w:jc w:val="both"/>
        <w:outlineLvl w:val="0"/>
      </w:pPr>
      <w:proofErr w:type="spellStart"/>
      <w:r w:rsidRPr="00167CEC">
        <w:t>Settaggio</w:t>
      </w:r>
      <w:proofErr w:type="spellEnd"/>
      <w:r w:rsidRPr="00167CEC">
        <w:t xml:space="preserve"> del DB</w:t>
      </w: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Accedere al tool SQL Plus percorrendo i seguenti passi: Start/Programmi/Oracle-OraDb11g_home1/Sviluppo di applicazioni/SQL Plus 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Inserire nel prompt dei comandi le credenziali di accesso, per l’utente amministratore, sotto elencate: </w:t>
      </w:r>
    </w:p>
    <w:p w:rsidR="00E94A4F" w:rsidRPr="00865926" w:rsidRDefault="00E94A4F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86592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</w:p>
    <w:p w:rsidR="00167CEC" w:rsidRPr="00167CEC" w:rsidRDefault="00167CEC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Nome </w:t>
      </w:r>
      <w:proofErr w:type="spellStart"/>
      <w:r w:rsidR="00E94A4F">
        <w:rPr>
          <w:rFonts w:ascii="Times New Roman" w:eastAsia="Times New Roman" w:hAnsi="Times New Roman" w:cs="Times New Roman"/>
          <w:sz w:val="20"/>
          <w:szCs w:val="20"/>
        </w:rPr>
        <w:t>U</w:t>
      </w:r>
      <w:r w:rsidRPr="00167CEC">
        <w:rPr>
          <w:rFonts w:ascii="Times New Roman" w:eastAsia="Times New Roman" w:hAnsi="Times New Roman" w:cs="Times New Roman"/>
          <w:sz w:val="20"/>
          <w:szCs w:val="20"/>
        </w:rPr>
        <w:t>tente</w:t>
      </w:r>
      <w:proofErr w:type="spellEnd"/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r w:rsidRPr="00167CEC">
        <w:rPr>
          <w:rFonts w:ascii="Times New Roman" w:eastAsia="Times New Roman" w:hAnsi="Times New Roman" w:cs="Times New Roman"/>
          <w:b/>
          <w:sz w:val="20"/>
          <w:szCs w:val="20"/>
        </w:rPr>
        <w:t>system</w:t>
      </w:r>
    </w:p>
    <w:p w:rsidR="00E94A4F" w:rsidRDefault="00167CEC" w:rsidP="00167CEC">
      <w:pPr>
        <w:pStyle w:val="Nessunaspaziatura"/>
        <w:ind w:left="1418"/>
        <w:rPr>
          <w:rFonts w:ascii="Times New Roman" w:eastAsia="Times New Roman" w:hAnsi="Times New Roman" w:cs="Times New Roman"/>
          <w:b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Password: </w:t>
      </w:r>
      <w:r w:rsidRPr="00167CEC">
        <w:rPr>
          <w:rFonts w:ascii="Times New Roman" w:eastAsia="Times New Roman" w:hAnsi="Times New Roman" w:cs="Times New Roman"/>
          <w:b/>
          <w:sz w:val="20"/>
          <w:szCs w:val="20"/>
        </w:rPr>
        <w:t>root</w:t>
      </w:r>
    </w:p>
    <w:p w:rsidR="00E94A4F" w:rsidRPr="00167CEC" w:rsidRDefault="00E94A4F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6120130" cy="3028611"/>
            <wp:effectExtent l="19050" t="19050" r="13970" b="19389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861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</w:p>
    <w:p w:rsidR="00F33ABA" w:rsidRPr="00F33ABA" w:rsidRDefault="00F33ABA" w:rsidP="00F33ABA">
      <w:pPr>
        <w:ind w:left="1080"/>
        <w:jc w:val="both"/>
        <w:outlineLvl w:val="0"/>
      </w:pPr>
    </w:p>
    <w:p w:rsidR="00311562" w:rsidRDefault="00311562" w:rsidP="00311562">
      <w:pPr>
        <w:pStyle w:val="Paragrafoelenco"/>
        <w:numPr>
          <w:ilvl w:val="0"/>
          <w:numId w:val="5"/>
        </w:numPr>
        <w:ind w:left="1418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Copiare 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path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file 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" Gruppo_Azzurro_inizializzazione_DB.sql " e " Gruppo_Azzurro_storedProcedures_DB.sql "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dal supporto ottico fornito.  </w:t>
      </w:r>
    </w:p>
    <w:p w:rsidR="00311562" w:rsidRDefault="00311562" w:rsidP="00311562">
      <w:pPr>
        <w:pStyle w:val="Paragrafoelenco"/>
        <w:ind w:left="1418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311562" w:rsidRPr="00311562" w:rsidRDefault="00311562" w:rsidP="00311562">
      <w:pPr>
        <w:pStyle w:val="Paragrafoelenco"/>
        <w:ind w:left="1418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F33ABA" w:rsidRDefault="00F33ABA" w:rsidP="00F33ABA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lastRenderedPageBreak/>
        <w:t xml:space="preserve">Inserire il </w:t>
      </w:r>
      <w:proofErr w:type="spellStart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path</w:t>
      </w:r>
      <w:proofErr w:type="spellEnd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relativo al file "</w:t>
      </w:r>
      <w:r w:rsidR="00311562"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Gruppo_Azzurro_inizializzazione_DB.sql</w:t>
      </w:r>
      <w:r w:rsid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",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preceduto dal carattere @ come mostrato nell’esempio seguente :</w:t>
      </w:r>
    </w:p>
    <w:p w:rsidR="00E94A4F" w:rsidRPr="00FB3E77" w:rsidRDefault="00E94A4F" w:rsidP="00865926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167CEC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5715000" cy="228600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Pr="00167CEC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</w:p>
    <w:p w:rsidR="00311562" w:rsidRDefault="00167CEC" w:rsidP="002619B3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E94A4F">
        <w:rPr>
          <w:rFonts w:ascii="Times New Roman" w:eastAsia="Times New Roman" w:hAnsi="Times New Roman" w:cs="Times New Roman"/>
          <w:sz w:val="20"/>
          <w:szCs w:val="20"/>
          <w:lang w:val="it-IT"/>
        </w:rPr>
        <w:t>e premere invio.</w:t>
      </w:r>
    </w:p>
    <w:p w:rsidR="00311562" w:rsidRDefault="00311562" w:rsidP="002619B3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311562" w:rsidRDefault="00311562" w:rsidP="00311562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 modo analogo, inserire 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il </w:t>
      </w:r>
      <w:proofErr w:type="spellStart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path</w:t>
      </w:r>
      <w:proofErr w:type="spellEnd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relativo al file "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cancellazione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_DB.sql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",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preceduto dal carattere @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e </w:t>
      </w:r>
      <w:r w:rsidRPr="00E94A4F">
        <w:rPr>
          <w:rFonts w:ascii="Times New Roman" w:eastAsia="Times New Roman" w:hAnsi="Times New Roman" w:cs="Times New Roman"/>
          <w:sz w:val="20"/>
          <w:szCs w:val="20"/>
          <w:lang w:val="it-IT"/>
        </w:rPr>
        <w:t>premere invio.</w:t>
      </w:r>
    </w:p>
    <w:p w:rsidR="00311562" w:rsidRDefault="00311562" w:rsidP="00311562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311562" w:rsidRDefault="00311562" w:rsidP="00311562">
      <w:pPr>
        <w:pStyle w:val="Paragrafoelenco"/>
        <w:numPr>
          <w:ilvl w:val="0"/>
          <w:numId w:val="13"/>
        </w:numPr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Scrivere </w:t>
      </w:r>
      <w:r w:rsidRPr="0031156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exit</w:t>
      </w:r>
      <w:r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 xml:space="preserve"> 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e premere invio</w:t>
      </w:r>
      <w:r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per completare la procedura di inizializzazione del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DataBase.ì</w:t>
      </w:r>
      <w:proofErr w:type="spellEnd"/>
    </w:p>
    <w:p w:rsidR="00167CEC" w:rsidRPr="00E94A4F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E94A4F" w:rsidRDefault="00E94A4F" w:rsidP="00471FCA">
      <w:pPr>
        <w:pStyle w:val="Titolo3"/>
        <w:numPr>
          <w:ilvl w:val="0"/>
          <w:numId w:val="10"/>
        </w:numPr>
        <w:rPr>
          <w:b/>
        </w:rPr>
      </w:pPr>
      <w:r w:rsidRPr="00311562">
        <w:rPr>
          <w:b/>
          <w:lang w:val="it-IT"/>
        </w:rPr>
        <w:t xml:space="preserve"> </w:t>
      </w:r>
      <w:bookmarkStart w:id="42" w:name="_Toc355382867"/>
      <w:bookmarkStart w:id="43" w:name="_Toc355643555"/>
      <w:proofErr w:type="spellStart"/>
      <w:r w:rsidR="00167CEC" w:rsidRPr="00E94A4F">
        <w:rPr>
          <w:b/>
        </w:rPr>
        <w:t>Metodo</w:t>
      </w:r>
      <w:proofErr w:type="spellEnd"/>
      <w:r w:rsidR="00167CEC" w:rsidRPr="00E94A4F">
        <w:rPr>
          <w:b/>
        </w:rPr>
        <w:t xml:space="preserve"> </w:t>
      </w:r>
      <w:proofErr w:type="spellStart"/>
      <w:r w:rsidR="00167CEC" w:rsidRPr="00E94A4F">
        <w:rPr>
          <w:b/>
        </w:rPr>
        <w:t>Alternativo</w:t>
      </w:r>
      <w:proofErr w:type="spellEnd"/>
      <w:r w:rsidR="00167CEC" w:rsidRPr="00E94A4F">
        <w:rPr>
          <w:b/>
        </w:rPr>
        <w:t xml:space="preserve"> - SQL Developer</w:t>
      </w:r>
      <w:bookmarkEnd w:id="42"/>
      <w:bookmarkEnd w:id="43"/>
    </w:p>
    <w:p w:rsidR="00E94A4F" w:rsidRDefault="00E94A4F" w:rsidP="0059071D">
      <w:pPr>
        <w:ind w:left="709"/>
        <w:jc w:val="both"/>
        <w:outlineLvl w:val="0"/>
        <w:rPr>
          <w:lang w:val="it-IT"/>
        </w:rPr>
      </w:pPr>
    </w:p>
    <w:p w:rsidR="00167CEC" w:rsidRDefault="00167CEC" w:rsidP="0059071D">
      <w:pPr>
        <w:ind w:left="709"/>
        <w:jc w:val="both"/>
        <w:outlineLvl w:val="0"/>
        <w:rPr>
          <w:lang w:val="it-IT"/>
        </w:rPr>
      </w:pPr>
      <w:r w:rsidRPr="00FB3E77">
        <w:rPr>
          <w:lang w:val="it-IT"/>
        </w:rPr>
        <w:t>Oracle “SQL Developer” è uno strumento grafico che consente di aumentare la produttività e semplificare le attività di sviluppo del database. Con esso è possibile connettersi a qualsiasi schema di database Oracle e consente di semplificare le seguenti attività:</w:t>
      </w:r>
    </w:p>
    <w:p w:rsidR="00E94A4F" w:rsidRDefault="00E94A4F" w:rsidP="0059071D">
      <w:pPr>
        <w:ind w:left="709"/>
        <w:jc w:val="both"/>
        <w:outlineLvl w:val="0"/>
        <w:rPr>
          <w:lang w:val="it-IT"/>
        </w:rPr>
      </w:pPr>
    </w:p>
    <w:p w:rsidR="00E94A4F" w:rsidRPr="00FB3E77" w:rsidRDefault="00E94A4F" w:rsidP="0059071D">
      <w:pPr>
        <w:ind w:left="709"/>
        <w:jc w:val="both"/>
        <w:outlineLvl w:val="0"/>
        <w:rPr>
          <w:lang w:val="it-IT"/>
        </w:rPr>
      </w:pPr>
    </w:p>
    <w:p w:rsidR="00167CEC" w:rsidRPr="00FB3E77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Esame e gestione degli oggetti del database.</w:t>
      </w:r>
    </w:p>
    <w:p w:rsidR="00167CEC" w:rsidRPr="00FB3E77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Esecuzione di istruzioni e script di SQL.</w:t>
      </w:r>
    </w:p>
    <w:p w:rsidR="00167CEC" w:rsidRPr="00FB3E77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Modifica e debug di istruzioni PL/SQL.</w:t>
      </w:r>
    </w:p>
    <w:p w:rsidR="00167CEC" w:rsidRPr="00167CEC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67CEC">
        <w:rPr>
          <w:rFonts w:ascii="Times New Roman" w:eastAsia="Times New Roman" w:hAnsi="Times New Roman" w:cs="Times New Roman"/>
          <w:sz w:val="20"/>
          <w:szCs w:val="20"/>
        </w:rPr>
        <w:t>Creazione</w:t>
      </w:r>
      <w:proofErr w:type="spellEnd"/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167CEC">
        <w:rPr>
          <w:rFonts w:ascii="Times New Roman" w:eastAsia="Times New Roman" w:hAnsi="Times New Roman" w:cs="Times New Roman"/>
          <w:sz w:val="20"/>
          <w:szCs w:val="20"/>
        </w:rPr>
        <w:t>di</w:t>
      </w:r>
      <w:proofErr w:type="spellEnd"/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 report.</w:t>
      </w:r>
    </w:p>
    <w:p w:rsidR="0059071D" w:rsidRPr="00FB3E77" w:rsidRDefault="00167CEC" w:rsidP="0059071D">
      <w:pPr>
        <w:ind w:left="709"/>
        <w:jc w:val="both"/>
        <w:outlineLvl w:val="0"/>
        <w:rPr>
          <w:lang w:val="it-IT"/>
        </w:rPr>
      </w:pPr>
      <w:r w:rsidRPr="00FB3E77">
        <w:rPr>
          <w:lang w:val="it-IT"/>
        </w:rPr>
        <w:t>Il tool è compreso nell’installazione della versione server di Oracle.</w:t>
      </w:r>
      <w:r w:rsidR="009809FB">
        <w:rPr>
          <w:lang w:val="it-IT"/>
        </w:rPr>
        <w:t xml:space="preserve"> Prerequisito necessario per il corretto utilizzo è l'aver già installato sul proprio sistema la JDK (versione 1.6.0_25 o superiore - link - </w:t>
      </w:r>
      <w:hyperlink r:id="rId22" w:history="1">
        <w:r w:rsidR="009809FB" w:rsidRPr="00D52E5B">
          <w:rPr>
            <w:rStyle w:val="Collegamentoipertestuale"/>
            <w:lang w:val="it-IT"/>
          </w:rPr>
          <w:t>http://www.oracle.com/technetwork/java/javase/downloads/index.html</w:t>
        </w:r>
      </w:hyperlink>
      <w:r w:rsidR="009809FB">
        <w:rPr>
          <w:lang w:val="it-IT"/>
        </w:rPr>
        <w:t xml:space="preserve"> ).</w:t>
      </w:r>
    </w:p>
    <w:p w:rsidR="0059071D" w:rsidRPr="00FB3E77" w:rsidRDefault="0059071D" w:rsidP="0059071D">
      <w:pPr>
        <w:ind w:left="709"/>
        <w:jc w:val="both"/>
        <w:outlineLvl w:val="0"/>
        <w:rPr>
          <w:lang w:val="it-IT"/>
        </w:rPr>
      </w:pPr>
    </w:p>
    <w:p w:rsidR="00167CEC" w:rsidRPr="00167CEC" w:rsidRDefault="00167CEC" w:rsidP="00471FCA">
      <w:pPr>
        <w:pStyle w:val="Paragrafoelenco"/>
        <w:numPr>
          <w:ilvl w:val="0"/>
          <w:numId w:val="7"/>
        </w:numPr>
        <w:jc w:val="both"/>
        <w:outlineLvl w:val="0"/>
      </w:pPr>
      <w:proofErr w:type="spellStart"/>
      <w:r w:rsidRPr="00167CEC">
        <w:t>Settaggio</w:t>
      </w:r>
      <w:proofErr w:type="spellEnd"/>
      <w:r w:rsidRPr="00167CEC">
        <w:t xml:space="preserve"> del DB</w:t>
      </w: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Avviare il tool SQL Developer percorrendo i seguenti passi: Start/Programmi/Oracle-OraDb11g_home1/Sviluppo di applicazioni/SQL Developer </w:t>
      </w:r>
    </w:p>
    <w:p w:rsidR="00167CEC" w:rsidRPr="00FB3E77" w:rsidRDefault="00167CEC" w:rsidP="00167CEC">
      <w:pPr>
        <w:pStyle w:val="Nessunaspaziatura"/>
        <w:ind w:left="72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Creare una connessione al database. 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</w:p>
    <w:p w:rsidR="00167CEC" w:rsidRPr="00167CEC" w:rsidRDefault="00167CEC" w:rsidP="00167CEC">
      <w:pPr>
        <w:pStyle w:val="Nessunaspaziatura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5627287" cy="1344324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434" cy="134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Pr="00167CEC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Inserire i dati necessari per effettuare la connessione come nella figura di seguito.</w:t>
      </w:r>
    </w:p>
    <w:p w:rsidR="00167CEC" w:rsidRPr="00FB3E77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</w:p>
    <w:p w:rsidR="00167CEC" w:rsidRDefault="00167CEC" w:rsidP="00167CEC">
      <w:pPr>
        <w:jc w:val="center"/>
      </w:pPr>
      <w:r w:rsidRPr="00167CEC">
        <w:rPr>
          <w:noProof/>
          <w:lang w:val="it-IT" w:eastAsia="it-IT"/>
        </w:rPr>
        <w:lastRenderedPageBreak/>
        <w:drawing>
          <wp:inline distT="0" distB="0" distL="0" distR="0">
            <wp:extent cx="4968607" cy="3571480"/>
            <wp:effectExtent l="19050" t="0" r="3443" b="0"/>
            <wp:docPr id="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57" cy="358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359" w:rsidRPr="00167CEC" w:rsidRDefault="00861359" w:rsidP="00167CEC">
      <w:pPr>
        <w:jc w:val="center"/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Aprire con SQL </w:t>
      </w:r>
      <w:proofErr w:type="spellStart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Developer</w:t>
      </w:r>
      <w:proofErr w:type="spellEnd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il file “</w:t>
      </w:r>
      <w:r w:rsid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Gruppo_Azzurro_I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nizializzazione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_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DB.sql” presente all’interno del supporto ottico fornito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nella cartella </w:t>
      </w:r>
      <w:r w:rsidR="00561B06">
        <w:rPr>
          <w:lang w:val="it-IT"/>
        </w:rPr>
        <w:t>INIZIALIZZAZIONE_DB_SISTEMA_EDITORIALE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.  </w:t>
      </w:r>
    </w:p>
    <w:p w:rsidR="00167CEC" w:rsidRPr="00FB3E77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167CEC" w:rsidRDefault="00F5632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5943600" cy="3148667"/>
            <wp:effectExtent l="19050" t="0" r="0" b="0"/>
            <wp:docPr id="31" name="Immagine 16" descr="G:\inizializzazione_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inizializzazione_DB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Pr="00167CEC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Eseguire lo script come illustrato in figura.</w:t>
      </w:r>
    </w:p>
    <w:p w:rsidR="00561B06" w:rsidRPr="00561B06" w:rsidRDefault="00167CEC" w:rsidP="00561B06">
      <w:pPr>
        <w:pStyle w:val="Nessunaspaziatura"/>
        <w:ind w:left="720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lastRenderedPageBreak/>
        <w:drawing>
          <wp:inline distT="0" distB="0" distL="0" distR="0">
            <wp:extent cx="6268200" cy="2974554"/>
            <wp:effectExtent l="19050" t="0" r="0" b="0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422" cy="297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B06" w:rsidRDefault="00561B06" w:rsidP="00FF68C9">
      <w:pPr>
        <w:pStyle w:val="Nessunaspaziatura"/>
        <w:ind w:left="709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FF68C9">
      <w:pPr>
        <w:pStyle w:val="Nessunaspaziatura"/>
        <w:ind w:left="709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Per verificare la corretta creazione dell’utente e le rispettive tabelle:</w:t>
      </w:r>
    </w:p>
    <w:p w:rsidR="00167CEC" w:rsidRPr="00FB3E77" w:rsidRDefault="00167CEC" w:rsidP="00167CEC">
      <w:pPr>
        <w:pStyle w:val="Nessunaspaziatura"/>
        <w:ind w:left="360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Creare una nuova connessione all’utente appena creato come illustrato in figura (inserire come password GRUPPO_AZZURRO).</w:t>
      </w:r>
    </w:p>
    <w:p w:rsidR="00167CEC" w:rsidRPr="00FB3E77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Default="00167CEC" w:rsidP="00167CEC">
      <w:pPr>
        <w:jc w:val="center"/>
      </w:pPr>
      <w:r w:rsidRPr="00167CEC">
        <w:rPr>
          <w:noProof/>
          <w:lang w:val="it-IT" w:eastAsia="it-IT"/>
        </w:rPr>
        <w:drawing>
          <wp:inline distT="0" distB="0" distL="0" distR="0">
            <wp:extent cx="6480902" cy="3024090"/>
            <wp:effectExtent l="19050" t="0" r="0" b="0"/>
            <wp:docPr id="1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10086" r="-31" b="1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5" cy="302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B06" w:rsidRPr="00167CEC" w:rsidRDefault="00561B06" w:rsidP="00167CEC">
      <w:pPr>
        <w:jc w:val="center"/>
      </w:pPr>
    </w:p>
    <w:p w:rsidR="00167CEC" w:rsidRPr="00167CEC" w:rsidRDefault="00167CEC" w:rsidP="00167CEC">
      <w:pPr>
        <w:jc w:val="center"/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Se i passi effettuati sono corretti il risultato ottenuto deve essere il seguente.</w:t>
      </w:r>
    </w:p>
    <w:p w:rsidR="00167CEC" w:rsidRDefault="00167CEC" w:rsidP="00167CEC">
      <w:pPr>
        <w:pStyle w:val="Paragrafoelenco"/>
        <w:jc w:val="both"/>
        <w:outlineLvl w:val="0"/>
        <w:rPr>
          <w:lang w:val="it-IT"/>
        </w:rPr>
      </w:pPr>
    </w:p>
    <w:p w:rsidR="00167CEC" w:rsidRDefault="00167CEC" w:rsidP="00167CEC">
      <w:pPr>
        <w:pStyle w:val="Paragrafoelenco"/>
        <w:jc w:val="center"/>
        <w:outlineLvl w:val="0"/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2949911" cy="3327094"/>
            <wp:effectExtent l="19050" t="0" r="2839" b="0"/>
            <wp:docPr id="2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2459" r="5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11" cy="332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E77" w:rsidRDefault="00FB3E77">
      <w:pPr>
        <w:ind w:left="720"/>
        <w:rPr>
          <w:b/>
          <w:sz w:val="24"/>
        </w:rPr>
      </w:pPr>
    </w:p>
    <w:p w:rsidR="00F007E8" w:rsidRDefault="00F007E8">
      <w:pPr>
        <w:ind w:left="720"/>
        <w:rPr>
          <w:b/>
          <w:sz w:val="24"/>
        </w:rPr>
      </w:pPr>
    </w:p>
    <w:p w:rsidR="00C52D84" w:rsidRPr="00561B06" w:rsidRDefault="00FB3E77" w:rsidP="00471FCA">
      <w:pPr>
        <w:pStyle w:val="Paragrafoelenco"/>
        <w:numPr>
          <w:ilvl w:val="0"/>
          <w:numId w:val="7"/>
        </w:numPr>
        <w:rPr>
          <w:b/>
          <w:sz w:val="24"/>
          <w:lang w:val="it-IT"/>
        </w:rPr>
      </w:pPr>
      <w:proofErr w:type="spellStart"/>
      <w:r w:rsidRPr="00FB3E77">
        <w:t>Settaggio</w:t>
      </w:r>
      <w:proofErr w:type="spellEnd"/>
      <w:r w:rsidRPr="00FB3E77">
        <w:t xml:space="preserve"> </w:t>
      </w:r>
      <w:proofErr w:type="spellStart"/>
      <w:r w:rsidRPr="00FB3E77">
        <w:t>delle</w:t>
      </w:r>
      <w:proofErr w:type="spellEnd"/>
      <w:r w:rsidRPr="00FB3E77">
        <w:t xml:space="preserve"> Procedure</w:t>
      </w:r>
    </w:p>
    <w:p w:rsidR="00561B06" w:rsidRPr="00561B06" w:rsidRDefault="00561B06" w:rsidP="00561B06">
      <w:pPr>
        <w:pStyle w:val="Paragrafoelenco"/>
        <w:rPr>
          <w:b/>
          <w:sz w:val="24"/>
          <w:lang w:val="it-IT"/>
        </w:rPr>
      </w:pPr>
    </w:p>
    <w:p w:rsidR="00561B06" w:rsidRDefault="00FB3E77" w:rsidP="00561B06">
      <w:pPr>
        <w:pStyle w:val="Paragrafoelenco"/>
        <w:numPr>
          <w:ilvl w:val="0"/>
          <w:numId w:val="8"/>
        </w:numPr>
        <w:jc w:val="both"/>
        <w:rPr>
          <w:b/>
          <w:sz w:val="24"/>
          <w:lang w:val="it-IT"/>
        </w:rPr>
      </w:pP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Aprire con SQL </w:t>
      </w:r>
      <w:proofErr w:type="spellStart"/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Develope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r</w:t>
      </w:r>
      <w:proofErr w:type="spellEnd"/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il file “Gruppo_Azzurro_Store</w:t>
      </w: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Procedure_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DB</w:t>
      </w: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.sql” presente all’interno del supporto ottico fornito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nella cartella </w:t>
      </w:r>
      <w:r w:rsidR="00561B06" w:rsidRP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nella cartella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precedentemente indicata.</w:t>
      </w:r>
    </w:p>
    <w:p w:rsidR="00C52D84" w:rsidRPr="00561B06" w:rsidRDefault="00FB3E77" w:rsidP="00561B06">
      <w:pPr>
        <w:pStyle w:val="Paragrafoelenco"/>
        <w:ind w:left="1440"/>
        <w:jc w:val="both"/>
        <w:rPr>
          <w:b/>
          <w:sz w:val="24"/>
          <w:lang w:val="it-IT"/>
        </w:rPr>
      </w:pPr>
      <w:r w:rsidRPr="00561B06">
        <w:rPr>
          <w:lang w:val="it-IT"/>
        </w:rPr>
        <w:tab/>
      </w:r>
    </w:p>
    <w:p w:rsidR="00C52D84" w:rsidRDefault="00F5632C" w:rsidP="00C52D84">
      <w:pPr>
        <w:rPr>
          <w:b/>
          <w:sz w:val="24"/>
          <w:lang w:val="it-IT"/>
        </w:rPr>
      </w:pPr>
      <w:r>
        <w:rPr>
          <w:b/>
          <w:noProof/>
          <w:sz w:val="24"/>
          <w:lang w:val="it-IT" w:eastAsia="it-IT"/>
        </w:rPr>
        <w:drawing>
          <wp:inline distT="0" distB="0" distL="0" distR="0">
            <wp:extent cx="5943600" cy="3207796"/>
            <wp:effectExtent l="19050" t="0" r="0" b="0"/>
            <wp:docPr id="32" name="Immagine 17" descr="G:\storedProced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storedProcedure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0C9" w:rsidRPr="00C52D84" w:rsidRDefault="003720C9" w:rsidP="00C52D84">
      <w:pPr>
        <w:rPr>
          <w:b/>
          <w:sz w:val="24"/>
          <w:lang w:val="it-IT"/>
        </w:rPr>
      </w:pPr>
    </w:p>
    <w:p w:rsidR="00C52D84" w:rsidRPr="00C52D84" w:rsidRDefault="00C52D84" w:rsidP="00471FCA">
      <w:pPr>
        <w:pStyle w:val="Paragrafoelenco"/>
        <w:numPr>
          <w:ilvl w:val="0"/>
          <w:numId w:val="8"/>
        </w:numPr>
        <w:rPr>
          <w:b/>
          <w:sz w:val="24"/>
          <w:lang w:val="it-IT"/>
        </w:rPr>
      </w:pP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Eseguire lo script</w:t>
      </w:r>
      <w:r w:rsidR="003720C9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come fatto precedentemente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per completare l'inizializzazione del </w:t>
      </w:r>
      <w:proofErr w:type="spellStart"/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DataBase</w:t>
      </w:r>
      <w:proofErr w:type="spellEnd"/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634AF8" w:rsidRDefault="00634AF8" w:rsidP="00634AF8">
      <w:pPr>
        <w:pStyle w:val="Titolo3"/>
        <w:numPr>
          <w:ilvl w:val="0"/>
          <w:numId w:val="10"/>
        </w:numPr>
        <w:rPr>
          <w:b/>
        </w:rPr>
      </w:pPr>
      <w:bookmarkStart w:id="44" w:name="_Toc355643556"/>
      <w:proofErr w:type="spellStart"/>
      <w:r>
        <w:rPr>
          <w:b/>
        </w:rPr>
        <w:t>Cancellazione</w:t>
      </w:r>
      <w:proofErr w:type="spellEnd"/>
      <w:r>
        <w:rPr>
          <w:b/>
        </w:rPr>
        <w:t xml:space="preserve"> del Database</w:t>
      </w:r>
      <w:bookmarkEnd w:id="44"/>
    </w:p>
    <w:p w:rsidR="00634AF8" w:rsidRDefault="00634AF8" w:rsidP="00634AF8">
      <w:r>
        <w:tab/>
      </w:r>
    </w:p>
    <w:p w:rsidR="00634AF8" w:rsidRDefault="00634AF8" w:rsidP="00634AF8">
      <w:pPr>
        <w:rPr>
          <w:lang w:val="it-IT"/>
        </w:rPr>
      </w:pPr>
      <w:r w:rsidRPr="006035BF">
        <w:rPr>
          <w:lang w:val="it-IT"/>
        </w:rPr>
        <w:tab/>
      </w:r>
      <w:r w:rsidRPr="00634AF8">
        <w:rPr>
          <w:lang w:val="it-IT"/>
        </w:rPr>
        <w:t xml:space="preserve">Nel momento in cui si desidera eliminare il Database del </w:t>
      </w:r>
      <w:r>
        <w:rPr>
          <w:lang w:val="it-IT"/>
        </w:rPr>
        <w:t>S</w:t>
      </w:r>
      <w:r w:rsidRPr="00634AF8">
        <w:rPr>
          <w:lang w:val="it-IT"/>
        </w:rPr>
        <w:t xml:space="preserve">istema </w:t>
      </w:r>
      <w:r>
        <w:rPr>
          <w:lang w:val="it-IT"/>
        </w:rPr>
        <w:t>E</w:t>
      </w:r>
      <w:r w:rsidRPr="00634AF8">
        <w:rPr>
          <w:lang w:val="it-IT"/>
        </w:rPr>
        <w:t xml:space="preserve">ditoriale </w:t>
      </w:r>
      <w:r w:rsidR="00404836">
        <w:rPr>
          <w:lang w:val="it-IT"/>
        </w:rPr>
        <w:t>è</w:t>
      </w:r>
      <w:r>
        <w:rPr>
          <w:lang w:val="it-IT"/>
        </w:rPr>
        <w:t xml:space="preserve"> necessario utilizzare </w:t>
      </w:r>
    </w:p>
    <w:p w:rsidR="00634AF8" w:rsidRDefault="00634AF8" w:rsidP="00634AF8">
      <w:pPr>
        <w:rPr>
          <w:lang w:val="it-IT"/>
        </w:rPr>
      </w:pPr>
    </w:p>
    <w:p w:rsidR="00634AF8" w:rsidRDefault="00634AF8" w:rsidP="00634AF8">
      <w:pPr>
        <w:rPr>
          <w:lang w:val="it-IT"/>
        </w:rPr>
      </w:pPr>
      <w:r>
        <w:rPr>
          <w:lang w:val="it-IT"/>
        </w:rPr>
        <w:tab/>
        <w:t xml:space="preserve"> lo script SQL </w:t>
      </w:r>
      <w:r w:rsidRPr="00634AF8">
        <w:rPr>
          <w:lang w:val="it-IT"/>
        </w:rPr>
        <w:t>"Gruppo_Azzurro_cancellazione_DB.sql"</w:t>
      </w:r>
      <w:r>
        <w:rPr>
          <w:lang w:val="it-IT"/>
        </w:rPr>
        <w:t xml:space="preserve"> </w:t>
      </w:r>
      <w:r w:rsidR="00404836">
        <w:rPr>
          <w:lang w:val="it-IT"/>
        </w:rPr>
        <w:t xml:space="preserve"> </w:t>
      </w:r>
      <w:r w:rsidRPr="00634AF8">
        <w:rPr>
          <w:lang w:val="it-IT"/>
        </w:rPr>
        <w:t xml:space="preserve">presente </w:t>
      </w:r>
      <w:r w:rsidR="00404836">
        <w:rPr>
          <w:lang w:val="it-IT"/>
        </w:rPr>
        <w:t xml:space="preserve">nella </w:t>
      </w:r>
      <w:r w:rsidRPr="00634AF8">
        <w:rPr>
          <w:lang w:val="it-IT"/>
        </w:rPr>
        <w:t>cartella</w:t>
      </w:r>
      <w:r>
        <w:rPr>
          <w:lang w:val="it-IT"/>
        </w:rPr>
        <w:t xml:space="preserve"> </w:t>
      </w:r>
    </w:p>
    <w:p w:rsidR="00634AF8" w:rsidRDefault="00634AF8" w:rsidP="00634AF8">
      <w:pPr>
        <w:rPr>
          <w:lang w:val="it-IT"/>
        </w:rPr>
      </w:pPr>
    </w:p>
    <w:p w:rsidR="00634AF8" w:rsidRDefault="00634AF8" w:rsidP="00634AF8">
      <w:pPr>
        <w:rPr>
          <w:lang w:val="it-IT"/>
        </w:rPr>
      </w:pPr>
      <w:r>
        <w:rPr>
          <w:lang w:val="it-IT"/>
        </w:rPr>
        <w:tab/>
      </w:r>
      <w:r w:rsidRPr="00634AF8">
        <w:rPr>
          <w:lang w:val="it-IT"/>
        </w:rPr>
        <w:t>CANCELLAZIONE_DB_SISTEMA_EDITORIALE</w:t>
      </w:r>
      <w:r>
        <w:rPr>
          <w:lang w:val="it-IT"/>
        </w:rPr>
        <w:t xml:space="preserve"> </w:t>
      </w:r>
      <w:r w:rsidR="00404836">
        <w:rPr>
          <w:lang w:val="it-IT"/>
        </w:rPr>
        <w:t>del</w:t>
      </w:r>
      <w:r>
        <w:rPr>
          <w:lang w:val="it-IT"/>
        </w:rPr>
        <w:t xml:space="preserve"> supporto ottico fornito. In particolare bisogna </w:t>
      </w:r>
    </w:p>
    <w:p w:rsidR="00634AF8" w:rsidRDefault="00634AF8" w:rsidP="00634AF8">
      <w:pPr>
        <w:rPr>
          <w:lang w:val="it-IT"/>
        </w:rPr>
      </w:pPr>
    </w:p>
    <w:p w:rsidR="00634AF8" w:rsidRPr="00634AF8" w:rsidRDefault="00634AF8" w:rsidP="00FB3E77">
      <w:pPr>
        <w:rPr>
          <w:lang w:val="it-IT"/>
        </w:rPr>
      </w:pPr>
      <w:r>
        <w:rPr>
          <w:lang w:val="it-IT"/>
        </w:rPr>
        <w:tab/>
        <w:t>seguire gli stessi passi indicati nei paragrafi precedenti.</w:t>
      </w:r>
    </w:p>
    <w:p w:rsidR="00634AF8" w:rsidRDefault="00634AF8" w:rsidP="00FB3E77">
      <w:pPr>
        <w:rPr>
          <w:b/>
          <w:sz w:val="24"/>
          <w:lang w:val="it-IT"/>
        </w:rPr>
      </w:pPr>
    </w:p>
    <w:p w:rsidR="00634AF8" w:rsidRPr="00FB3E77" w:rsidRDefault="00634AF8" w:rsidP="00FB3E77">
      <w:pPr>
        <w:rPr>
          <w:b/>
          <w:sz w:val="24"/>
          <w:lang w:val="it-IT"/>
        </w:rPr>
      </w:pPr>
    </w:p>
    <w:p w:rsidR="00ED2303" w:rsidRPr="00CB5B9F" w:rsidRDefault="00ED2303" w:rsidP="00915802">
      <w:pPr>
        <w:pStyle w:val="Titolo1"/>
        <w:ind w:left="720" w:hanging="720"/>
        <w:rPr>
          <w:b w:val="0"/>
          <w:sz w:val="28"/>
          <w:szCs w:val="28"/>
          <w:lang w:val="it-IT"/>
        </w:rPr>
      </w:pPr>
      <w:bookmarkStart w:id="45" w:name="_Toc355382868"/>
      <w:bookmarkStart w:id="46" w:name="_Toc355643557"/>
      <w:r>
        <w:rPr>
          <w:sz w:val="28"/>
          <w:szCs w:val="28"/>
          <w:lang w:val="it-IT"/>
        </w:rPr>
        <w:t>Inizializzazione del</w:t>
      </w:r>
      <w:r w:rsidR="00CA59B0">
        <w:rPr>
          <w:sz w:val="28"/>
          <w:szCs w:val="28"/>
          <w:lang w:val="it-IT"/>
        </w:rPr>
        <w:t xml:space="preserve">le </w:t>
      </w:r>
      <w:proofErr w:type="spellStart"/>
      <w:r w:rsidR="00CA59B0">
        <w:rPr>
          <w:sz w:val="28"/>
          <w:szCs w:val="28"/>
          <w:lang w:val="it-IT"/>
        </w:rPr>
        <w:t>Directories</w:t>
      </w:r>
      <w:proofErr w:type="spellEnd"/>
      <w:r w:rsidR="00CA59B0">
        <w:rPr>
          <w:sz w:val="28"/>
          <w:szCs w:val="28"/>
          <w:lang w:val="it-IT"/>
        </w:rPr>
        <w:t xml:space="preserve"> del Sistema</w:t>
      </w:r>
      <w:bookmarkEnd w:id="45"/>
      <w:bookmarkEnd w:id="46"/>
      <w:r>
        <w:rPr>
          <w:sz w:val="28"/>
          <w:szCs w:val="28"/>
          <w:lang w:val="it-IT"/>
        </w:rPr>
        <w:t xml:space="preserve"> </w:t>
      </w:r>
    </w:p>
    <w:p w:rsidR="00CA59B0" w:rsidRDefault="00CA59B0" w:rsidP="00CA59B0">
      <w:pPr>
        <w:rPr>
          <w:lang w:val="it-IT"/>
        </w:rPr>
      </w:pPr>
      <w:bookmarkStart w:id="47" w:name="Installing_Axis2_in_a_Servlet_Container"/>
      <w:bookmarkEnd w:id="47"/>
    </w:p>
    <w:p w:rsidR="000A13C4" w:rsidRDefault="00CA59B0" w:rsidP="00915802">
      <w:pPr>
        <w:ind w:left="720"/>
        <w:rPr>
          <w:lang w:val="it-IT"/>
        </w:rPr>
      </w:pPr>
      <w:r>
        <w:rPr>
          <w:lang w:val="it-IT"/>
        </w:rPr>
        <w:t xml:space="preserve">La fase di installazione dell'applicazione prevede la creazione, sul disco rigido dell'utente, di una serie di cartelle necessarie per il corretto funzionamento del sistema. </w:t>
      </w:r>
    </w:p>
    <w:p w:rsidR="000A13C4" w:rsidRDefault="000A13C4" w:rsidP="00915802">
      <w:pPr>
        <w:ind w:left="720"/>
        <w:rPr>
          <w:lang w:val="it-IT"/>
        </w:rPr>
      </w:pPr>
    </w:p>
    <w:p w:rsidR="001848C8" w:rsidRDefault="00E54110" w:rsidP="00915802">
      <w:pPr>
        <w:ind w:left="720"/>
        <w:rPr>
          <w:lang w:val="it-IT"/>
        </w:rPr>
      </w:pPr>
      <w:r>
        <w:rPr>
          <w:lang w:val="it-IT"/>
        </w:rPr>
        <w:t>Prerequisito fondamentale per poter procedere è l'aver già installato sul proprio sistema la JRE (versione 1.6.0_25</w:t>
      </w:r>
      <w:r w:rsidR="0024758A">
        <w:rPr>
          <w:lang w:val="it-IT"/>
        </w:rPr>
        <w:t xml:space="preserve"> o superiore </w:t>
      </w:r>
      <w:r w:rsidR="000A13C4">
        <w:rPr>
          <w:lang w:val="it-IT"/>
        </w:rPr>
        <w:t xml:space="preserve">- link - </w:t>
      </w:r>
      <w:hyperlink r:id="rId30" w:history="1">
        <w:r w:rsidR="000A13C4" w:rsidRPr="00D52E5B">
          <w:rPr>
            <w:rStyle w:val="Collegamentoipertestuale"/>
            <w:lang w:val="it-IT"/>
          </w:rPr>
          <w:t>http://www.oracle.com/technetwork/java/javase/downloads/index.html</w:t>
        </w:r>
      </w:hyperlink>
      <w:r w:rsidR="000A13C4">
        <w:rPr>
          <w:lang w:val="it-IT"/>
        </w:rPr>
        <w:t xml:space="preserve"> </w:t>
      </w:r>
      <w:r>
        <w:rPr>
          <w:lang w:val="it-IT"/>
        </w:rPr>
        <w:t>)</w:t>
      </w:r>
      <w:r w:rsidR="000A13C4">
        <w:rPr>
          <w:lang w:val="it-IT"/>
        </w:rPr>
        <w:t>.</w:t>
      </w:r>
    </w:p>
    <w:p w:rsidR="00E54110" w:rsidRDefault="00E54110" w:rsidP="00915802">
      <w:pPr>
        <w:ind w:left="720"/>
        <w:rPr>
          <w:lang w:val="it-IT"/>
        </w:rPr>
      </w:pPr>
    </w:p>
    <w:p w:rsidR="00CA59B0" w:rsidRDefault="00CA59B0" w:rsidP="00915802">
      <w:pPr>
        <w:ind w:left="720"/>
        <w:rPr>
          <w:lang w:val="it-IT"/>
        </w:rPr>
      </w:pPr>
      <w:r>
        <w:rPr>
          <w:lang w:val="it-IT"/>
        </w:rPr>
        <w:t xml:space="preserve">Al termine della procedura di inizializzazione delle </w:t>
      </w:r>
      <w:proofErr w:type="spellStart"/>
      <w:r>
        <w:rPr>
          <w:lang w:val="it-IT"/>
        </w:rPr>
        <w:t>Directories</w:t>
      </w:r>
      <w:proofErr w:type="spellEnd"/>
      <w:r w:rsidR="001848C8">
        <w:rPr>
          <w:lang w:val="it-IT"/>
        </w:rPr>
        <w:t xml:space="preserve">, sull' </w:t>
      </w:r>
      <w:proofErr w:type="spellStart"/>
      <w:r w:rsidR="001848C8">
        <w:rPr>
          <w:lang w:val="it-IT"/>
        </w:rPr>
        <w:t>HardDisk</w:t>
      </w:r>
      <w:proofErr w:type="spellEnd"/>
      <w:r w:rsidR="001848C8">
        <w:rPr>
          <w:lang w:val="it-IT"/>
        </w:rPr>
        <w:t xml:space="preserve"> verranno create le seguenti cartelle:</w:t>
      </w:r>
    </w:p>
    <w:p w:rsidR="00CA59B0" w:rsidRDefault="00CA59B0" w:rsidP="00CA59B0">
      <w:pPr>
        <w:rPr>
          <w:lang w:val="it-IT"/>
        </w:rPr>
      </w:pPr>
    </w:p>
    <w:p w:rsidR="00CA59B0" w:rsidRDefault="00CA59B0" w:rsidP="00CA59B0">
      <w:pPr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>
            <wp:extent cx="3022023" cy="366530"/>
            <wp:effectExtent l="19050" t="19050" r="25977" b="14470"/>
            <wp:docPr id="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52531" t="47718" r="25393" b="47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023" cy="366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8C8" w:rsidRDefault="004F246D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319.15pt;margin-top:8pt;width:.5pt;height:30.55pt;flip:x;z-index:251674624" o:connectortype="straight">
            <v:stroke endarrow="block"/>
          </v:shape>
        </w:pict>
      </w:r>
      <w:r>
        <w:rPr>
          <w:noProof/>
          <w:lang w:val="it-IT" w:eastAsia="it-IT"/>
        </w:rPr>
        <w:pict>
          <v:shape id="_x0000_s1031" type="#_x0000_t32" style="position:absolute;left:0;text-align:left;margin-left:146.75pt;margin-top:8pt;width:.5pt;height:30.55pt;flip:x;z-index:251671552" o:connectortype="straight">
            <v:stroke endarrow="block"/>
          </v:shape>
        </w:pict>
      </w:r>
    </w:p>
    <w:p w:rsidR="001848C8" w:rsidRDefault="001848C8" w:rsidP="001848C8">
      <w:pPr>
        <w:jc w:val="center"/>
        <w:rPr>
          <w:lang w:val="it-IT"/>
        </w:rPr>
      </w:pPr>
      <w:r>
        <w:rPr>
          <w:lang w:val="it-IT"/>
        </w:rPr>
        <w:t xml:space="preserve">     </w:t>
      </w:r>
      <w:proofErr w:type="spellStart"/>
      <w:r>
        <w:rPr>
          <w:lang w:val="it-IT"/>
        </w:rPr>
        <w:t>subDirectories</w:t>
      </w:r>
      <w:proofErr w:type="spellEnd"/>
    </w:p>
    <w:p w:rsidR="001848C8" w:rsidRDefault="001848C8" w:rsidP="001848C8">
      <w:pPr>
        <w:jc w:val="center"/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-278823</wp:posOffset>
            </wp:positionH>
            <wp:positionV relativeFrom="paragraph">
              <wp:posOffset>52070</wp:posOffset>
            </wp:positionV>
            <wp:extent cx="2821132" cy="362717"/>
            <wp:effectExtent l="19050" t="19050" r="17318" b="18283"/>
            <wp:wrapNone/>
            <wp:docPr id="1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3356" t="42531" r="45415" b="52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132" cy="3627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it-IT" w:eastAsia="it-IT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3322955</wp:posOffset>
            </wp:positionH>
            <wp:positionV relativeFrom="paragraph">
              <wp:posOffset>52070</wp:posOffset>
            </wp:positionV>
            <wp:extent cx="3153410" cy="358775"/>
            <wp:effectExtent l="19050" t="19050" r="27940" b="22225"/>
            <wp:wrapNone/>
            <wp:docPr id="2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3947" t="46680" r="44268" b="4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358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48C8" w:rsidRDefault="001848C8" w:rsidP="001848C8">
      <w:pPr>
        <w:jc w:val="center"/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</w:p>
    <w:p w:rsidR="008F20F0" w:rsidRDefault="004F246D" w:rsidP="001848C8">
      <w:pPr>
        <w:jc w:val="center"/>
        <w:rPr>
          <w:lang w:val="it-IT"/>
        </w:rPr>
      </w:pPr>
      <w:r w:rsidRPr="004F246D">
        <w:rPr>
          <w:b/>
          <w:noProof/>
          <w:lang w:val="it-IT" w:eastAsia="it-IT"/>
        </w:rPr>
        <w:pict>
          <v:shape id="_x0000_s1035" type="#_x0000_t32" style="position:absolute;left:0;text-align:left;margin-left:358.35pt;margin-top:5.25pt;width:.5pt;height:30.55pt;flip:x;z-index:251676672" o:connectortype="straight">
            <v:stroke endarrow="block"/>
          </v:shape>
        </w:pict>
      </w:r>
      <w:r>
        <w:rPr>
          <w:noProof/>
          <w:lang w:val="it-IT" w:eastAsia="it-IT"/>
        </w:rPr>
        <w:pict>
          <v:shape id="_x0000_s1034" type="#_x0000_t32" style="position:absolute;left:0;text-align:left;margin-left:66.05pt;margin-top:5.25pt;width:.5pt;height:30.55pt;flip:x;z-index:251675648" o:connectortype="straight">
            <v:stroke endarrow="block"/>
          </v:shape>
        </w:pict>
      </w:r>
    </w:p>
    <w:p w:rsidR="001848C8" w:rsidRDefault="001848C8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213013</wp:posOffset>
            </wp:positionH>
            <wp:positionV relativeFrom="paragraph">
              <wp:posOffset>-1616</wp:posOffset>
            </wp:positionV>
            <wp:extent cx="1283278" cy="2445327"/>
            <wp:effectExtent l="19050" t="19050" r="12122" b="12123"/>
            <wp:wrapNone/>
            <wp:docPr id="3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4942" t="23652" r="73514" b="36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278" cy="24453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it-IT" w:eastAsia="it-IT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3801341</wp:posOffset>
            </wp:positionH>
            <wp:positionV relativeFrom="paragraph">
              <wp:posOffset>-3348</wp:posOffset>
            </wp:positionV>
            <wp:extent cx="1846753" cy="902681"/>
            <wp:effectExtent l="19050" t="19050" r="20147" b="11719"/>
            <wp:wrapNone/>
            <wp:docPr id="2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6039" t="46680" r="49977" b="4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753" cy="9026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8F20F0">
      <w:pPr>
        <w:rPr>
          <w:lang w:val="it-IT"/>
        </w:rPr>
      </w:pPr>
    </w:p>
    <w:p w:rsidR="001848C8" w:rsidRDefault="001848C8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A75126" w:rsidRPr="00CA59B0" w:rsidRDefault="00A75126" w:rsidP="00CA59B0">
      <w:pPr>
        <w:rPr>
          <w:lang w:val="it-IT"/>
        </w:rPr>
      </w:pPr>
    </w:p>
    <w:p w:rsidR="00CA59B0" w:rsidRPr="00A75126" w:rsidRDefault="008F20F0" w:rsidP="00A75126">
      <w:pPr>
        <w:pStyle w:val="Paragrafoelenco"/>
        <w:numPr>
          <w:ilvl w:val="0"/>
          <w:numId w:val="15"/>
        </w:numPr>
        <w:rPr>
          <w:rFonts w:ascii="Arial" w:hAnsi="Arial" w:cs="Arial"/>
          <w:b/>
          <w:sz w:val="20"/>
          <w:szCs w:val="20"/>
          <w:lang w:val="it-IT"/>
        </w:rPr>
      </w:pPr>
      <w:r w:rsidRPr="00A75126">
        <w:rPr>
          <w:rFonts w:ascii="Arial" w:hAnsi="Arial" w:cs="Arial"/>
          <w:b/>
          <w:sz w:val="20"/>
          <w:szCs w:val="20"/>
          <w:lang w:val="it-IT"/>
        </w:rPr>
        <w:t>Descrizione Cartelle</w:t>
      </w:r>
    </w:p>
    <w:p w:rsidR="00F007E8" w:rsidRDefault="008F20F0" w:rsidP="00F007E8">
      <w:pPr>
        <w:rPr>
          <w:lang w:val="it-IT"/>
        </w:rPr>
      </w:pPr>
      <w:r>
        <w:rPr>
          <w:lang w:val="it-IT"/>
        </w:rPr>
        <w:t>Nella cartella " NOTIZIA_BATCH_GRUPPO_AZZURRO_EDITORIA " sono presenti tre sotto cartelle</w:t>
      </w:r>
      <w:r w:rsidR="00F601D2">
        <w:rPr>
          <w:lang w:val="it-IT"/>
        </w:rPr>
        <w:t xml:space="preserve"> </w:t>
      </w:r>
      <w:r w:rsidR="001D070C">
        <w:rPr>
          <w:lang w:val="it-IT"/>
        </w:rPr>
        <w:t>:</w:t>
      </w:r>
    </w:p>
    <w:p w:rsidR="001D070C" w:rsidRDefault="001D070C" w:rsidP="00F007E8">
      <w:pPr>
        <w:rPr>
          <w:lang w:val="it-IT"/>
        </w:rPr>
      </w:pPr>
    </w:p>
    <w:p w:rsidR="001D070C" w:rsidRDefault="001D070C" w:rsidP="00F007E8">
      <w:pPr>
        <w:rPr>
          <w:lang w:val="it-IT"/>
        </w:rPr>
      </w:pPr>
      <w:r>
        <w:rPr>
          <w:lang w:val="it-IT"/>
        </w:rPr>
        <w:t xml:space="preserve">-  CARTELLA_CONDIVISA_RX: directory condivisa nella quale  confluiranno le notizie fornite (in formato </w:t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  <w:t>xml) dai fornitori esterni.</w:t>
      </w:r>
    </w:p>
    <w:p w:rsidR="00A75126" w:rsidRDefault="00A75126" w:rsidP="00F007E8">
      <w:pPr>
        <w:rPr>
          <w:lang w:val="it-IT"/>
        </w:rPr>
      </w:pPr>
    </w:p>
    <w:p w:rsidR="001D070C" w:rsidRDefault="001D070C" w:rsidP="00F007E8">
      <w:pPr>
        <w:rPr>
          <w:lang w:val="it-IT"/>
        </w:rPr>
      </w:pPr>
      <w:r>
        <w:rPr>
          <w:lang w:val="it-IT"/>
        </w:rPr>
        <w:t xml:space="preserve">- </w:t>
      </w:r>
      <w:r w:rsidR="00F14F91">
        <w:rPr>
          <w:lang w:val="it-IT"/>
        </w:rPr>
        <w:t xml:space="preserve"> CARTELLA_CONDIVISA_TX: directory condivisa nella quale  confluiranno le notizie (in formato </w:t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  <w:t>xml) che saranno inviate  ai clienti esterni.</w:t>
      </w:r>
    </w:p>
    <w:p w:rsidR="00A75126" w:rsidRDefault="00A75126" w:rsidP="00F007E8">
      <w:pPr>
        <w:rPr>
          <w:lang w:val="it-IT"/>
        </w:rPr>
      </w:pPr>
    </w:p>
    <w:p w:rsidR="001D070C" w:rsidRDefault="00A75126" w:rsidP="00F007E8">
      <w:pPr>
        <w:rPr>
          <w:lang w:val="it-IT"/>
        </w:rPr>
      </w:pPr>
      <w:r>
        <w:rPr>
          <w:lang w:val="it-IT"/>
        </w:rPr>
        <w:t xml:space="preserve">-  XSD_SCHEMA: directory all'interno della quale saranno posti gli schema </w:t>
      </w:r>
      <w:proofErr w:type="spellStart"/>
      <w:r>
        <w:rPr>
          <w:lang w:val="it-IT"/>
        </w:rPr>
        <w:t>xsd</w:t>
      </w:r>
      <w:proofErr w:type="spellEnd"/>
      <w:r>
        <w:rPr>
          <w:lang w:val="it-IT"/>
        </w:rPr>
        <w:t xml:space="preserve"> necessari per la validazione delle </w:t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  <w:t xml:space="preserve">   notizie.</w:t>
      </w:r>
      <w:r w:rsidR="001D070C">
        <w:rPr>
          <w:lang w:val="it-IT"/>
        </w:rPr>
        <w:tab/>
      </w:r>
    </w:p>
    <w:p w:rsidR="001D070C" w:rsidRDefault="001D070C" w:rsidP="00F007E8">
      <w:pPr>
        <w:rPr>
          <w:lang w:val="it-IT"/>
        </w:rPr>
      </w:pPr>
    </w:p>
    <w:p w:rsidR="00950F5A" w:rsidRDefault="00F601D2" w:rsidP="00F601D2">
      <w:pPr>
        <w:rPr>
          <w:lang w:val="it-IT"/>
        </w:rPr>
      </w:pPr>
      <w:r>
        <w:rPr>
          <w:lang w:val="it-IT"/>
        </w:rPr>
        <w:t xml:space="preserve">Nella cartella " LOG_GRUPPO_AZZURRO_EDITORIA " sono presenti diverse sotto cartelle nelle quali verranno raccolte le informazioni relative al </w:t>
      </w:r>
      <w:proofErr w:type="spellStart"/>
      <w:r w:rsidRPr="00F601D2">
        <w:rPr>
          <w:i/>
          <w:lang w:val="it-IT"/>
        </w:rPr>
        <w:t>Loggin</w:t>
      </w:r>
      <w:proofErr w:type="spellEnd"/>
      <w:r w:rsidRPr="00F601D2">
        <w:rPr>
          <w:i/>
          <w:lang w:val="it-IT"/>
        </w:rPr>
        <w:t xml:space="preserve"> </w:t>
      </w:r>
      <w:r>
        <w:rPr>
          <w:lang w:val="it-IT"/>
        </w:rPr>
        <w:t xml:space="preserve"> del sistema. </w:t>
      </w:r>
    </w:p>
    <w:p w:rsidR="00950F5A" w:rsidRDefault="00950F5A" w:rsidP="00F601D2">
      <w:pPr>
        <w:rPr>
          <w:lang w:val="it-IT"/>
        </w:rPr>
      </w:pPr>
    </w:p>
    <w:p w:rsidR="00F601D2" w:rsidRDefault="00F601D2" w:rsidP="00F601D2">
      <w:pPr>
        <w:rPr>
          <w:lang w:val="it-IT"/>
        </w:rPr>
      </w:pPr>
      <w:r>
        <w:rPr>
          <w:lang w:val="it-IT"/>
        </w:rPr>
        <w:t>Per una descrizione più dettagliata consultare il documento " LoggingDelSistema_v1.0.docx " presente nella cartella DOCUMENTAZIONE del supporto ottico fornito.</w:t>
      </w:r>
    </w:p>
    <w:p w:rsidR="00F601D2" w:rsidRDefault="00F601D2" w:rsidP="00F601D2">
      <w:pPr>
        <w:rPr>
          <w:lang w:val="it-IT"/>
        </w:rPr>
      </w:pPr>
    </w:p>
    <w:p w:rsidR="00F601D2" w:rsidRDefault="00F601D2" w:rsidP="00F007E8">
      <w:pPr>
        <w:rPr>
          <w:lang w:val="it-IT"/>
        </w:rPr>
      </w:pPr>
    </w:p>
    <w:p w:rsidR="004626A8" w:rsidRDefault="004626A8" w:rsidP="004626A8">
      <w:pPr>
        <w:pStyle w:val="Paragrafoelenco"/>
        <w:numPr>
          <w:ilvl w:val="0"/>
          <w:numId w:val="15"/>
        </w:numPr>
        <w:rPr>
          <w:rFonts w:ascii="Arial" w:hAnsi="Arial" w:cs="Arial"/>
          <w:b/>
          <w:sz w:val="20"/>
          <w:szCs w:val="20"/>
          <w:lang w:val="it-IT"/>
        </w:rPr>
      </w:pPr>
      <w:r>
        <w:rPr>
          <w:rFonts w:ascii="Arial" w:hAnsi="Arial" w:cs="Arial"/>
          <w:b/>
          <w:sz w:val="20"/>
          <w:szCs w:val="20"/>
          <w:lang w:val="it-IT"/>
        </w:rPr>
        <w:t>Creazione delle cartelle</w:t>
      </w:r>
    </w:p>
    <w:p w:rsidR="004626A8" w:rsidRDefault="004626A8" w:rsidP="004626A8">
      <w:pPr>
        <w:rPr>
          <w:lang w:val="it-IT"/>
        </w:rPr>
      </w:pPr>
      <w:r>
        <w:rPr>
          <w:lang w:val="it-IT"/>
        </w:rPr>
        <w:t>Per creare le cartelle seguire i seguenti passi:</w:t>
      </w:r>
    </w:p>
    <w:p w:rsidR="004626A8" w:rsidRDefault="004626A8" w:rsidP="004626A8">
      <w:pPr>
        <w:rPr>
          <w:lang w:val="it-IT"/>
        </w:rPr>
      </w:pPr>
    </w:p>
    <w:p w:rsidR="004626A8" w:rsidRDefault="004626A8" w:rsidP="004626A8">
      <w:pPr>
        <w:rPr>
          <w:lang w:val="it-IT"/>
        </w:rPr>
      </w:pPr>
      <w:r>
        <w:rPr>
          <w:lang w:val="it-IT"/>
        </w:rPr>
        <w:t>- Copiare la cartella "</w:t>
      </w:r>
      <w:r w:rsidRPr="004626A8">
        <w:rPr>
          <w:lang w:val="it-IT"/>
        </w:rPr>
        <w:t>INIZIALIZZAZIONE_DIRECTORIES_SISTEMA_EDITORIALE</w:t>
      </w:r>
      <w:r>
        <w:rPr>
          <w:lang w:val="it-IT"/>
        </w:rPr>
        <w:t xml:space="preserve">" </w:t>
      </w:r>
      <w:r w:rsidR="00E54110">
        <w:rPr>
          <w:lang w:val="it-IT"/>
        </w:rPr>
        <w:t>sul proprio sistema.</w:t>
      </w:r>
    </w:p>
    <w:p w:rsidR="00E54110" w:rsidRDefault="00E54110" w:rsidP="004626A8">
      <w:pPr>
        <w:rPr>
          <w:lang w:val="it-IT"/>
        </w:rPr>
      </w:pPr>
    </w:p>
    <w:p w:rsidR="004626A8" w:rsidRDefault="004626A8" w:rsidP="00F007E8">
      <w:pPr>
        <w:rPr>
          <w:i/>
          <w:lang w:val="it-IT"/>
        </w:rPr>
      </w:pPr>
      <w:r>
        <w:rPr>
          <w:lang w:val="it-IT"/>
        </w:rPr>
        <w:t xml:space="preserve">- Aprirla e cliccare due volte sul file " </w:t>
      </w:r>
      <w:r w:rsidRPr="004626A8">
        <w:rPr>
          <w:lang w:val="it-IT"/>
        </w:rPr>
        <w:t>Inizializzazione_Directory_Sistema</w:t>
      </w:r>
      <w:r>
        <w:rPr>
          <w:lang w:val="it-IT"/>
        </w:rPr>
        <w:t xml:space="preserve">.bat " oppure lanciare </w:t>
      </w:r>
      <w:r w:rsidRPr="004626A8">
        <w:rPr>
          <w:i/>
          <w:lang w:val="it-IT"/>
        </w:rPr>
        <w:t xml:space="preserve">il </w:t>
      </w:r>
      <w:proofErr w:type="spellStart"/>
      <w:r w:rsidRPr="004626A8">
        <w:rPr>
          <w:i/>
          <w:lang w:val="it-IT"/>
        </w:rPr>
        <w:t>prompt</w:t>
      </w:r>
      <w:proofErr w:type="spellEnd"/>
      <w:r w:rsidRPr="004626A8">
        <w:rPr>
          <w:i/>
          <w:lang w:val="it-IT"/>
        </w:rPr>
        <w:t xml:space="preserve"> dei </w:t>
      </w:r>
      <w:r>
        <w:rPr>
          <w:i/>
          <w:lang w:val="it-IT"/>
        </w:rPr>
        <w:t xml:space="preserve"> </w:t>
      </w:r>
    </w:p>
    <w:p w:rsidR="001D070C" w:rsidRPr="004626A8" w:rsidRDefault="004626A8" w:rsidP="00F007E8">
      <w:pPr>
        <w:rPr>
          <w:lang w:val="it-IT"/>
        </w:rPr>
      </w:pPr>
      <w:r>
        <w:rPr>
          <w:i/>
          <w:lang w:val="it-IT"/>
        </w:rPr>
        <w:t xml:space="preserve">  </w:t>
      </w:r>
      <w:r w:rsidRPr="004626A8">
        <w:rPr>
          <w:i/>
          <w:lang w:val="it-IT"/>
        </w:rPr>
        <w:t>comandi</w:t>
      </w:r>
      <w:r w:rsidR="00E54110">
        <w:rPr>
          <w:lang w:val="it-IT"/>
        </w:rPr>
        <w:t>, mettersi nella directory dove è stato copiato il file .</w:t>
      </w:r>
      <w:proofErr w:type="spellStart"/>
      <w:r w:rsidR="00E54110">
        <w:rPr>
          <w:lang w:val="it-IT"/>
        </w:rPr>
        <w:t>bat</w:t>
      </w:r>
      <w:proofErr w:type="spellEnd"/>
      <w:r w:rsidR="00E54110">
        <w:rPr>
          <w:lang w:val="it-IT"/>
        </w:rPr>
        <w:t>, scrivere il nome del file e premere invio.</w:t>
      </w:r>
    </w:p>
    <w:p w:rsidR="004626A8" w:rsidRDefault="004626A8" w:rsidP="00F007E8">
      <w:pPr>
        <w:rPr>
          <w:lang w:val="it-IT"/>
        </w:rPr>
      </w:pPr>
    </w:p>
    <w:p w:rsidR="00AE4CE4" w:rsidRPr="00FB3E77" w:rsidRDefault="00D52E5B" w:rsidP="00AE4CE4">
      <w:pPr>
        <w:rPr>
          <w:b/>
          <w:sz w:val="24"/>
          <w:lang w:val="it-IT"/>
        </w:rPr>
      </w:pPr>
      <w:r>
        <w:rPr>
          <w:lang w:val="it-IT"/>
        </w:rPr>
        <w:t>- Andare sul proprio disco rigido per verificare l'effettiva creazione delle cartelle.</w:t>
      </w:r>
    </w:p>
    <w:p w:rsidR="00D52E5B" w:rsidRDefault="00D52E5B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AE4CE4" w:rsidRDefault="00AE4CE4" w:rsidP="009D244B">
      <w:pPr>
        <w:pStyle w:val="Titolo1"/>
        <w:ind w:left="720" w:hanging="720"/>
        <w:rPr>
          <w:b w:val="0"/>
          <w:sz w:val="28"/>
          <w:szCs w:val="28"/>
          <w:lang w:val="it-IT"/>
        </w:rPr>
      </w:pPr>
      <w:bookmarkStart w:id="48" w:name="_Toc355382869"/>
      <w:bookmarkStart w:id="49" w:name="_Toc355643558"/>
      <w:r>
        <w:rPr>
          <w:sz w:val="28"/>
          <w:szCs w:val="28"/>
          <w:lang w:val="it-IT"/>
        </w:rPr>
        <w:t xml:space="preserve">Download ed Installazione del </w:t>
      </w:r>
      <w:proofErr w:type="spellStart"/>
      <w:r>
        <w:rPr>
          <w:sz w:val="28"/>
          <w:szCs w:val="28"/>
          <w:lang w:val="it-IT"/>
        </w:rPr>
        <w:t>Servlet</w:t>
      </w:r>
      <w:proofErr w:type="spellEnd"/>
      <w:r>
        <w:rPr>
          <w:sz w:val="28"/>
          <w:szCs w:val="28"/>
          <w:lang w:val="it-IT"/>
        </w:rPr>
        <w:t xml:space="preserve"> Container Apache Tomcat</w:t>
      </w:r>
      <w:bookmarkEnd w:id="48"/>
      <w:bookmarkEnd w:id="49"/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8F20F0" w:rsidRDefault="00AE4CE4" w:rsidP="009D244B">
      <w:pPr>
        <w:ind w:left="720"/>
        <w:rPr>
          <w:lang w:val="it-IT"/>
        </w:rPr>
      </w:pPr>
      <w:r>
        <w:rPr>
          <w:lang w:val="it-IT"/>
        </w:rPr>
        <w:t xml:space="preserve">Per utilizzare l'applicazione sviluppata è necessario disporre </w:t>
      </w:r>
      <w:r w:rsidRPr="00FB3E77">
        <w:rPr>
          <w:lang w:val="it-IT"/>
        </w:rPr>
        <w:t>un Application Server installato sulla propria macchina</w:t>
      </w:r>
      <w:r>
        <w:rPr>
          <w:lang w:val="it-IT"/>
        </w:rPr>
        <w:t>.</w:t>
      </w:r>
    </w:p>
    <w:p w:rsidR="00AE4CE4" w:rsidRDefault="00AE4CE4" w:rsidP="009D244B">
      <w:pPr>
        <w:ind w:left="720"/>
        <w:rPr>
          <w:lang w:val="it-IT"/>
        </w:rPr>
      </w:pPr>
      <w:r w:rsidRPr="00AE4CE4">
        <w:rPr>
          <w:lang w:val="it-IT"/>
        </w:rPr>
        <w:t xml:space="preserve">Si richiede in questo caso specifico l’installazione di </w:t>
      </w:r>
      <w:r w:rsidRPr="00AE4CE4">
        <w:rPr>
          <w:b/>
          <w:lang w:val="it-IT"/>
        </w:rPr>
        <w:t>Apache Tomcat 6.1.x</w:t>
      </w:r>
      <w:r w:rsidRPr="00AE4CE4">
        <w:rPr>
          <w:lang w:val="it-IT"/>
        </w:rPr>
        <w:t xml:space="preserve"> che è possibile scaricare dal seguente link:</w:t>
      </w:r>
      <w:r>
        <w:rPr>
          <w:lang w:val="it-IT"/>
        </w:rPr>
        <w:t xml:space="preserve"> </w:t>
      </w:r>
      <w:r w:rsidR="00D52E5B">
        <w:rPr>
          <w:lang w:val="it-IT"/>
        </w:rPr>
        <w:t xml:space="preserve"> </w:t>
      </w:r>
      <w:hyperlink r:id="rId35" w:history="1">
        <w:r w:rsidRPr="00D52E5B">
          <w:rPr>
            <w:rStyle w:val="Collegamentoipertestuale"/>
            <w:lang w:val="it-IT"/>
          </w:rPr>
          <w:t>http://it.apache.contactlab.it/tomcat/tomcat-6/v6.0.37/bin/apache-tomcat-6.0.37.exe</w:t>
        </w:r>
        <w:r w:rsidR="00D52E5B" w:rsidRPr="00D52E5B">
          <w:rPr>
            <w:rStyle w:val="Collegamentoipertestuale"/>
            <w:lang w:val="it-IT"/>
          </w:rPr>
          <w:t xml:space="preserve"> </w:t>
        </w:r>
      </w:hyperlink>
      <w:r w:rsidR="00D52E5B">
        <w:rPr>
          <w:lang w:val="it-IT"/>
        </w:rPr>
        <w:t xml:space="preserve"> .</w:t>
      </w:r>
    </w:p>
    <w:p w:rsidR="00D52E5B" w:rsidRDefault="00D52E5B" w:rsidP="009D244B">
      <w:pPr>
        <w:ind w:left="720"/>
        <w:rPr>
          <w:lang w:val="it-IT"/>
        </w:rPr>
      </w:pPr>
    </w:p>
    <w:p w:rsidR="00AE4CE4" w:rsidRDefault="00D52E5B" w:rsidP="009D244B">
      <w:pPr>
        <w:ind w:left="720"/>
        <w:rPr>
          <w:lang w:val="it-IT"/>
        </w:rPr>
      </w:pPr>
      <w:r>
        <w:rPr>
          <w:lang w:val="it-IT"/>
        </w:rPr>
        <w:t>Dopo il download, va eseguito il file scaricato seguendo i seguenti passi:</w:t>
      </w:r>
    </w:p>
    <w:p w:rsidR="00D52E5B" w:rsidRDefault="00D52E5B" w:rsidP="009D244B">
      <w:pPr>
        <w:ind w:left="720"/>
        <w:rPr>
          <w:lang w:val="it-IT"/>
        </w:rPr>
      </w:pPr>
    </w:p>
    <w:p w:rsidR="00D52E5B" w:rsidRDefault="00D52E5B" w:rsidP="009D244B">
      <w:pPr>
        <w:ind w:left="720"/>
        <w:rPr>
          <w:i/>
          <w:lang w:val="it-IT"/>
        </w:rPr>
      </w:pPr>
      <w:r>
        <w:rPr>
          <w:lang w:val="it-IT"/>
        </w:rPr>
        <w:t>- Cliccare su "</w:t>
      </w:r>
      <w:proofErr w:type="spellStart"/>
      <w:r w:rsidRPr="00D52E5B">
        <w:rPr>
          <w:i/>
          <w:lang w:val="it-IT"/>
        </w:rPr>
        <w:t>nex</w:t>
      </w:r>
      <w:r>
        <w:rPr>
          <w:lang w:val="it-IT"/>
        </w:rPr>
        <w:t>t</w:t>
      </w:r>
      <w:proofErr w:type="spellEnd"/>
      <w:r>
        <w:rPr>
          <w:lang w:val="it-IT"/>
        </w:rPr>
        <w:t>"ed accettare i termini e le condizioni d'uso cliccando su "</w:t>
      </w:r>
      <w:r w:rsidRPr="00D52E5B">
        <w:rPr>
          <w:i/>
          <w:lang w:val="it-IT"/>
        </w:rPr>
        <w:t xml:space="preserve">I </w:t>
      </w:r>
      <w:proofErr w:type="spellStart"/>
      <w:r w:rsidRPr="00D52E5B">
        <w:rPr>
          <w:i/>
          <w:lang w:val="it-IT"/>
        </w:rPr>
        <w:t>Agree</w:t>
      </w:r>
      <w:proofErr w:type="spellEnd"/>
      <w:r>
        <w:rPr>
          <w:i/>
          <w:lang w:val="it-IT"/>
        </w:rPr>
        <w:t>"</w:t>
      </w:r>
    </w:p>
    <w:p w:rsidR="00263B51" w:rsidRDefault="00263B51" w:rsidP="009D244B">
      <w:pPr>
        <w:ind w:left="720"/>
        <w:rPr>
          <w:i/>
          <w:lang w:val="it-IT"/>
        </w:rPr>
      </w:pPr>
      <w:r>
        <w:rPr>
          <w:i/>
          <w:noProof/>
          <w:lang w:val="it-IT" w:eastAsia="it-IT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-29845</wp:posOffset>
            </wp:positionH>
            <wp:positionV relativeFrom="paragraph">
              <wp:posOffset>139065</wp:posOffset>
            </wp:positionV>
            <wp:extent cx="2609215" cy="2133600"/>
            <wp:effectExtent l="19050" t="0" r="635" b="0"/>
            <wp:wrapNone/>
            <wp:docPr id="3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8262" t="15068" r="27902" b="2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29C6" w:rsidRDefault="00263B51" w:rsidP="00F007E8">
      <w:pPr>
        <w:rPr>
          <w:i/>
          <w:lang w:val="it-IT"/>
        </w:rPr>
      </w:pPr>
      <w:r>
        <w:rPr>
          <w:i/>
          <w:noProof/>
          <w:lang w:val="it-IT" w:eastAsia="it-IT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21590</wp:posOffset>
            </wp:positionV>
            <wp:extent cx="2571750" cy="2098675"/>
            <wp:effectExtent l="19050" t="0" r="0" b="0"/>
            <wp:wrapNone/>
            <wp:docPr id="34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8097" t="14840" r="28286" b="2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rFonts w:ascii="Times New Roman" w:hAnsi="Times New Roman"/>
          <w:b w:val="0"/>
          <w:lang w:val="it-IT"/>
        </w:rPr>
      </w:pPr>
    </w:p>
    <w:p w:rsidR="00263B51" w:rsidRPr="00263B51" w:rsidRDefault="00263B51" w:rsidP="00263B51">
      <w:pPr>
        <w:rPr>
          <w:lang w:val="it-IT"/>
        </w:rPr>
      </w:pPr>
    </w:p>
    <w:p w:rsidR="00C729C6" w:rsidRPr="00C729C6" w:rsidRDefault="00C729C6" w:rsidP="00C729C6">
      <w:pPr>
        <w:rPr>
          <w:lang w:val="it-IT"/>
        </w:rPr>
      </w:pPr>
    </w:p>
    <w:p w:rsidR="00B36C3F" w:rsidRPr="00C729C6" w:rsidRDefault="00D52E5B" w:rsidP="00C729C6">
      <w:pPr>
        <w:rPr>
          <w:lang w:val="it-IT"/>
        </w:rPr>
      </w:pPr>
      <w:r>
        <w:rPr>
          <w:lang w:val="it-IT"/>
        </w:rPr>
        <w:t xml:space="preserve">- </w:t>
      </w:r>
      <w:r w:rsidR="002D3E13">
        <w:rPr>
          <w:lang w:val="it-IT"/>
        </w:rPr>
        <w:t>S</w:t>
      </w:r>
      <w:r w:rsidRPr="00C729C6">
        <w:rPr>
          <w:lang w:val="it-IT"/>
        </w:rPr>
        <w:t>elezionare le componenti come in figura, cliccare su "</w:t>
      </w:r>
      <w:proofErr w:type="spellStart"/>
      <w:r w:rsidRPr="002D3E13">
        <w:rPr>
          <w:i/>
          <w:lang w:val="it-IT"/>
        </w:rPr>
        <w:t>next</w:t>
      </w:r>
      <w:proofErr w:type="spellEnd"/>
      <w:r w:rsidRPr="00C729C6">
        <w:rPr>
          <w:lang w:val="it-IT"/>
        </w:rPr>
        <w:t>"</w:t>
      </w:r>
      <w:r w:rsidR="00B36C3F" w:rsidRPr="00C729C6">
        <w:rPr>
          <w:lang w:val="it-IT"/>
        </w:rPr>
        <w:t xml:space="preserve"> ; nella schermata successiva utilizzare    </w:t>
      </w:r>
    </w:p>
    <w:p w:rsidR="00B36C3F" w:rsidRPr="00C729C6" w:rsidRDefault="00B36C3F" w:rsidP="00C729C6">
      <w:pPr>
        <w:rPr>
          <w:lang w:val="it-IT"/>
        </w:rPr>
      </w:pPr>
      <w:r w:rsidRPr="00C729C6">
        <w:rPr>
          <w:lang w:val="it-IT"/>
        </w:rPr>
        <w:t xml:space="preserve">  i valori di default per tutti i campi tranne per username e password che possono essere scelti in modo </w:t>
      </w:r>
    </w:p>
    <w:p w:rsidR="00B36C3F" w:rsidRPr="00C729C6" w:rsidRDefault="00B36C3F" w:rsidP="00C729C6">
      <w:pPr>
        <w:rPr>
          <w:lang w:val="it-IT"/>
        </w:rPr>
      </w:pPr>
      <w:r w:rsidRPr="00C729C6">
        <w:rPr>
          <w:lang w:val="it-IT"/>
        </w:rPr>
        <w:t xml:space="preserve">  arbitrario. </w:t>
      </w:r>
    </w:p>
    <w:p w:rsidR="00B36C3F" w:rsidRPr="00C729C6" w:rsidRDefault="00C729C6" w:rsidP="00C729C6">
      <w:pPr>
        <w:rPr>
          <w:lang w:val="it-IT"/>
        </w:rPr>
      </w:pPr>
      <w:r>
        <w:rPr>
          <w:lang w:val="it-IT"/>
        </w:rPr>
        <w:t xml:space="preserve">  </w:t>
      </w:r>
      <w:r w:rsidR="00B36C3F" w:rsidRPr="00C729C6">
        <w:rPr>
          <w:lang w:val="it-IT"/>
        </w:rPr>
        <w:t xml:space="preserve">(Nella documentazione sono utilizzati per semplicità i seguenti valori: username = password = </w:t>
      </w:r>
      <w:proofErr w:type="spellStart"/>
      <w:r w:rsidR="00B36C3F" w:rsidRPr="00C729C6">
        <w:rPr>
          <w:b/>
          <w:lang w:val="it-IT"/>
        </w:rPr>
        <w:t>root</w:t>
      </w:r>
      <w:proofErr w:type="spellEnd"/>
      <w:r w:rsidR="00B36C3F" w:rsidRPr="00C729C6">
        <w:rPr>
          <w:lang w:val="it-IT"/>
        </w:rPr>
        <w:t xml:space="preserve"> )</w:t>
      </w: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B36C3F" w:rsidP="00CA59B0">
      <w:pPr>
        <w:pStyle w:val="Titolo2"/>
        <w:numPr>
          <w:ilvl w:val="0"/>
          <w:numId w:val="0"/>
        </w:numPr>
        <w:rPr>
          <w:lang w:val="it-IT"/>
        </w:rPr>
      </w:pPr>
      <w:bookmarkStart w:id="50" w:name="_Toc355371711"/>
      <w:bookmarkStart w:id="51" w:name="_Toc355382870"/>
      <w:bookmarkStart w:id="52" w:name="_Toc355639491"/>
      <w:r>
        <w:rPr>
          <w:b w:val="0"/>
          <w:noProof/>
          <w:lang w:val="it-IT" w:eastAsia="it-IT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37465</wp:posOffset>
            </wp:positionV>
            <wp:extent cx="2571750" cy="2133600"/>
            <wp:effectExtent l="19050" t="0" r="0" b="0"/>
            <wp:wrapNone/>
            <wp:docPr id="3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263" t="15068" r="28414" b="2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 w:val="0"/>
          <w:noProof/>
          <w:lang w:val="it-IT" w:eastAsia="it-IT"/>
        </w:rPr>
        <w:drawing>
          <wp:inline distT="0" distB="0" distL="0" distR="0">
            <wp:extent cx="2606040" cy="2125980"/>
            <wp:effectExtent l="19050" t="0" r="3810" b="0"/>
            <wp:docPr id="37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8006" t="14840" r="28158" b="2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  <w:bookmarkEnd w:id="51"/>
      <w:bookmarkEnd w:id="52"/>
    </w:p>
    <w:p w:rsidR="00C729C6" w:rsidRDefault="00C729C6" w:rsidP="00C729C6">
      <w:pPr>
        <w:rPr>
          <w:lang w:val="it-IT"/>
        </w:rPr>
      </w:pPr>
    </w:p>
    <w:p w:rsidR="00C729C6" w:rsidRDefault="00C729C6" w:rsidP="00C729C6">
      <w:pPr>
        <w:rPr>
          <w:lang w:val="it-IT"/>
        </w:rPr>
      </w:pPr>
      <w:r>
        <w:rPr>
          <w:lang w:val="it-IT"/>
        </w:rPr>
        <w:t xml:space="preserve">- Se non rilevato automaticamente, selezionare il percorso dove è installata la JRE indicata nei prerequisiti e </w:t>
      </w:r>
    </w:p>
    <w:p w:rsidR="006A5C44" w:rsidRDefault="00C729C6" w:rsidP="00C729C6">
      <w:pPr>
        <w:rPr>
          <w:lang w:val="it-IT"/>
        </w:rPr>
      </w:pPr>
      <w:r>
        <w:rPr>
          <w:lang w:val="it-IT"/>
        </w:rPr>
        <w:t xml:space="preserve">  cliccare su </w:t>
      </w:r>
      <w:r w:rsidR="006A5C44">
        <w:rPr>
          <w:lang w:val="it-IT"/>
        </w:rPr>
        <w:t>"</w:t>
      </w:r>
      <w:proofErr w:type="spellStart"/>
      <w:r w:rsidRPr="00C729C6">
        <w:rPr>
          <w:i/>
          <w:lang w:val="it-IT"/>
        </w:rPr>
        <w:t>next</w:t>
      </w:r>
      <w:proofErr w:type="spellEnd"/>
      <w:r w:rsidR="006A5C44">
        <w:rPr>
          <w:i/>
          <w:lang w:val="it-IT"/>
        </w:rPr>
        <w:t>"</w:t>
      </w:r>
      <w:r>
        <w:rPr>
          <w:lang w:val="it-IT"/>
        </w:rPr>
        <w:t>. Nella schermata successiva</w:t>
      </w:r>
      <w:r w:rsidR="006A5C44">
        <w:rPr>
          <w:lang w:val="it-IT"/>
        </w:rPr>
        <w:t xml:space="preserve"> cliccare su "</w:t>
      </w:r>
      <w:proofErr w:type="spellStart"/>
      <w:r w:rsidR="006A5C44" w:rsidRPr="006A5C44">
        <w:rPr>
          <w:i/>
          <w:lang w:val="it-IT"/>
        </w:rPr>
        <w:t>install</w:t>
      </w:r>
      <w:proofErr w:type="spellEnd"/>
      <w:r w:rsidR="006A5C44">
        <w:rPr>
          <w:i/>
          <w:lang w:val="it-IT"/>
        </w:rPr>
        <w:t>"</w:t>
      </w:r>
      <w:r w:rsidR="006A5C44">
        <w:rPr>
          <w:lang w:val="it-IT"/>
        </w:rPr>
        <w:t xml:space="preserve"> ( oppure cliccare prima su </w:t>
      </w:r>
      <w:r w:rsidR="006A5C44" w:rsidRPr="006A5C44">
        <w:rPr>
          <w:i/>
          <w:lang w:val="it-IT"/>
        </w:rPr>
        <w:t xml:space="preserve"> </w:t>
      </w:r>
      <w:r w:rsidR="006A5C44">
        <w:rPr>
          <w:i/>
          <w:lang w:val="it-IT"/>
        </w:rPr>
        <w:t>"</w:t>
      </w:r>
      <w:proofErr w:type="spellStart"/>
      <w:r w:rsidR="006A5C44" w:rsidRPr="006A5C44">
        <w:rPr>
          <w:i/>
          <w:lang w:val="it-IT"/>
        </w:rPr>
        <w:t>Browse</w:t>
      </w:r>
      <w:proofErr w:type="spellEnd"/>
      <w:r w:rsidR="006A5C44">
        <w:rPr>
          <w:i/>
          <w:lang w:val="it-IT"/>
        </w:rPr>
        <w:t>"</w:t>
      </w:r>
      <w:r w:rsidR="006A5C44">
        <w:rPr>
          <w:lang w:val="it-IT"/>
        </w:rPr>
        <w:t xml:space="preserve"> se si vuole </w:t>
      </w:r>
    </w:p>
    <w:p w:rsidR="00C729C6" w:rsidRPr="00C729C6" w:rsidRDefault="006A5C44" w:rsidP="00C729C6">
      <w:pPr>
        <w:rPr>
          <w:lang w:val="it-IT"/>
        </w:rPr>
      </w:pPr>
      <w:r>
        <w:rPr>
          <w:lang w:val="it-IT"/>
        </w:rPr>
        <w:t xml:space="preserve">  modificare la cartella di destinazione dell'installazione) </w:t>
      </w:r>
    </w:p>
    <w:p w:rsidR="00C729C6" w:rsidRPr="00C729C6" w:rsidRDefault="00C729C6" w:rsidP="00C729C6">
      <w:pPr>
        <w:rPr>
          <w:lang w:val="it-IT"/>
        </w:rPr>
      </w:pPr>
    </w:p>
    <w:p w:rsidR="00AE4CE4" w:rsidRDefault="00C729C6" w:rsidP="00CA59B0">
      <w:pPr>
        <w:pStyle w:val="Titolo2"/>
        <w:numPr>
          <w:ilvl w:val="0"/>
          <w:numId w:val="0"/>
        </w:numPr>
        <w:rPr>
          <w:lang w:val="it-IT"/>
        </w:rPr>
      </w:pPr>
      <w:bookmarkStart w:id="53" w:name="_Toc355371712"/>
      <w:bookmarkStart w:id="54" w:name="_Toc355382871"/>
      <w:bookmarkStart w:id="55" w:name="_Toc355639492"/>
      <w:r>
        <w:rPr>
          <w:b w:val="0"/>
          <w:noProof/>
          <w:lang w:val="it-IT" w:eastAsia="it-IT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75565</wp:posOffset>
            </wp:positionV>
            <wp:extent cx="2594610" cy="2103120"/>
            <wp:effectExtent l="19050" t="0" r="0" b="0"/>
            <wp:wrapNone/>
            <wp:docPr id="39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8225" t="15525" r="28286" b="2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53"/>
      <w:bookmarkEnd w:id="54"/>
      <w:bookmarkEnd w:id="55"/>
      <w:r w:rsidR="00D52E5B" w:rsidRPr="00D52E5B">
        <w:rPr>
          <w:b w:val="0"/>
          <w:lang w:val="it-IT"/>
        </w:rPr>
        <w:t xml:space="preserve"> </w:t>
      </w: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C729C6" w:rsidP="00CA59B0">
      <w:pPr>
        <w:pStyle w:val="Titolo2"/>
        <w:numPr>
          <w:ilvl w:val="0"/>
          <w:numId w:val="0"/>
        </w:numPr>
        <w:rPr>
          <w:lang w:val="it-IT"/>
        </w:rPr>
      </w:pPr>
      <w:bookmarkStart w:id="56" w:name="_Toc355371713"/>
      <w:bookmarkStart w:id="57" w:name="_Toc355382872"/>
      <w:bookmarkStart w:id="58" w:name="_Toc355639493"/>
      <w:r>
        <w:rPr>
          <w:b w:val="0"/>
          <w:noProof/>
          <w:lang w:val="it-IT" w:eastAsia="it-IT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-610235</wp:posOffset>
            </wp:positionV>
            <wp:extent cx="2585085" cy="2118360"/>
            <wp:effectExtent l="19050" t="0" r="5715" b="0"/>
            <wp:wrapNone/>
            <wp:docPr id="38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8353" t="14840" r="28286" b="2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56"/>
      <w:bookmarkEnd w:id="57"/>
      <w:bookmarkEnd w:id="58"/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Default="00D52E5B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Default="00D52E5B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Default="00D52E5B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Pr="006A5C44" w:rsidRDefault="006A5C44" w:rsidP="006035BF">
      <w:pPr>
        <w:rPr>
          <w:lang w:val="it-IT"/>
        </w:rPr>
      </w:pPr>
      <w:r>
        <w:rPr>
          <w:lang w:val="it-IT"/>
        </w:rPr>
        <w:t xml:space="preserve">- </w:t>
      </w:r>
      <w:r w:rsidRPr="006A5C44">
        <w:rPr>
          <w:lang w:val="it-IT"/>
        </w:rPr>
        <w:t xml:space="preserve">Attendere il termine dell'installazione e cliccare su </w:t>
      </w:r>
      <w:r>
        <w:rPr>
          <w:lang w:val="it-IT"/>
        </w:rPr>
        <w:t>"</w:t>
      </w:r>
      <w:proofErr w:type="spellStart"/>
      <w:r w:rsidRPr="006A5C44">
        <w:rPr>
          <w:i/>
          <w:lang w:val="it-IT"/>
        </w:rPr>
        <w:t>Finish</w:t>
      </w:r>
      <w:proofErr w:type="spellEnd"/>
      <w:r w:rsidRPr="006A5C44">
        <w:rPr>
          <w:lang w:val="it-IT"/>
        </w:rPr>
        <w:t xml:space="preserve"> </w:t>
      </w:r>
      <w:r>
        <w:rPr>
          <w:lang w:val="it-IT"/>
        </w:rPr>
        <w:t>"</w:t>
      </w:r>
      <w:r w:rsidR="006035BF">
        <w:rPr>
          <w:lang w:val="it-IT"/>
        </w:rPr>
        <w:t xml:space="preserve">per concludere l'installazione. </w:t>
      </w:r>
    </w:p>
    <w:p w:rsidR="006A5C44" w:rsidRDefault="006A5C44" w:rsidP="006A5C44">
      <w:pPr>
        <w:rPr>
          <w:lang w:val="it-IT"/>
        </w:rPr>
      </w:pPr>
    </w:p>
    <w:p w:rsidR="006A5C44" w:rsidRDefault="006A5C44" w:rsidP="006A5C44">
      <w:pPr>
        <w:rPr>
          <w:noProof/>
          <w:lang w:val="it-IT" w:eastAsia="it-IT"/>
        </w:rPr>
      </w:pPr>
    </w:p>
    <w:p w:rsidR="002E2C59" w:rsidRPr="006A5C44" w:rsidRDefault="002E2C59" w:rsidP="006A5C44">
      <w:pPr>
        <w:rPr>
          <w:lang w:val="it-IT"/>
        </w:rPr>
      </w:pPr>
    </w:p>
    <w:p w:rsidR="002E2C59" w:rsidRPr="00686591" w:rsidRDefault="002E2C59" w:rsidP="006C0D98">
      <w:pPr>
        <w:pStyle w:val="Titolo1"/>
        <w:ind w:left="720" w:hanging="720"/>
        <w:rPr>
          <w:sz w:val="28"/>
          <w:szCs w:val="28"/>
          <w:lang w:val="it-IT"/>
        </w:rPr>
      </w:pPr>
      <w:bookmarkStart w:id="59" w:name="_Toc355382873"/>
      <w:bookmarkStart w:id="60" w:name="_Toc355643559"/>
      <w:r w:rsidRPr="0095464E">
        <w:rPr>
          <w:sz w:val="28"/>
          <w:szCs w:val="28"/>
          <w:lang w:val="it-IT"/>
        </w:rPr>
        <w:t xml:space="preserve">Come </w:t>
      </w:r>
      <w:r>
        <w:rPr>
          <w:sz w:val="28"/>
          <w:szCs w:val="28"/>
          <w:lang w:val="it-IT"/>
        </w:rPr>
        <w:t>lanciare</w:t>
      </w:r>
      <w:r w:rsidRPr="0095464E">
        <w:rPr>
          <w:sz w:val="28"/>
          <w:szCs w:val="28"/>
          <w:lang w:val="it-IT"/>
        </w:rPr>
        <w:t xml:space="preserve"> il software "Sistema Editoriale"</w:t>
      </w:r>
      <w:bookmarkEnd w:id="59"/>
      <w:bookmarkEnd w:id="60"/>
    </w:p>
    <w:p w:rsidR="000D687E" w:rsidRDefault="000D687E" w:rsidP="000D687E">
      <w:pPr>
        <w:rPr>
          <w:lang w:val="it-IT"/>
        </w:rPr>
      </w:pPr>
    </w:p>
    <w:p w:rsidR="002D3E13" w:rsidRDefault="002D3E13" w:rsidP="002D3E13">
      <w:pPr>
        <w:rPr>
          <w:lang w:val="it-IT"/>
        </w:rPr>
      </w:pPr>
      <w:r>
        <w:rPr>
          <w:lang w:val="it-IT"/>
        </w:rPr>
        <w:tab/>
      </w:r>
      <w:r w:rsidRPr="00891B54">
        <w:rPr>
          <w:lang w:val="it-IT"/>
        </w:rPr>
        <w:t xml:space="preserve">La procedura di </w:t>
      </w:r>
      <w:proofErr w:type="spellStart"/>
      <w:r w:rsidRPr="002D3E13">
        <w:rPr>
          <w:i/>
          <w:lang w:val="it-IT"/>
        </w:rPr>
        <w:t>StartUp</w:t>
      </w:r>
      <w:proofErr w:type="spellEnd"/>
      <w:r>
        <w:rPr>
          <w:lang w:val="it-IT"/>
        </w:rPr>
        <w:t xml:space="preserve"> </w:t>
      </w:r>
      <w:r w:rsidRPr="00891B54">
        <w:rPr>
          <w:lang w:val="it-IT"/>
        </w:rPr>
        <w:t xml:space="preserve"> </w:t>
      </w:r>
      <w:r>
        <w:rPr>
          <w:lang w:val="it-IT"/>
        </w:rPr>
        <w:t>del "</w:t>
      </w:r>
      <w:r w:rsidRPr="002D3E13">
        <w:rPr>
          <w:i/>
          <w:lang w:val="it-IT"/>
        </w:rPr>
        <w:t>Sistema Editoriale</w:t>
      </w:r>
      <w:r>
        <w:rPr>
          <w:lang w:val="it-IT"/>
        </w:rPr>
        <w:t xml:space="preserve">" consiste in una serie di passi da percorrere seguendo un </w:t>
      </w:r>
      <w:r>
        <w:rPr>
          <w:lang w:val="it-IT"/>
        </w:rPr>
        <w:tab/>
        <w:t xml:space="preserve">preciso ordine in modo da avviare con successo l'applicazione. </w:t>
      </w:r>
    </w:p>
    <w:p w:rsidR="002D3E13" w:rsidRDefault="002D3E13" w:rsidP="002D3E13">
      <w:pPr>
        <w:rPr>
          <w:lang w:val="it-IT"/>
        </w:rPr>
      </w:pPr>
    </w:p>
    <w:p w:rsidR="002D3E13" w:rsidRDefault="002D3E13" w:rsidP="002D3E13">
      <w:pPr>
        <w:rPr>
          <w:lang w:val="it-IT"/>
        </w:rPr>
      </w:pPr>
      <w:r>
        <w:rPr>
          <w:lang w:val="it-IT"/>
        </w:rPr>
        <w:tab/>
        <w:t>L'ordine con la quale bisogna procedere è il seguente:</w:t>
      </w:r>
    </w:p>
    <w:p w:rsidR="002D3E13" w:rsidRDefault="002D3E13" w:rsidP="002D3E13">
      <w:pPr>
        <w:rPr>
          <w:lang w:val="it-IT"/>
        </w:rPr>
      </w:pPr>
    </w:p>
    <w:p w:rsidR="002D3E13" w:rsidRPr="0095464E" w:rsidRDefault="002D3E13" w:rsidP="002D3E13">
      <w:pPr>
        <w:pStyle w:val="Paragrafoelenco"/>
        <w:numPr>
          <w:ilvl w:val="0"/>
          <w:numId w:val="31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Deployment dell'applicazione su Apache Tomcat</w:t>
      </w:r>
    </w:p>
    <w:p w:rsidR="002D3E13" w:rsidRPr="0095464E" w:rsidRDefault="002D3E13" w:rsidP="002D3E13">
      <w:pPr>
        <w:pStyle w:val="Paragrafoelenco"/>
        <w:numPr>
          <w:ilvl w:val="0"/>
          <w:numId w:val="31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StartUp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Processi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Trasmitter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e Receiver (Notizia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Batch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)</w:t>
      </w:r>
    </w:p>
    <w:p w:rsidR="002D3E13" w:rsidRDefault="002D3E13" w:rsidP="000D687E">
      <w:pPr>
        <w:rPr>
          <w:lang w:val="it-IT"/>
        </w:rPr>
      </w:pPr>
    </w:p>
    <w:p w:rsidR="002D3E13" w:rsidRDefault="002D3E13" w:rsidP="000D687E">
      <w:pPr>
        <w:rPr>
          <w:lang w:val="it-IT"/>
        </w:rPr>
      </w:pPr>
    </w:p>
    <w:p w:rsidR="00F7216F" w:rsidRPr="00686591" w:rsidRDefault="00F7216F" w:rsidP="00F7216F">
      <w:pPr>
        <w:pStyle w:val="Titolo1"/>
        <w:ind w:left="720" w:hanging="720"/>
        <w:rPr>
          <w:sz w:val="28"/>
          <w:szCs w:val="28"/>
          <w:lang w:val="it-IT"/>
        </w:rPr>
      </w:pPr>
      <w:bookmarkStart w:id="61" w:name="_Toc355382874"/>
      <w:bookmarkStart w:id="62" w:name="_Toc355643560"/>
      <w:r>
        <w:rPr>
          <w:sz w:val="28"/>
          <w:szCs w:val="28"/>
          <w:lang w:val="it-IT"/>
        </w:rPr>
        <w:t>Deployment dell'applicazione su Apache Tomcat</w:t>
      </w:r>
      <w:bookmarkEnd w:id="61"/>
      <w:bookmarkEnd w:id="62"/>
    </w:p>
    <w:p w:rsidR="002D3E13" w:rsidRDefault="002D3E13" w:rsidP="000D687E">
      <w:pPr>
        <w:rPr>
          <w:lang w:val="it-IT"/>
        </w:rPr>
      </w:pPr>
    </w:p>
    <w:p w:rsidR="00E94C10" w:rsidRPr="00FB3E77" w:rsidRDefault="00E94C10" w:rsidP="009D244B">
      <w:pPr>
        <w:spacing w:line="276" w:lineRule="auto"/>
        <w:ind w:left="720"/>
        <w:jc w:val="both"/>
        <w:rPr>
          <w:lang w:val="it-IT"/>
        </w:rPr>
      </w:pPr>
      <w:r w:rsidRPr="00FB3E77">
        <w:rPr>
          <w:lang w:val="it-IT"/>
        </w:rPr>
        <w:t>Effettuare</w:t>
      </w:r>
      <w:r w:rsidR="000D687E" w:rsidRPr="00FB3E77">
        <w:rPr>
          <w:lang w:val="it-IT"/>
        </w:rPr>
        <w:t xml:space="preserve"> il </w:t>
      </w:r>
      <w:r w:rsidR="00F7216F" w:rsidRPr="00F7216F">
        <w:rPr>
          <w:i/>
          <w:lang w:val="it-IT"/>
        </w:rPr>
        <w:t>D</w:t>
      </w:r>
      <w:r w:rsidR="000D687E" w:rsidRPr="00F7216F">
        <w:rPr>
          <w:i/>
          <w:lang w:val="it-IT"/>
        </w:rPr>
        <w:t>eployment</w:t>
      </w:r>
      <w:r w:rsidR="000D687E" w:rsidRPr="00FB3E77">
        <w:rPr>
          <w:lang w:val="it-IT"/>
        </w:rPr>
        <w:t xml:space="preserve"> di una </w:t>
      </w:r>
      <w:r w:rsidR="00D32B8B" w:rsidRPr="00FB3E77">
        <w:rPr>
          <w:lang w:val="it-IT"/>
        </w:rPr>
        <w:t>W</w:t>
      </w:r>
      <w:r w:rsidR="000D687E" w:rsidRPr="00FB3E77">
        <w:rPr>
          <w:lang w:val="it-IT"/>
        </w:rPr>
        <w:t xml:space="preserve">eb application consiste nel creare una struttura di cartelle </w:t>
      </w:r>
      <w:r w:rsidR="00F7216F">
        <w:rPr>
          <w:lang w:val="it-IT"/>
        </w:rPr>
        <w:t xml:space="preserve">secondo precise </w:t>
      </w:r>
      <w:r w:rsidR="000D687E" w:rsidRPr="00FB3E77">
        <w:rPr>
          <w:lang w:val="it-IT"/>
        </w:rPr>
        <w:t>regole e copiare in ogni cartella i file opportuni. Effettuare a mano per ogni singolo file questa operazione sarebbe ovviamente molto dispendioso in termini di tempo e soprattutto molto soggetto ad errori. La soluzione a questo problema è il file WAR</w:t>
      </w:r>
      <w:r w:rsidR="00B3453A" w:rsidRPr="00FB3E77">
        <w:rPr>
          <w:lang w:val="it-IT"/>
        </w:rPr>
        <w:t xml:space="preserve"> (</w:t>
      </w:r>
      <w:r w:rsidR="00F7216F" w:rsidRPr="00F7216F">
        <w:rPr>
          <w:b/>
          <w:bCs/>
          <w:lang w:val="it-IT"/>
        </w:rPr>
        <w:t>W</w:t>
      </w:r>
      <w:r w:rsidR="00F7216F" w:rsidRPr="00F7216F">
        <w:rPr>
          <w:lang w:val="it-IT"/>
        </w:rPr>
        <w:t xml:space="preserve">eb </w:t>
      </w:r>
      <w:proofErr w:type="spellStart"/>
      <w:r w:rsidR="00F7216F" w:rsidRPr="00F7216F">
        <w:rPr>
          <w:b/>
          <w:bCs/>
          <w:lang w:val="it-IT"/>
        </w:rPr>
        <w:t>A</w:t>
      </w:r>
      <w:r w:rsidR="00F7216F" w:rsidRPr="00F7216F">
        <w:rPr>
          <w:b/>
          <w:lang w:val="it-IT"/>
        </w:rPr>
        <w:t>R</w:t>
      </w:r>
      <w:r w:rsidR="00F7216F" w:rsidRPr="00F7216F">
        <w:rPr>
          <w:lang w:val="it-IT"/>
        </w:rPr>
        <w:t>chives</w:t>
      </w:r>
      <w:proofErr w:type="spellEnd"/>
      <w:r w:rsidR="00B3453A" w:rsidRPr="00FB3E77">
        <w:rPr>
          <w:lang w:val="it-IT"/>
        </w:rPr>
        <w:t>)</w:t>
      </w:r>
      <w:r w:rsidR="000D687E" w:rsidRPr="00FB3E77">
        <w:rPr>
          <w:lang w:val="it-IT"/>
        </w:rPr>
        <w:t>.</w:t>
      </w:r>
    </w:p>
    <w:p w:rsidR="00091A8F" w:rsidRDefault="000D687E" w:rsidP="009D244B">
      <w:pPr>
        <w:spacing w:before="240" w:line="276" w:lineRule="auto"/>
        <w:ind w:left="720"/>
        <w:jc w:val="both"/>
        <w:rPr>
          <w:lang w:val="it-IT"/>
        </w:rPr>
      </w:pPr>
      <w:r w:rsidRPr="00FB3E77">
        <w:rPr>
          <w:lang w:val="it-IT"/>
        </w:rPr>
        <w:t>Il WAR è un file, assolutamente analogo ad un JAR</w:t>
      </w:r>
      <w:r w:rsidR="00F7216F">
        <w:rPr>
          <w:lang w:val="it-IT"/>
        </w:rPr>
        <w:t xml:space="preserve"> (</w:t>
      </w:r>
      <w:r w:rsidR="00F7216F" w:rsidRPr="00F7216F">
        <w:rPr>
          <w:b/>
          <w:lang w:val="it-IT"/>
        </w:rPr>
        <w:t>J</w:t>
      </w:r>
      <w:r w:rsidR="00F7216F">
        <w:rPr>
          <w:lang w:val="it-IT"/>
        </w:rPr>
        <w:t xml:space="preserve">ava </w:t>
      </w:r>
      <w:proofErr w:type="spellStart"/>
      <w:r w:rsidR="00F7216F" w:rsidRPr="00F7216F">
        <w:rPr>
          <w:b/>
          <w:bCs/>
          <w:lang w:val="it-IT"/>
        </w:rPr>
        <w:t>A</w:t>
      </w:r>
      <w:r w:rsidR="00F7216F" w:rsidRPr="00F7216F">
        <w:rPr>
          <w:b/>
          <w:lang w:val="it-IT"/>
        </w:rPr>
        <w:t>R</w:t>
      </w:r>
      <w:r w:rsidR="00F7216F" w:rsidRPr="00F7216F">
        <w:rPr>
          <w:lang w:val="it-IT"/>
        </w:rPr>
        <w:t>chives</w:t>
      </w:r>
      <w:proofErr w:type="spellEnd"/>
      <w:r w:rsidR="00F7216F">
        <w:rPr>
          <w:lang w:val="it-IT"/>
        </w:rPr>
        <w:t xml:space="preserve"> )</w:t>
      </w:r>
      <w:r w:rsidRPr="00FB3E77">
        <w:rPr>
          <w:lang w:val="it-IT"/>
        </w:rPr>
        <w:t xml:space="preserve">, che contiene tutti i file di una applicazione </w:t>
      </w:r>
      <w:r w:rsidR="00F7216F">
        <w:rPr>
          <w:lang w:val="it-IT"/>
        </w:rPr>
        <w:t>W</w:t>
      </w:r>
      <w:r w:rsidRPr="00FB3E77">
        <w:rPr>
          <w:lang w:val="it-IT"/>
        </w:rPr>
        <w:t xml:space="preserve">eb già organizzati secondo la corretta struttura di </w:t>
      </w:r>
      <w:r w:rsidR="00F7216F">
        <w:rPr>
          <w:lang w:val="it-IT"/>
        </w:rPr>
        <w:t>D</w:t>
      </w:r>
      <w:r w:rsidRPr="00FB3E77">
        <w:rPr>
          <w:lang w:val="it-IT"/>
        </w:rPr>
        <w:t>eployment. In pratica</w:t>
      </w:r>
      <w:r w:rsidR="00B664F7" w:rsidRPr="00FB3E77">
        <w:rPr>
          <w:lang w:val="it-IT"/>
        </w:rPr>
        <w:t>,</w:t>
      </w:r>
      <w:r w:rsidRPr="00FB3E77">
        <w:rPr>
          <w:lang w:val="it-IT"/>
        </w:rPr>
        <w:t xml:space="preserve"> è l'insieme dei file della nostra appl</w:t>
      </w:r>
      <w:r w:rsidR="00D7144D">
        <w:rPr>
          <w:lang w:val="it-IT"/>
        </w:rPr>
        <w:t>icazione in una forma compressa in un file con estensione .war</w:t>
      </w:r>
      <w:r w:rsidRPr="00FB3E77">
        <w:rPr>
          <w:lang w:val="it-IT"/>
        </w:rPr>
        <w:t xml:space="preserve">. </w:t>
      </w:r>
    </w:p>
    <w:p w:rsidR="00F7216F" w:rsidRDefault="00F7216F" w:rsidP="009D244B">
      <w:pPr>
        <w:spacing w:line="276" w:lineRule="auto"/>
        <w:ind w:left="720"/>
        <w:jc w:val="both"/>
        <w:rPr>
          <w:lang w:val="it-IT"/>
        </w:rPr>
      </w:pPr>
    </w:p>
    <w:p w:rsidR="004A139F" w:rsidRDefault="00990136" w:rsidP="009D244B">
      <w:pPr>
        <w:spacing w:line="276" w:lineRule="auto"/>
        <w:ind w:left="720"/>
        <w:jc w:val="both"/>
        <w:rPr>
          <w:lang w:val="it-IT"/>
        </w:rPr>
      </w:pPr>
      <w:r w:rsidRPr="00FB3E77">
        <w:rPr>
          <w:lang w:val="it-IT"/>
        </w:rPr>
        <w:t xml:space="preserve">Effettuare il </w:t>
      </w:r>
      <w:r w:rsidR="00F7216F">
        <w:rPr>
          <w:lang w:val="it-IT"/>
        </w:rPr>
        <w:t>D</w:t>
      </w:r>
      <w:r w:rsidRPr="00FB3E77">
        <w:rPr>
          <w:lang w:val="it-IT"/>
        </w:rPr>
        <w:t>eployment d</w:t>
      </w:r>
      <w:r w:rsidR="00883F9A" w:rsidRPr="00FB3E77">
        <w:rPr>
          <w:lang w:val="it-IT"/>
        </w:rPr>
        <w:t>ei</w:t>
      </w:r>
      <w:r w:rsidRPr="00FB3E77">
        <w:rPr>
          <w:lang w:val="it-IT"/>
        </w:rPr>
        <w:t xml:space="preserve"> WAR</w:t>
      </w:r>
      <w:r w:rsidR="00883F9A" w:rsidRPr="00FB3E77">
        <w:rPr>
          <w:lang w:val="it-IT"/>
        </w:rPr>
        <w:t xml:space="preserve"> della nostra applicazione</w:t>
      </w:r>
      <w:r w:rsidRPr="00FB3E77">
        <w:rPr>
          <w:lang w:val="it-IT"/>
        </w:rPr>
        <w:t xml:space="preserve"> su Tomcat è molto semplice. Si può utilizzare la console amministrativa del Tomcat Manager</w:t>
      </w:r>
      <w:r w:rsidR="00883F9A" w:rsidRPr="00FB3E77">
        <w:rPr>
          <w:lang w:val="it-IT"/>
        </w:rPr>
        <w:t>,</w:t>
      </w:r>
      <w:r w:rsidRPr="00FB3E77">
        <w:rPr>
          <w:lang w:val="it-IT"/>
        </w:rPr>
        <w:t xml:space="preserve"> accessibile dalla pagina home di Tomcat.</w:t>
      </w:r>
      <w:r w:rsidR="004A139F">
        <w:rPr>
          <w:lang w:val="it-IT"/>
        </w:rPr>
        <w:t xml:space="preserve"> </w:t>
      </w:r>
    </w:p>
    <w:p w:rsidR="00990136" w:rsidRPr="00FB3E77" w:rsidRDefault="004A139F" w:rsidP="009D244B">
      <w:pPr>
        <w:spacing w:line="276" w:lineRule="auto"/>
        <w:ind w:left="720"/>
        <w:jc w:val="both"/>
        <w:rPr>
          <w:lang w:val="it-IT"/>
        </w:rPr>
      </w:pPr>
      <w:r>
        <w:rPr>
          <w:lang w:val="it-IT"/>
        </w:rPr>
        <w:t>I passi da seguire sono i seguenti:</w:t>
      </w:r>
    </w:p>
    <w:p w:rsidR="006035BF" w:rsidRDefault="006035BF" w:rsidP="00091A8F">
      <w:pPr>
        <w:spacing w:before="240" w:line="276" w:lineRule="auto"/>
        <w:jc w:val="center"/>
        <w:rPr>
          <w:noProof/>
          <w:lang w:val="it-IT" w:eastAsia="it-IT"/>
        </w:rPr>
      </w:pPr>
    </w:p>
    <w:p w:rsidR="006035BF" w:rsidRDefault="006035BF" w:rsidP="006035BF">
      <w:pPr>
        <w:pStyle w:val="Nessunaspaziatura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noProof/>
          <w:lang w:val="it-IT" w:eastAsia="it-IT"/>
        </w:rPr>
        <w:lastRenderedPageBreak/>
        <w:tab/>
        <w:t xml:space="preserve">- </w:t>
      </w:r>
      <w:r w:rsidRPr="006035BF">
        <w:rPr>
          <w:rFonts w:ascii="Times New Roman" w:eastAsia="Times New Roman" w:hAnsi="Times New Roman" w:cs="Times New Roman"/>
          <w:sz w:val="20"/>
          <w:szCs w:val="20"/>
          <w:lang w:val="it-IT"/>
        </w:rPr>
        <w:t>Lanciare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Apache Tomcat (se il sevizio non è già attivo) cliccando sull'apposita icona il tasto destro del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ab/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ab/>
        <w:t xml:space="preserve">  mouse e successivamente su </w:t>
      </w:r>
      <w:r w:rsidRPr="006035BF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Start Service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come mostrato in figura:</w:t>
      </w:r>
    </w:p>
    <w:p w:rsidR="006035BF" w:rsidRDefault="006035BF" w:rsidP="006035BF">
      <w:pPr>
        <w:pStyle w:val="Nessunaspaziatura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704850</wp:posOffset>
            </wp:positionH>
            <wp:positionV relativeFrom="paragraph">
              <wp:posOffset>103945</wp:posOffset>
            </wp:positionV>
            <wp:extent cx="807427" cy="679938"/>
            <wp:effectExtent l="19050" t="0" r="0" b="0"/>
            <wp:wrapNone/>
            <wp:docPr id="35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78711" t="61592" r="7694" b="18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427" cy="67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035BF" w:rsidRDefault="004F246D" w:rsidP="006035BF">
      <w:pPr>
        <w:pStyle w:val="Nessunaspaziatura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pict>
          <v:shape id="_x0000_s1042" type="#_x0000_t32" style="position:absolute;margin-left:117.1pt;margin-top:10.7pt;width:20.95pt;height:0;flip:x;z-index:251693056" o:connectortype="straight" strokecolor="red">
            <v:stroke endarrow="block"/>
          </v:shape>
        </w:pict>
      </w:r>
      <w:r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pict>
          <v:shape id="_x0000_s1041" type="#_x0000_t32" style="position:absolute;margin-left:12.75pt;margin-top:58.7pt;width:29.55pt;height:21.65pt;flip:y;z-index:251692032" o:connectortype="straight" strokecolor="red">
            <v:stroke endarrow="block"/>
          </v:shape>
        </w:pict>
      </w:r>
      <w:r w:rsidR="006035BF">
        <w:rPr>
          <w:rFonts w:ascii="Times New Roman" w:eastAsia="Times New Roman" w:hAnsi="Times New Roman" w:cs="Times New Roman"/>
          <w:sz w:val="20"/>
          <w:szCs w:val="20"/>
          <w:lang w:val="it-IT"/>
        </w:rPr>
        <w:tab/>
      </w:r>
      <w:r w:rsidR="006035BF">
        <w:rPr>
          <w:noProof/>
          <w:lang w:val="it-IT" w:eastAsia="it-IT"/>
        </w:rPr>
        <w:drawing>
          <wp:inline distT="0" distB="0" distL="0" distR="0">
            <wp:extent cx="849923" cy="1055077"/>
            <wp:effectExtent l="19050" t="0" r="7327" b="0"/>
            <wp:docPr id="2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76227" t="61064" r="9470" b="7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923" cy="105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5BF" w:rsidRDefault="006035BF" w:rsidP="006035BF">
      <w:pPr>
        <w:pStyle w:val="Nessunaspaziatura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6035BF" w:rsidRDefault="006035BF" w:rsidP="006035BF">
      <w:pPr>
        <w:pStyle w:val="Nessunaspaziatura"/>
        <w:rPr>
          <w:noProof/>
          <w:lang w:val="it-IT" w:eastAsia="it-IT"/>
        </w:rPr>
      </w:pPr>
    </w:p>
    <w:p w:rsidR="006035BF" w:rsidRDefault="006035BF" w:rsidP="006035BF">
      <w:pPr>
        <w:pStyle w:val="Nessunaspaziatura"/>
        <w:rPr>
          <w:noProof/>
          <w:lang w:val="it-IT" w:eastAsia="it-IT"/>
        </w:rPr>
      </w:pPr>
    </w:p>
    <w:p w:rsidR="004A139F" w:rsidRDefault="00D31453" w:rsidP="00AB0801">
      <w:pPr>
        <w:widowControl/>
        <w:shd w:val="clear" w:color="auto" w:fill="FFFFFF"/>
        <w:spacing w:line="360" w:lineRule="auto"/>
        <w:textAlignment w:val="baseline"/>
        <w:rPr>
          <w:lang w:val="it-IT"/>
        </w:rPr>
      </w:pPr>
      <w:r>
        <w:rPr>
          <w:lang w:val="it-IT"/>
        </w:rPr>
        <w:tab/>
      </w:r>
      <w:r w:rsidR="004A139F">
        <w:rPr>
          <w:lang w:val="it-IT"/>
        </w:rPr>
        <w:t xml:space="preserve">- </w:t>
      </w:r>
      <w:r w:rsidR="00AB0801" w:rsidRPr="00AB0801">
        <w:rPr>
          <w:lang w:val="it-IT"/>
        </w:rPr>
        <w:t xml:space="preserve">Per accedere al "Manager" di Tomcat </w:t>
      </w:r>
      <w:r w:rsidR="004A139F">
        <w:rPr>
          <w:lang w:val="it-IT"/>
        </w:rPr>
        <w:t>d</w:t>
      </w:r>
      <w:r w:rsidR="00AB0801" w:rsidRPr="00AB0801">
        <w:rPr>
          <w:lang w:val="it-IT"/>
        </w:rPr>
        <w:t xml:space="preserve">igitare </w:t>
      </w:r>
      <w:r w:rsidR="00AB0801" w:rsidRPr="00D31453">
        <w:rPr>
          <w:lang w:val="it-IT"/>
        </w:rPr>
        <w:t xml:space="preserve">nel Browser </w:t>
      </w:r>
      <w:r w:rsidR="00AB0801" w:rsidRPr="00AB0801">
        <w:rPr>
          <w:lang w:val="it-IT"/>
        </w:rPr>
        <w:t>l'URL:</w:t>
      </w:r>
    </w:p>
    <w:p w:rsidR="00AB0801" w:rsidRPr="00D31453" w:rsidRDefault="00AB0801" w:rsidP="00AB0801">
      <w:pPr>
        <w:widowControl/>
        <w:shd w:val="clear" w:color="auto" w:fill="FFFFFF"/>
        <w:spacing w:line="360" w:lineRule="auto"/>
        <w:textAlignment w:val="baseline"/>
        <w:rPr>
          <w:lang w:val="it-IT"/>
        </w:rPr>
      </w:pPr>
      <w:r w:rsidRPr="00D31453">
        <w:rPr>
          <w:lang w:val="it-IT"/>
        </w:rPr>
        <w:t xml:space="preserve"> </w:t>
      </w:r>
    </w:p>
    <w:p w:rsidR="00AB0801" w:rsidRPr="00AB0801" w:rsidRDefault="00AB0801" w:rsidP="00AB0801">
      <w:pPr>
        <w:widowControl/>
        <w:pBdr>
          <w:top w:val="single" w:sz="4" w:space="0" w:color="DDDDDD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18" w:lineRule="atLeast"/>
        <w:textAlignment w:val="baseline"/>
        <w:rPr>
          <w:lang w:val="it-IT"/>
        </w:rPr>
      </w:pPr>
      <w:r w:rsidRPr="00AB0801">
        <w:rPr>
          <w:lang w:val="it-IT"/>
        </w:rPr>
        <w:t>http://localhost:8080</w:t>
      </w:r>
    </w:p>
    <w:p w:rsidR="00D31453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>
        <w:rPr>
          <w:lang w:val="it-IT"/>
        </w:rPr>
        <w:tab/>
      </w:r>
    </w:p>
    <w:p w:rsidR="004A139F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  <w:t xml:space="preserve"> Apparirà nel Browser la seguente pagina.</w:t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Default="004F246D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noProof/>
          <w:lang w:val="it-IT" w:eastAsia="it-IT"/>
        </w:rPr>
        <w:pict>
          <v:oval id="_x0000_s1036" style="position:absolute;margin-left:-6.55pt;margin-top:78.85pt;width:57.3pt;height:24.55pt;z-index:251684864" filled="f" strokecolor="red" strokeweight="1.75pt"/>
        </w:pict>
      </w:r>
      <w:r w:rsidR="00D31453">
        <w:rPr>
          <w:noProof/>
          <w:lang w:val="it-IT" w:eastAsia="it-IT"/>
        </w:rPr>
        <w:drawing>
          <wp:inline distT="0" distB="0" distL="0" distR="0">
            <wp:extent cx="5952259" cy="3505200"/>
            <wp:effectExtent l="19050" t="0" r="0" b="0"/>
            <wp:docPr id="2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-124" b="5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732" cy="350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4A139F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 w:rsidR="004A139F">
        <w:rPr>
          <w:lang w:val="it-IT"/>
        </w:rPr>
        <w:t>-</w:t>
      </w:r>
      <w:r w:rsidRPr="00D31453">
        <w:rPr>
          <w:lang w:val="it-IT"/>
        </w:rPr>
        <w:t xml:space="preserve"> </w:t>
      </w:r>
      <w:r w:rsidR="004A139F">
        <w:rPr>
          <w:lang w:val="it-IT"/>
        </w:rPr>
        <w:t>C</w:t>
      </w:r>
      <w:r w:rsidRPr="00D31453">
        <w:rPr>
          <w:lang w:val="it-IT"/>
        </w:rPr>
        <w:t xml:space="preserve">liccare sul Link "Tomcat Manager" posto in altro a sinistra all'interno del menu "Administration". </w:t>
      </w:r>
      <w:r>
        <w:rPr>
          <w:lang w:val="it-IT"/>
        </w:rPr>
        <w:tab/>
      </w:r>
      <w:r w:rsidR="004A139F">
        <w:rPr>
          <w:lang w:val="it-IT"/>
        </w:rPr>
        <w:t xml:space="preserve"> </w:t>
      </w:r>
    </w:p>
    <w:p w:rsidR="00D31453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 xml:space="preserve">                 </w:t>
      </w:r>
      <w:r w:rsidR="00D31453">
        <w:rPr>
          <w:lang w:val="it-IT"/>
        </w:rPr>
        <w:t>o</w:t>
      </w:r>
      <w:r w:rsidR="00D31453" w:rsidRPr="00D31453">
        <w:rPr>
          <w:lang w:val="it-IT"/>
        </w:rPr>
        <w:t>ppure digitare nella barra degli indirizzi del browser preferito l'URL completa:</w:t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Pr="00D31453" w:rsidRDefault="00D31453" w:rsidP="00D31453">
      <w:pPr>
        <w:widowControl/>
        <w:pBdr>
          <w:top w:val="single" w:sz="4" w:space="0" w:color="DDDDDD"/>
          <w:bottom w:val="single" w:sz="4" w:space="0" w:color="DDDDDD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18" w:lineRule="atLeast"/>
        <w:textAlignment w:val="baseline"/>
        <w:rPr>
          <w:lang w:val="it-IT"/>
        </w:rPr>
      </w:pPr>
      <w:r w:rsidRPr="00D31453">
        <w:rPr>
          <w:lang w:val="it-IT"/>
        </w:rPr>
        <w:t>http://localhost:8080/manager/html</w:t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4A139F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 w:rsidRPr="00D31453">
        <w:rPr>
          <w:lang w:val="it-IT"/>
        </w:rPr>
        <w:t xml:space="preserve">In entrambi i casi </w:t>
      </w:r>
      <w:r w:rsidR="004A139F">
        <w:rPr>
          <w:lang w:val="it-IT"/>
        </w:rPr>
        <w:t>si riceverà</w:t>
      </w:r>
      <w:r w:rsidRPr="00D31453">
        <w:rPr>
          <w:lang w:val="it-IT"/>
        </w:rPr>
        <w:t xml:space="preserve"> una richiesta di</w:t>
      </w:r>
      <w:r w:rsidR="004A139F">
        <w:rPr>
          <w:lang w:val="it-IT"/>
        </w:rPr>
        <w:t xml:space="preserve"> </w:t>
      </w:r>
      <w:r w:rsidR="004A139F" w:rsidRPr="004A139F">
        <w:rPr>
          <w:lang w:val="it-IT"/>
        </w:rPr>
        <w:t xml:space="preserve">autenticazione </w:t>
      </w:r>
      <w:r w:rsidRPr="00D31453">
        <w:rPr>
          <w:lang w:val="it-IT"/>
        </w:rPr>
        <w:t xml:space="preserve"> attraverso la quale verrà presentato un </w:t>
      </w:r>
      <w:r w:rsidR="004A139F">
        <w:rPr>
          <w:lang w:val="it-IT"/>
        </w:rPr>
        <w:tab/>
      </w:r>
      <w:r w:rsidRPr="00D31453">
        <w:rPr>
          <w:lang w:val="it-IT"/>
        </w:rPr>
        <w:t xml:space="preserve">modulo da completare </w:t>
      </w:r>
      <w:r w:rsidR="004A139F">
        <w:rPr>
          <w:lang w:val="it-IT"/>
        </w:rPr>
        <w:t>(</w:t>
      </w:r>
      <w:r>
        <w:rPr>
          <w:lang w:val="it-IT"/>
        </w:rPr>
        <w:t xml:space="preserve">come mostrato nella prossima immagine) </w:t>
      </w:r>
      <w:r w:rsidR="004A139F" w:rsidRPr="004A139F">
        <w:rPr>
          <w:lang w:val="it-IT"/>
        </w:rPr>
        <w:t>inserendo il nome utente dell'"</w:t>
      </w:r>
      <w:proofErr w:type="spellStart"/>
      <w:r w:rsidR="004A139F" w:rsidRPr="004A139F">
        <w:rPr>
          <w:lang w:val="it-IT"/>
        </w:rPr>
        <w:t>admin</w:t>
      </w:r>
      <w:proofErr w:type="spellEnd"/>
      <w:r w:rsidR="004A139F" w:rsidRPr="004A139F">
        <w:rPr>
          <w:lang w:val="it-IT"/>
        </w:rPr>
        <w:t xml:space="preserve">" e la </w:t>
      </w:r>
      <w:r w:rsidR="004A139F">
        <w:rPr>
          <w:lang w:val="it-IT"/>
        </w:rPr>
        <w:tab/>
      </w:r>
      <w:r w:rsidR="004A139F" w:rsidRPr="004A139F">
        <w:rPr>
          <w:lang w:val="it-IT"/>
        </w:rPr>
        <w:t>relativa parola chiave scelt</w:t>
      </w:r>
      <w:r w:rsidR="004A139F">
        <w:rPr>
          <w:lang w:val="it-IT"/>
        </w:rPr>
        <w:t>a</w:t>
      </w:r>
      <w:r w:rsidR="004A139F" w:rsidRPr="004A139F">
        <w:rPr>
          <w:lang w:val="it-IT"/>
        </w:rPr>
        <w:t xml:space="preserve"> in </w:t>
      </w:r>
      <w:r w:rsidR="004A139F">
        <w:rPr>
          <w:lang w:val="it-IT"/>
        </w:rPr>
        <w:t>fase</w:t>
      </w:r>
      <w:r w:rsidR="004A139F" w:rsidRPr="004A139F">
        <w:rPr>
          <w:lang w:val="it-IT"/>
        </w:rPr>
        <w:t xml:space="preserve"> d'installazione.</w:t>
      </w:r>
      <w:r>
        <w:rPr>
          <w:lang w:val="it-IT"/>
        </w:rPr>
        <w:tab/>
      </w:r>
    </w:p>
    <w:p w:rsidR="00946761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lastRenderedPageBreak/>
        <w:tab/>
      </w:r>
    </w:p>
    <w:p w:rsidR="00D31453" w:rsidRDefault="00946761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 w:rsidR="00D31453" w:rsidRPr="00C729C6">
        <w:rPr>
          <w:lang w:val="it-IT"/>
        </w:rPr>
        <w:t xml:space="preserve">(Nella documentazione sono utilizzati per semplicità i seguenti valori: username = password = </w:t>
      </w:r>
      <w:proofErr w:type="spellStart"/>
      <w:r w:rsidR="00D31453" w:rsidRPr="00C729C6">
        <w:rPr>
          <w:b/>
          <w:lang w:val="it-IT"/>
        </w:rPr>
        <w:t>root</w:t>
      </w:r>
      <w:proofErr w:type="spellEnd"/>
      <w:r w:rsidR="00D31453" w:rsidRPr="00C729C6">
        <w:rPr>
          <w:lang w:val="it-IT"/>
        </w:rPr>
        <w:t xml:space="preserve"> )</w:t>
      </w: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AB0801" w:rsidRDefault="00AB0801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AB0801" w:rsidRDefault="00AB0801" w:rsidP="00AB0801">
      <w:pPr>
        <w:spacing w:before="240" w:line="276" w:lineRule="auto"/>
        <w:rPr>
          <w:noProof/>
          <w:lang w:val="it-IT" w:eastAsia="it-IT"/>
        </w:rPr>
      </w:pPr>
      <w:r>
        <w:rPr>
          <w:noProof/>
          <w:lang w:val="it-IT" w:eastAsia="it-IT"/>
        </w:rPr>
        <w:drawing>
          <wp:inline distT="0" distB="0" distL="0" distR="0">
            <wp:extent cx="5952733" cy="3110345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-124" b="6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733" cy="311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801" w:rsidRDefault="00AB0801" w:rsidP="00091A8F">
      <w:pPr>
        <w:spacing w:before="240" w:line="276" w:lineRule="auto"/>
        <w:jc w:val="center"/>
        <w:rPr>
          <w:noProof/>
          <w:lang w:val="it-IT" w:eastAsia="it-IT"/>
        </w:rPr>
      </w:pPr>
    </w:p>
    <w:p w:rsidR="00AB0801" w:rsidRPr="0095697B" w:rsidRDefault="0095697B" w:rsidP="0095697B">
      <w:pPr>
        <w:spacing w:before="240" w:line="276" w:lineRule="auto"/>
        <w:rPr>
          <w:noProof/>
          <w:lang w:val="it-IT" w:eastAsia="it-IT"/>
        </w:rPr>
      </w:pPr>
      <w:r>
        <w:rPr>
          <w:noProof/>
          <w:lang w:val="it-IT" w:eastAsia="it-IT"/>
        </w:rPr>
        <w:tab/>
        <w:t xml:space="preserve">- </w:t>
      </w:r>
      <w:r w:rsidRPr="0095697B">
        <w:rPr>
          <w:noProof/>
          <w:lang w:val="it-IT" w:eastAsia="it-IT"/>
        </w:rPr>
        <w:t xml:space="preserve">Una volta inviati al sistema i dati corretti per </w:t>
      </w:r>
      <w:r>
        <w:rPr>
          <w:noProof/>
          <w:lang w:val="it-IT" w:eastAsia="it-IT"/>
        </w:rPr>
        <w:t>completare</w:t>
      </w:r>
      <w:r w:rsidRPr="0095697B">
        <w:rPr>
          <w:noProof/>
          <w:lang w:val="it-IT" w:eastAsia="it-IT"/>
        </w:rPr>
        <w:t xml:space="preserve"> la procedura di login, </w:t>
      </w:r>
      <w:r>
        <w:rPr>
          <w:noProof/>
          <w:lang w:val="it-IT" w:eastAsia="it-IT"/>
        </w:rPr>
        <w:t>si verrà</w:t>
      </w:r>
      <w:r w:rsidRPr="0095697B">
        <w:rPr>
          <w:noProof/>
          <w:lang w:val="it-IT" w:eastAsia="it-IT"/>
        </w:rPr>
        <w:t xml:space="preserve"> condotti </w:t>
      </w:r>
      <w:r>
        <w:rPr>
          <w:noProof/>
          <w:lang w:val="it-IT" w:eastAsia="it-IT"/>
        </w:rPr>
        <w:tab/>
      </w:r>
      <w:r>
        <w:rPr>
          <w:noProof/>
          <w:lang w:val="it-IT" w:eastAsia="it-IT"/>
        </w:rPr>
        <w:tab/>
      </w:r>
      <w:r>
        <w:rPr>
          <w:noProof/>
          <w:lang w:val="it-IT" w:eastAsia="it-IT"/>
        </w:rPr>
        <w:tab/>
        <w:t xml:space="preserve">  </w:t>
      </w:r>
      <w:r w:rsidRPr="0095697B">
        <w:rPr>
          <w:noProof/>
          <w:lang w:val="it-IT" w:eastAsia="it-IT"/>
        </w:rPr>
        <w:t xml:space="preserve">nell'interfaccia grafica del </w:t>
      </w:r>
      <w:r w:rsidRPr="0095697B">
        <w:rPr>
          <w:b/>
          <w:bCs/>
          <w:noProof/>
          <w:lang w:val="it-IT" w:eastAsia="it-IT"/>
        </w:rPr>
        <w:t>Tomcat Web Application Manager</w:t>
      </w:r>
      <w:r>
        <w:rPr>
          <w:b/>
          <w:bCs/>
          <w:noProof/>
          <w:lang w:val="it-IT" w:eastAsia="it-IT"/>
        </w:rPr>
        <w:t xml:space="preserve"> </w:t>
      </w:r>
      <w:r>
        <w:rPr>
          <w:bCs/>
          <w:noProof/>
          <w:lang w:val="it-IT" w:eastAsia="it-IT"/>
        </w:rPr>
        <w:t>come mostrato in figura</w:t>
      </w:r>
      <w:r>
        <w:rPr>
          <w:b/>
          <w:bCs/>
          <w:noProof/>
          <w:lang w:val="it-IT" w:eastAsia="it-IT"/>
        </w:rPr>
        <w:t>.</w:t>
      </w:r>
    </w:p>
    <w:p w:rsidR="00990136" w:rsidRPr="0095697B" w:rsidRDefault="00990136" w:rsidP="00E94C10">
      <w:pPr>
        <w:spacing w:line="276" w:lineRule="auto"/>
        <w:rPr>
          <w:lang w:val="it-IT"/>
        </w:rPr>
      </w:pPr>
    </w:p>
    <w:p w:rsidR="000D687E" w:rsidRPr="00FB3E77" w:rsidRDefault="000D687E" w:rsidP="00E94C10">
      <w:pPr>
        <w:spacing w:line="276" w:lineRule="auto"/>
        <w:rPr>
          <w:lang w:val="it-IT"/>
        </w:rPr>
      </w:pPr>
    </w:p>
    <w:p w:rsidR="00990136" w:rsidRDefault="004F246D" w:rsidP="00E94C10">
      <w:pPr>
        <w:spacing w:line="276" w:lineRule="auto"/>
      </w:pPr>
      <w:r>
        <w:rPr>
          <w:noProof/>
          <w:lang w:val="it-IT" w:eastAsia="it-IT"/>
        </w:rPr>
        <w:lastRenderedPageBreak/>
        <w:pict>
          <v:roundrect id="_x0000_s1030" style="position:absolute;margin-left:120.55pt;margin-top:196pt;width:148pt;height:38.85pt;z-index:251670528" arcsize="10923f" filled="f" strokecolor="red" strokeweight="2pt"/>
        </w:pict>
      </w:r>
      <w:r w:rsidR="00990136">
        <w:rPr>
          <w:noProof/>
          <w:lang w:val="it-IT" w:eastAsia="it-IT"/>
        </w:rPr>
        <w:drawing>
          <wp:inline distT="0" distB="0" distL="0" distR="0">
            <wp:extent cx="5943600" cy="3062605"/>
            <wp:effectExtent l="19050" t="0" r="0" b="0"/>
            <wp:docPr id="2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A8F" w:rsidRDefault="00091A8F" w:rsidP="00E94C10">
      <w:pPr>
        <w:spacing w:line="276" w:lineRule="auto"/>
      </w:pPr>
    </w:p>
    <w:p w:rsidR="0095697B" w:rsidRDefault="0095697B" w:rsidP="0095697B">
      <w:pPr>
        <w:spacing w:line="276" w:lineRule="auto"/>
        <w:ind w:left="720"/>
        <w:rPr>
          <w:lang w:val="it-IT"/>
        </w:rPr>
      </w:pPr>
    </w:p>
    <w:p w:rsidR="0095697B" w:rsidRDefault="0095697B" w:rsidP="0095697B">
      <w:pPr>
        <w:spacing w:line="276" w:lineRule="auto"/>
        <w:ind w:left="720"/>
        <w:rPr>
          <w:lang w:val="it-IT"/>
        </w:rPr>
      </w:pPr>
    </w:p>
    <w:p w:rsidR="00C7419E" w:rsidRDefault="0095697B" w:rsidP="0095697B">
      <w:pPr>
        <w:spacing w:line="276" w:lineRule="auto"/>
        <w:ind w:left="720"/>
        <w:rPr>
          <w:lang w:val="it-IT"/>
        </w:rPr>
      </w:pPr>
      <w:r>
        <w:rPr>
          <w:lang w:val="it-IT"/>
        </w:rPr>
        <w:t xml:space="preserve">- Effettuare il Deploy </w:t>
      </w:r>
      <w:r w:rsidR="00C7419E">
        <w:rPr>
          <w:lang w:val="it-IT"/>
        </w:rPr>
        <w:t>de</w:t>
      </w:r>
      <w:r w:rsidR="00C7419E" w:rsidRPr="00FB3E77">
        <w:rPr>
          <w:lang w:val="it-IT"/>
        </w:rPr>
        <w:t xml:space="preserve">i due </w:t>
      </w:r>
      <w:r w:rsidR="00C7419E">
        <w:rPr>
          <w:lang w:val="it-IT"/>
        </w:rPr>
        <w:t>file WAR :</w:t>
      </w:r>
      <w:r w:rsidR="00C7419E" w:rsidRPr="00FB3E77">
        <w:rPr>
          <w:lang w:val="it-IT"/>
        </w:rPr>
        <w:t xml:space="preserve">  </w:t>
      </w:r>
      <w:r w:rsidR="00C7419E" w:rsidRPr="00FB3E77">
        <w:rPr>
          <w:b/>
          <w:lang w:val="it-IT"/>
        </w:rPr>
        <w:t>SistemaEditoriale.war</w:t>
      </w:r>
      <w:r w:rsidR="00C7419E" w:rsidRPr="00FB3E77">
        <w:rPr>
          <w:lang w:val="it-IT"/>
        </w:rPr>
        <w:t xml:space="preserve"> e </w:t>
      </w:r>
      <w:r w:rsidR="00C7419E">
        <w:rPr>
          <w:b/>
          <w:lang w:val="it-IT"/>
        </w:rPr>
        <w:t xml:space="preserve">GruppoAzzurroWSBL.war, </w:t>
      </w:r>
      <w:r w:rsidR="00C7419E">
        <w:rPr>
          <w:lang w:val="it-IT"/>
        </w:rPr>
        <w:t xml:space="preserve">presenti   </w:t>
      </w:r>
    </w:p>
    <w:p w:rsidR="00C7419E" w:rsidRPr="00C7419E" w:rsidRDefault="00C7419E" w:rsidP="0095697B">
      <w:pPr>
        <w:spacing w:line="276" w:lineRule="auto"/>
        <w:ind w:left="720"/>
        <w:rPr>
          <w:i/>
          <w:lang w:val="it-IT"/>
        </w:rPr>
      </w:pPr>
      <w:r>
        <w:rPr>
          <w:lang w:val="it-IT"/>
        </w:rPr>
        <w:t xml:space="preserve">  </w:t>
      </w:r>
      <w:r w:rsidR="00A72C3A">
        <w:rPr>
          <w:lang w:val="it-IT"/>
        </w:rPr>
        <w:t>nella cartella WAR_SISTEMA_EDITORIALE  d</w:t>
      </w:r>
      <w:r w:rsidR="002B78C6">
        <w:rPr>
          <w:lang w:val="it-IT"/>
        </w:rPr>
        <w:t>el</w:t>
      </w:r>
      <w:r>
        <w:rPr>
          <w:lang w:val="it-IT"/>
        </w:rPr>
        <w:t xml:space="preserve"> supporto ottico fornito. Dunque cliccare su "</w:t>
      </w:r>
      <w:r w:rsidRPr="00C7419E">
        <w:rPr>
          <w:i/>
          <w:lang w:val="it-IT"/>
        </w:rPr>
        <w:t xml:space="preserve">Scegli  </w:t>
      </w:r>
    </w:p>
    <w:p w:rsidR="00C7419E" w:rsidRDefault="00C7419E" w:rsidP="0095697B">
      <w:pPr>
        <w:spacing w:line="276" w:lineRule="auto"/>
        <w:ind w:left="720"/>
        <w:rPr>
          <w:lang w:val="it-IT"/>
        </w:rPr>
      </w:pPr>
      <w:r w:rsidRPr="00C7419E">
        <w:rPr>
          <w:i/>
          <w:lang w:val="it-IT"/>
        </w:rPr>
        <w:t xml:space="preserve">  File</w:t>
      </w:r>
      <w:r w:rsidRPr="00C7419E">
        <w:rPr>
          <w:lang w:val="it-IT"/>
        </w:rPr>
        <w:t>" nella sezione "</w:t>
      </w:r>
      <w:r w:rsidRPr="00C7419E">
        <w:rPr>
          <w:i/>
          <w:lang w:val="it-IT"/>
        </w:rPr>
        <w:t xml:space="preserve">WAR File </w:t>
      </w:r>
      <w:proofErr w:type="spellStart"/>
      <w:r w:rsidRPr="00C7419E">
        <w:rPr>
          <w:i/>
          <w:lang w:val="it-IT"/>
        </w:rPr>
        <w:t>to</w:t>
      </w:r>
      <w:proofErr w:type="spellEnd"/>
      <w:r w:rsidRPr="00C7419E">
        <w:rPr>
          <w:i/>
          <w:lang w:val="it-IT"/>
        </w:rPr>
        <w:t xml:space="preserve"> Deploy" </w:t>
      </w:r>
      <w:r>
        <w:rPr>
          <w:lang w:val="it-IT"/>
        </w:rPr>
        <w:t xml:space="preserve">, </w:t>
      </w:r>
      <w:r w:rsidRPr="00C7419E">
        <w:rPr>
          <w:lang w:val="it-IT"/>
        </w:rPr>
        <w:t>indicare i</w:t>
      </w:r>
      <w:r w:rsidR="00236B1F">
        <w:rPr>
          <w:lang w:val="it-IT"/>
        </w:rPr>
        <w:t>l percorso del primo file sopr</w:t>
      </w:r>
      <w:r w:rsidR="00A72C3A">
        <w:rPr>
          <w:lang w:val="it-IT"/>
        </w:rPr>
        <w:t>a</w:t>
      </w:r>
      <w:r>
        <w:rPr>
          <w:lang w:val="it-IT"/>
        </w:rPr>
        <w:t xml:space="preserve"> citato e cliccare su  </w:t>
      </w:r>
    </w:p>
    <w:p w:rsidR="00C7419E" w:rsidRDefault="00C7419E" w:rsidP="0095697B">
      <w:pPr>
        <w:spacing w:line="276" w:lineRule="auto"/>
        <w:ind w:left="720"/>
        <w:rPr>
          <w:lang w:val="it-IT"/>
        </w:rPr>
      </w:pPr>
      <w:r>
        <w:rPr>
          <w:lang w:val="it-IT"/>
        </w:rPr>
        <w:t xml:space="preserve">  "</w:t>
      </w:r>
      <w:r w:rsidRPr="00C7419E">
        <w:rPr>
          <w:i/>
          <w:lang w:val="it-IT"/>
        </w:rPr>
        <w:t>Deploy</w:t>
      </w:r>
      <w:r>
        <w:rPr>
          <w:lang w:val="it-IT"/>
        </w:rPr>
        <w:t>".</w:t>
      </w:r>
      <w:r w:rsidRPr="00C7419E">
        <w:rPr>
          <w:lang w:val="it-IT"/>
        </w:rPr>
        <w:t xml:space="preserve"> </w:t>
      </w:r>
      <w:r>
        <w:rPr>
          <w:lang w:val="it-IT"/>
        </w:rPr>
        <w:t>Quando l'operazione è terminata procede in modo analogo per i secondo file.</w:t>
      </w:r>
    </w:p>
    <w:p w:rsidR="00C7419E" w:rsidRDefault="00C7419E" w:rsidP="00C7419E">
      <w:pPr>
        <w:spacing w:line="276" w:lineRule="auto"/>
        <w:jc w:val="both"/>
        <w:rPr>
          <w:lang w:val="it-IT"/>
        </w:rPr>
      </w:pPr>
      <w:r>
        <w:rPr>
          <w:lang w:val="it-IT"/>
        </w:rPr>
        <w:tab/>
        <w:t xml:space="preserve">  </w:t>
      </w:r>
    </w:p>
    <w:p w:rsidR="00743C6A" w:rsidRDefault="00C7419E" w:rsidP="00C7419E">
      <w:pPr>
        <w:spacing w:line="276" w:lineRule="auto"/>
        <w:jc w:val="both"/>
        <w:rPr>
          <w:lang w:val="it-IT"/>
        </w:rPr>
      </w:pPr>
      <w:r>
        <w:rPr>
          <w:lang w:val="it-IT"/>
        </w:rPr>
        <w:tab/>
      </w:r>
      <w:r w:rsidR="00743C6A">
        <w:rPr>
          <w:lang w:val="it-IT"/>
        </w:rPr>
        <w:t>Quando si esegue il D</w:t>
      </w:r>
      <w:r w:rsidRPr="00FB3E77">
        <w:rPr>
          <w:lang w:val="it-IT"/>
        </w:rPr>
        <w:t>eploymen</w:t>
      </w:r>
      <w:r>
        <w:rPr>
          <w:lang w:val="it-IT"/>
        </w:rPr>
        <w:t>t, Tomcat scompatta il WAR file</w:t>
      </w:r>
      <w:r w:rsidRPr="00FB3E77">
        <w:rPr>
          <w:lang w:val="it-IT"/>
        </w:rPr>
        <w:t xml:space="preserve">, crea la cartella radice del contesto e tutte </w:t>
      </w:r>
      <w:r>
        <w:rPr>
          <w:lang w:val="it-IT"/>
        </w:rPr>
        <w:tab/>
        <w:t xml:space="preserve">  </w:t>
      </w:r>
      <w:r>
        <w:rPr>
          <w:lang w:val="it-IT"/>
        </w:rPr>
        <w:tab/>
      </w:r>
      <w:r w:rsidRPr="00FB3E77">
        <w:rPr>
          <w:lang w:val="it-IT"/>
        </w:rPr>
        <w:t>le cartelle sottostanti così come contenute nel WAR.</w:t>
      </w:r>
      <w:r w:rsidR="00743C6A">
        <w:rPr>
          <w:lang w:val="it-IT"/>
        </w:rPr>
        <w:t xml:space="preserve"> </w:t>
      </w:r>
    </w:p>
    <w:p w:rsidR="00C7419E" w:rsidRPr="00FB3E77" w:rsidRDefault="00743C6A" w:rsidP="00C7419E">
      <w:pPr>
        <w:spacing w:line="276" w:lineRule="auto"/>
        <w:jc w:val="both"/>
        <w:rPr>
          <w:lang w:val="it-IT"/>
        </w:rPr>
      </w:pPr>
      <w:r>
        <w:rPr>
          <w:lang w:val="it-IT"/>
        </w:rPr>
        <w:tab/>
        <w:t xml:space="preserve">Al termine dell'operazione nella sezione </w:t>
      </w:r>
      <w:r w:rsidRPr="00743C6A">
        <w:rPr>
          <w:i/>
          <w:lang w:val="it-IT"/>
        </w:rPr>
        <w:t>"Applications"</w:t>
      </w:r>
      <w:r w:rsidR="00C7419E" w:rsidRPr="00FB3E77">
        <w:rPr>
          <w:lang w:val="it-IT"/>
        </w:rPr>
        <w:t xml:space="preserve"> </w:t>
      </w:r>
      <w:r>
        <w:rPr>
          <w:lang w:val="it-IT"/>
        </w:rPr>
        <w:t xml:space="preserve">, saranno presenti i nomi dei due file come </w:t>
      </w:r>
      <w:r>
        <w:rPr>
          <w:lang w:val="it-IT"/>
        </w:rPr>
        <w:tab/>
        <w:t>mostrato nell'immagine seguente:</w:t>
      </w:r>
    </w:p>
    <w:p w:rsidR="00C7419E" w:rsidRDefault="00C7419E" w:rsidP="0095697B">
      <w:pPr>
        <w:spacing w:line="276" w:lineRule="auto"/>
        <w:ind w:left="720"/>
        <w:rPr>
          <w:lang w:val="it-IT"/>
        </w:rPr>
      </w:pPr>
    </w:p>
    <w:p w:rsidR="00D31453" w:rsidRPr="0095697B" w:rsidRDefault="00D31453" w:rsidP="00E94C10">
      <w:pPr>
        <w:spacing w:line="276" w:lineRule="auto"/>
        <w:rPr>
          <w:lang w:val="it-IT"/>
        </w:rPr>
      </w:pPr>
    </w:p>
    <w:p w:rsidR="00D31453" w:rsidRPr="00743C6A" w:rsidRDefault="004F246D" w:rsidP="00E94C10">
      <w:pPr>
        <w:spacing w:line="276" w:lineRule="auto"/>
        <w:rPr>
          <w:lang w:val="it-IT"/>
        </w:rPr>
      </w:pPr>
      <w:r>
        <w:rPr>
          <w:noProof/>
          <w:lang w:val="it-IT" w:eastAsia="it-IT"/>
        </w:rPr>
        <w:lastRenderedPageBreak/>
        <w:pict>
          <v:rect id="_x0000_s1037" style="position:absolute;margin-left:3.5pt;margin-top:136.1pt;width:128.55pt;height:17.45pt;z-index:251685888" filled="f" strokecolor="red" strokeweight="1.75pt"/>
        </w:pict>
      </w:r>
      <w:r>
        <w:rPr>
          <w:noProof/>
          <w:lang w:val="it-IT" w:eastAsia="it-IT"/>
        </w:rPr>
        <w:pict>
          <v:rect id="_x0000_s1038" style="position:absolute;margin-left:1.8pt;margin-top:160.1pt;width:130.75pt;height:15.85pt;z-index:251686912" filled="f" strokecolor="red" strokeweight="1.75pt"/>
        </w:pict>
      </w:r>
      <w:r w:rsidR="00D31453">
        <w:rPr>
          <w:noProof/>
          <w:lang w:val="it-IT" w:eastAsia="it-IT"/>
        </w:rPr>
        <w:drawing>
          <wp:inline distT="0" distB="0" distL="0" distR="0">
            <wp:extent cx="5943600" cy="3342133"/>
            <wp:effectExtent l="19050" t="0" r="0" b="0"/>
            <wp:docPr id="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F9A" w:rsidRPr="00FB3E77" w:rsidRDefault="00883F9A" w:rsidP="00E94C10">
      <w:pPr>
        <w:spacing w:line="276" w:lineRule="auto"/>
        <w:rPr>
          <w:lang w:val="it-IT"/>
        </w:rPr>
      </w:pPr>
    </w:p>
    <w:p w:rsidR="000D687E" w:rsidRPr="00FB3E77" w:rsidRDefault="000D687E" w:rsidP="00E94C10">
      <w:pPr>
        <w:spacing w:line="276" w:lineRule="auto"/>
        <w:rPr>
          <w:lang w:val="it-IT"/>
        </w:rPr>
      </w:pPr>
      <w:r w:rsidRPr="00FB3E77">
        <w:rPr>
          <w:lang w:val="it-IT"/>
        </w:rPr>
        <w:t>A questo punto l'applicazione è pronta per essere eseguita</w:t>
      </w:r>
      <w:r w:rsidR="00883F9A" w:rsidRPr="00FB3E77">
        <w:rPr>
          <w:lang w:val="it-IT"/>
        </w:rPr>
        <w:t xml:space="preserve"> da Web Browser, digitando l’indirizzo:</w:t>
      </w:r>
    </w:p>
    <w:p w:rsidR="00883F9A" w:rsidRPr="00FB3E77" w:rsidRDefault="00883F9A" w:rsidP="00E94C10">
      <w:pPr>
        <w:spacing w:line="276" w:lineRule="auto"/>
        <w:rPr>
          <w:lang w:val="it-IT"/>
        </w:rPr>
      </w:pPr>
    </w:p>
    <w:p w:rsidR="00883F9A" w:rsidRDefault="004F246D" w:rsidP="00E94C10">
      <w:pPr>
        <w:spacing w:line="276" w:lineRule="auto"/>
      </w:pPr>
      <w:hyperlink r:id="rId48" w:history="1">
        <w:r w:rsidR="00883F9A">
          <w:rPr>
            <w:rStyle w:val="Collegamentoipertestuale"/>
          </w:rPr>
          <w:t>http://localhost:8080/SistemaEditoriale/</w:t>
        </w:r>
      </w:hyperlink>
      <w:r w:rsidR="00743C6A">
        <w:t xml:space="preserve"> .</w:t>
      </w:r>
    </w:p>
    <w:p w:rsidR="00DB598C" w:rsidRDefault="00DB598C" w:rsidP="00DB598C">
      <w:pPr>
        <w:pStyle w:val="Titolo2"/>
        <w:numPr>
          <w:ilvl w:val="0"/>
          <w:numId w:val="0"/>
        </w:numPr>
        <w:rPr>
          <w:rFonts w:ascii="Times New Roman" w:hAnsi="Times New Roman"/>
          <w:b w:val="0"/>
        </w:rPr>
      </w:pPr>
    </w:p>
    <w:p w:rsidR="0027221D" w:rsidRPr="00686591" w:rsidRDefault="0027221D" w:rsidP="0027221D">
      <w:pPr>
        <w:pStyle w:val="Titolo1"/>
        <w:ind w:left="720" w:hanging="720"/>
        <w:rPr>
          <w:sz w:val="28"/>
          <w:szCs w:val="28"/>
          <w:lang w:val="it-IT"/>
        </w:rPr>
      </w:pPr>
      <w:bookmarkStart w:id="63" w:name="_Toc355382875"/>
      <w:bookmarkStart w:id="64" w:name="_Toc355643561"/>
      <w:proofErr w:type="spellStart"/>
      <w:r>
        <w:rPr>
          <w:sz w:val="28"/>
          <w:szCs w:val="28"/>
          <w:lang w:val="it-IT"/>
        </w:rPr>
        <w:t>StartUp</w:t>
      </w:r>
      <w:proofErr w:type="spellEnd"/>
      <w:r>
        <w:rPr>
          <w:sz w:val="28"/>
          <w:szCs w:val="28"/>
          <w:lang w:val="it-IT"/>
        </w:rPr>
        <w:t xml:space="preserve"> dei Processi Transmitter e Receiver (Notizia </w:t>
      </w:r>
      <w:proofErr w:type="spellStart"/>
      <w:r>
        <w:rPr>
          <w:sz w:val="28"/>
          <w:szCs w:val="28"/>
          <w:lang w:val="it-IT"/>
        </w:rPr>
        <w:t>Batch</w:t>
      </w:r>
      <w:proofErr w:type="spellEnd"/>
      <w:r>
        <w:rPr>
          <w:sz w:val="28"/>
          <w:szCs w:val="28"/>
          <w:lang w:val="it-IT"/>
        </w:rPr>
        <w:t>)</w:t>
      </w:r>
      <w:bookmarkEnd w:id="63"/>
      <w:bookmarkEnd w:id="64"/>
    </w:p>
    <w:p w:rsidR="0027221D" w:rsidRDefault="0027221D" w:rsidP="0027221D">
      <w:pPr>
        <w:rPr>
          <w:lang w:val="it-IT"/>
        </w:rPr>
      </w:pPr>
    </w:p>
    <w:p w:rsidR="001174D3" w:rsidRDefault="0027221D" w:rsidP="0027221D">
      <w:pPr>
        <w:pStyle w:val="Titolo3"/>
        <w:widowControl/>
        <w:numPr>
          <w:ilvl w:val="0"/>
          <w:numId w:val="0"/>
        </w:numPr>
        <w:suppressAutoHyphens/>
        <w:spacing w:after="0" w:line="240" w:lineRule="auto"/>
        <w:ind w:left="833"/>
        <w:jc w:val="both"/>
        <w:rPr>
          <w:rFonts w:ascii="Times New Roman" w:hAnsi="Times New Roman"/>
          <w:i w:val="0"/>
          <w:lang w:val="it-IT"/>
        </w:rPr>
      </w:pPr>
      <w:bookmarkStart w:id="65" w:name="_Toc355382876"/>
      <w:bookmarkStart w:id="66" w:name="_Toc355628186"/>
      <w:bookmarkStart w:id="67" w:name="_Toc355639497"/>
      <w:bookmarkStart w:id="68" w:name="_Toc355643562"/>
      <w:r>
        <w:rPr>
          <w:rFonts w:ascii="Times New Roman" w:hAnsi="Times New Roman"/>
          <w:i w:val="0"/>
          <w:lang w:val="it-IT"/>
        </w:rPr>
        <w:t>L'applicazione sviluppata, consente sia la r</w:t>
      </w:r>
      <w:r w:rsidRPr="0027221D">
        <w:rPr>
          <w:rFonts w:ascii="Times New Roman" w:hAnsi="Times New Roman"/>
          <w:i w:val="0"/>
          <w:lang w:val="it-IT"/>
        </w:rPr>
        <w:t xml:space="preserve">icezione </w:t>
      </w:r>
      <w:r>
        <w:rPr>
          <w:rFonts w:ascii="Times New Roman" w:hAnsi="Times New Roman"/>
          <w:i w:val="0"/>
          <w:lang w:val="it-IT"/>
        </w:rPr>
        <w:t>di n</w:t>
      </w:r>
      <w:r w:rsidRPr="0027221D">
        <w:rPr>
          <w:rFonts w:ascii="Times New Roman" w:hAnsi="Times New Roman"/>
          <w:i w:val="0"/>
          <w:lang w:val="it-IT"/>
        </w:rPr>
        <w:t>otizie provenienti dai sistemi contributori</w:t>
      </w:r>
      <w:r>
        <w:rPr>
          <w:rFonts w:ascii="Times New Roman" w:hAnsi="Times New Roman"/>
          <w:i w:val="0"/>
          <w:lang w:val="it-IT"/>
        </w:rPr>
        <w:t xml:space="preserve"> (Fornitori) che la t</w:t>
      </w:r>
      <w:r w:rsidRPr="0027221D">
        <w:rPr>
          <w:rFonts w:ascii="Times New Roman" w:hAnsi="Times New Roman"/>
          <w:i w:val="0"/>
          <w:lang w:val="it-IT"/>
        </w:rPr>
        <w:t xml:space="preserve">rasmissione </w:t>
      </w:r>
      <w:r>
        <w:rPr>
          <w:rFonts w:ascii="Times New Roman" w:hAnsi="Times New Roman"/>
          <w:i w:val="0"/>
          <w:lang w:val="it-IT"/>
        </w:rPr>
        <w:t>di n</w:t>
      </w:r>
      <w:r w:rsidRPr="0027221D">
        <w:rPr>
          <w:rFonts w:ascii="Times New Roman" w:hAnsi="Times New Roman"/>
          <w:i w:val="0"/>
          <w:lang w:val="it-IT"/>
        </w:rPr>
        <w:t xml:space="preserve">otizie dalla redazione </w:t>
      </w:r>
      <w:r>
        <w:rPr>
          <w:rFonts w:ascii="Times New Roman" w:hAnsi="Times New Roman"/>
          <w:i w:val="0"/>
          <w:lang w:val="it-IT"/>
        </w:rPr>
        <w:t xml:space="preserve">giornalistica </w:t>
      </w:r>
      <w:r w:rsidRPr="0027221D">
        <w:rPr>
          <w:rFonts w:ascii="Times New Roman" w:hAnsi="Times New Roman"/>
          <w:i w:val="0"/>
          <w:lang w:val="it-IT"/>
        </w:rPr>
        <w:t>verso i sistemi Clienti</w:t>
      </w:r>
      <w:r>
        <w:rPr>
          <w:rFonts w:ascii="Times New Roman" w:hAnsi="Times New Roman"/>
          <w:i w:val="0"/>
          <w:lang w:val="it-IT"/>
        </w:rPr>
        <w:t>.</w:t>
      </w:r>
      <w:bookmarkEnd w:id="65"/>
      <w:bookmarkEnd w:id="66"/>
      <w:bookmarkEnd w:id="67"/>
      <w:bookmarkEnd w:id="68"/>
      <w:r>
        <w:rPr>
          <w:rFonts w:ascii="Times New Roman" w:hAnsi="Times New Roman"/>
          <w:i w:val="0"/>
          <w:lang w:val="it-IT"/>
        </w:rPr>
        <w:t xml:space="preserve"> </w:t>
      </w:r>
    </w:p>
    <w:p w:rsidR="001174D3" w:rsidRDefault="0027221D" w:rsidP="0027221D">
      <w:pPr>
        <w:pStyle w:val="Titolo3"/>
        <w:widowControl/>
        <w:numPr>
          <w:ilvl w:val="0"/>
          <w:numId w:val="0"/>
        </w:numPr>
        <w:suppressAutoHyphens/>
        <w:spacing w:after="0" w:line="240" w:lineRule="auto"/>
        <w:ind w:left="833"/>
        <w:jc w:val="both"/>
        <w:rPr>
          <w:rFonts w:ascii="Times New Roman" w:hAnsi="Times New Roman"/>
          <w:i w:val="0"/>
          <w:lang w:val="it-IT"/>
        </w:rPr>
      </w:pPr>
      <w:bookmarkStart w:id="69" w:name="_Toc355382877"/>
      <w:bookmarkStart w:id="70" w:name="_Toc355628187"/>
      <w:bookmarkStart w:id="71" w:name="_Toc355639498"/>
      <w:bookmarkStart w:id="72" w:name="_Toc355643563"/>
      <w:r>
        <w:rPr>
          <w:rFonts w:ascii="Times New Roman" w:hAnsi="Times New Roman"/>
          <w:i w:val="0"/>
          <w:lang w:val="it-IT"/>
        </w:rPr>
        <w:t xml:space="preserve">In particolare nel sistema </w:t>
      </w:r>
      <w:r w:rsidRPr="0027221D">
        <w:rPr>
          <w:rFonts w:ascii="Times New Roman" w:hAnsi="Times New Roman"/>
          <w:i w:val="0"/>
          <w:lang w:val="it-IT"/>
        </w:rPr>
        <w:t>si schedula</w:t>
      </w:r>
      <w:r w:rsidR="001174D3">
        <w:rPr>
          <w:rFonts w:ascii="Times New Roman" w:hAnsi="Times New Roman"/>
          <w:i w:val="0"/>
          <w:lang w:val="it-IT"/>
        </w:rPr>
        <w:t>no due processi:</w:t>
      </w:r>
      <w:bookmarkEnd w:id="69"/>
      <w:bookmarkEnd w:id="70"/>
      <w:bookmarkEnd w:id="71"/>
      <w:bookmarkEnd w:id="72"/>
    </w:p>
    <w:p w:rsidR="0027221D" w:rsidRDefault="0027221D" w:rsidP="001174D3">
      <w:pPr>
        <w:pStyle w:val="Titolo3"/>
        <w:widowControl/>
        <w:numPr>
          <w:ilvl w:val="0"/>
          <w:numId w:val="33"/>
        </w:numPr>
        <w:suppressAutoHyphens/>
        <w:spacing w:after="0" w:line="240" w:lineRule="auto"/>
        <w:jc w:val="both"/>
        <w:rPr>
          <w:rFonts w:ascii="Times New Roman" w:hAnsi="Times New Roman"/>
          <w:i w:val="0"/>
          <w:lang w:val="it-IT"/>
        </w:rPr>
      </w:pPr>
      <w:bookmarkStart w:id="73" w:name="_Toc355382878"/>
      <w:bookmarkStart w:id="74" w:name="_Toc355628188"/>
      <w:bookmarkStart w:id="75" w:name="_Toc355639499"/>
      <w:bookmarkStart w:id="76" w:name="_Toc355643564"/>
      <w:r w:rsidRPr="0027221D">
        <w:rPr>
          <w:rFonts w:ascii="Times New Roman" w:hAnsi="Times New Roman"/>
          <w:i w:val="0"/>
          <w:lang w:val="it-IT"/>
        </w:rPr>
        <w:t>un processo (Receiver) che ogni 5 secondi controlla se nella directory</w:t>
      </w:r>
      <w:r w:rsidR="001174D3">
        <w:rPr>
          <w:rFonts w:ascii="Times New Roman" w:hAnsi="Times New Roman"/>
          <w:i w:val="0"/>
          <w:lang w:val="it-IT"/>
        </w:rPr>
        <w:t xml:space="preserve"> </w:t>
      </w:r>
      <w:r w:rsidR="001174D3" w:rsidRPr="001174D3">
        <w:rPr>
          <w:rFonts w:ascii="Times New Roman" w:hAnsi="Times New Roman"/>
          <w:i w:val="0"/>
          <w:lang w:val="it-IT"/>
        </w:rPr>
        <w:t xml:space="preserve">CARTELLA_CONDIVISA_RX   </w:t>
      </w:r>
      <w:r w:rsidR="001174D3">
        <w:rPr>
          <w:rFonts w:ascii="Times New Roman" w:hAnsi="Times New Roman"/>
          <w:i w:val="0"/>
          <w:lang w:val="it-IT"/>
        </w:rPr>
        <w:t xml:space="preserve">   </w:t>
      </w:r>
      <w:r w:rsidRPr="0027221D">
        <w:rPr>
          <w:rFonts w:ascii="Times New Roman" w:hAnsi="Times New Roman"/>
          <w:i w:val="0"/>
          <w:lang w:val="it-IT"/>
        </w:rPr>
        <w:t xml:space="preserve">ci sono file di testo XML </w:t>
      </w:r>
      <w:r w:rsidR="001174D3">
        <w:rPr>
          <w:rFonts w:ascii="Times New Roman" w:hAnsi="Times New Roman"/>
          <w:i w:val="0"/>
          <w:lang w:val="it-IT"/>
        </w:rPr>
        <w:t xml:space="preserve">( notizie) </w:t>
      </w:r>
      <w:r w:rsidRPr="0027221D">
        <w:rPr>
          <w:rFonts w:ascii="Times New Roman" w:hAnsi="Times New Roman"/>
          <w:i w:val="0"/>
          <w:lang w:val="it-IT"/>
        </w:rPr>
        <w:t xml:space="preserve">che hanno una struttura che rispetta il formato </w:t>
      </w:r>
      <w:r w:rsidR="001174D3">
        <w:rPr>
          <w:rFonts w:ascii="Times New Roman" w:hAnsi="Times New Roman"/>
          <w:i w:val="0"/>
          <w:lang w:val="it-IT"/>
        </w:rPr>
        <w:t xml:space="preserve">dello schema XSD presente nella cartella " XSD_SCHEMA ", e che una </w:t>
      </w:r>
      <w:r w:rsidRPr="0027221D">
        <w:rPr>
          <w:rFonts w:ascii="Times New Roman" w:hAnsi="Times New Roman"/>
          <w:i w:val="0"/>
          <w:lang w:val="it-IT"/>
        </w:rPr>
        <w:t>volta rilevato un file</w:t>
      </w:r>
      <w:r w:rsidR="001174D3">
        <w:rPr>
          <w:rFonts w:ascii="Times New Roman" w:hAnsi="Times New Roman"/>
          <w:i w:val="0"/>
          <w:lang w:val="it-IT"/>
        </w:rPr>
        <w:t xml:space="preserve"> valido</w:t>
      </w:r>
      <w:r w:rsidRPr="0027221D">
        <w:rPr>
          <w:rFonts w:ascii="Times New Roman" w:hAnsi="Times New Roman"/>
          <w:i w:val="0"/>
          <w:lang w:val="it-IT"/>
        </w:rPr>
        <w:t xml:space="preserve">, crea la notizia nel </w:t>
      </w:r>
      <w:proofErr w:type="spellStart"/>
      <w:r w:rsidRPr="0027221D">
        <w:rPr>
          <w:rFonts w:ascii="Times New Roman" w:hAnsi="Times New Roman"/>
          <w:i w:val="0"/>
          <w:lang w:val="it-IT"/>
        </w:rPr>
        <w:t>DataBase</w:t>
      </w:r>
      <w:proofErr w:type="spellEnd"/>
      <w:r w:rsidRPr="0027221D">
        <w:rPr>
          <w:rFonts w:ascii="Times New Roman" w:hAnsi="Times New Roman"/>
          <w:i w:val="0"/>
          <w:lang w:val="it-IT"/>
        </w:rPr>
        <w:t xml:space="preserve"> con i campi che trova nel file.</w:t>
      </w:r>
      <w:bookmarkEnd w:id="73"/>
      <w:bookmarkEnd w:id="74"/>
      <w:bookmarkEnd w:id="75"/>
      <w:bookmarkEnd w:id="76"/>
    </w:p>
    <w:p w:rsidR="001174D3" w:rsidRPr="001174D3" w:rsidRDefault="001174D3" w:rsidP="001174D3">
      <w:pPr>
        <w:rPr>
          <w:lang w:val="it-IT"/>
        </w:rPr>
      </w:pPr>
    </w:p>
    <w:p w:rsidR="001174D3" w:rsidRPr="00F47543" w:rsidRDefault="001174D3" w:rsidP="001174D3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sz w:val="20"/>
          <w:szCs w:val="20"/>
          <w:lang w:val="it-IT"/>
        </w:rPr>
      </w:pPr>
      <w:r w:rsidRPr="00F47543">
        <w:rPr>
          <w:rFonts w:ascii="Times New Roman" w:hAnsi="Times New Roman" w:cs="Times New Roman"/>
          <w:sz w:val="20"/>
          <w:szCs w:val="20"/>
          <w:lang w:val="it-IT"/>
        </w:rPr>
        <w:t>un processo (</w:t>
      </w:r>
      <w:proofErr w:type="spellStart"/>
      <w:r w:rsidRPr="00F47543">
        <w:rPr>
          <w:rFonts w:ascii="Times New Roman" w:hAnsi="Times New Roman" w:cs="Times New Roman"/>
          <w:sz w:val="20"/>
          <w:szCs w:val="20"/>
          <w:lang w:val="it-IT"/>
        </w:rPr>
        <w:t>Trasmitter</w:t>
      </w:r>
      <w:proofErr w:type="spellEnd"/>
      <w:r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) che ogni 5 secondi controlla sul </w:t>
      </w:r>
      <w:proofErr w:type="spellStart"/>
      <w:r w:rsidRPr="00F47543">
        <w:rPr>
          <w:rFonts w:ascii="Times New Roman" w:hAnsi="Times New Roman" w:cs="Times New Roman"/>
          <w:sz w:val="20"/>
          <w:szCs w:val="20"/>
          <w:lang w:val="it-IT"/>
        </w:rPr>
        <w:t>DataBase</w:t>
      </w:r>
      <w:proofErr w:type="spellEnd"/>
      <w:r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se ci sono notizie da trasmettere . In caso positivo prende tutti valori della notizia e costruisce un XML che rispetta il formato dello schema presente nella cartella " XSD_SCHEMA ". </w:t>
      </w:r>
    </w:p>
    <w:p w:rsidR="006A60A6" w:rsidRDefault="006A60A6" w:rsidP="006A60A6">
      <w:pPr>
        <w:pStyle w:val="Paragrafoelenco"/>
        <w:ind w:left="927"/>
        <w:rPr>
          <w:rFonts w:ascii="Times New Roman" w:hAnsi="Times New Roman" w:cs="Times New Roman"/>
          <w:sz w:val="20"/>
          <w:szCs w:val="20"/>
          <w:lang w:val="it-IT"/>
        </w:rPr>
      </w:pPr>
    </w:p>
    <w:p w:rsidR="006A60A6" w:rsidRDefault="006A60A6" w:rsidP="006A60A6">
      <w:pPr>
        <w:rPr>
          <w:lang w:val="it-IT"/>
        </w:rPr>
      </w:pPr>
      <w:r>
        <w:rPr>
          <w:lang w:val="it-IT"/>
        </w:rPr>
        <w:tab/>
      </w:r>
      <w:r w:rsidR="001174D3" w:rsidRPr="006A60A6">
        <w:rPr>
          <w:lang w:val="it-IT"/>
        </w:rPr>
        <w:t xml:space="preserve">Per maggiori dettagli sulla funzionalità Notizia Batch del sistema consultare il documento          </w:t>
      </w:r>
    </w:p>
    <w:p w:rsidR="001174D3" w:rsidRPr="006A60A6" w:rsidRDefault="006A60A6" w:rsidP="006A60A6">
      <w:pPr>
        <w:rPr>
          <w:lang w:val="it-IT"/>
        </w:rPr>
      </w:pPr>
      <w:r>
        <w:rPr>
          <w:lang w:val="it-IT"/>
        </w:rPr>
        <w:tab/>
      </w:r>
      <w:r w:rsidR="001174D3" w:rsidRPr="006A60A6">
        <w:rPr>
          <w:lang w:val="it-IT"/>
        </w:rPr>
        <w:t>" ManualeUtente_v1.1.docx" presente nella cartella DOCUMENTI del supporto ottico fornito.</w:t>
      </w:r>
    </w:p>
    <w:p w:rsidR="006A60A6" w:rsidRDefault="001174D3" w:rsidP="0027221D">
      <w:pPr>
        <w:rPr>
          <w:lang w:val="it-IT"/>
        </w:rPr>
      </w:pPr>
      <w:r>
        <w:rPr>
          <w:lang w:val="it-IT"/>
        </w:rPr>
        <w:tab/>
      </w:r>
    </w:p>
    <w:p w:rsidR="0027221D" w:rsidRDefault="006A60A6" w:rsidP="0027221D">
      <w:pPr>
        <w:rPr>
          <w:lang w:val="it-IT"/>
        </w:rPr>
      </w:pPr>
      <w:r>
        <w:rPr>
          <w:lang w:val="it-IT"/>
        </w:rPr>
        <w:tab/>
      </w:r>
      <w:r w:rsidR="001174D3">
        <w:rPr>
          <w:lang w:val="it-IT"/>
        </w:rPr>
        <w:t>Prerequisito necessario per il corretto funzionamento dei due processi su citati</w:t>
      </w:r>
      <w:r w:rsidR="001B0941">
        <w:rPr>
          <w:lang w:val="it-IT"/>
        </w:rPr>
        <w:t xml:space="preserve"> (Notizia Batch)</w:t>
      </w:r>
      <w:r w:rsidR="001174D3">
        <w:rPr>
          <w:lang w:val="it-IT"/>
        </w:rPr>
        <w:t xml:space="preserve"> </w:t>
      </w:r>
      <w:r w:rsidR="001B0941">
        <w:rPr>
          <w:lang w:val="it-IT"/>
        </w:rPr>
        <w:t>è</w:t>
      </w:r>
      <w:r w:rsidR="001174D3">
        <w:rPr>
          <w:lang w:val="it-IT"/>
        </w:rPr>
        <w:t xml:space="preserve"> </w:t>
      </w:r>
      <w:r w:rsidR="001B0941">
        <w:rPr>
          <w:lang w:val="it-IT"/>
        </w:rPr>
        <w:t xml:space="preserve">dunque </w:t>
      </w:r>
      <w:r w:rsidR="001B0941">
        <w:rPr>
          <w:lang w:val="it-IT"/>
        </w:rPr>
        <w:tab/>
        <w:t>percorrere i seguenti passi:</w:t>
      </w:r>
    </w:p>
    <w:p w:rsidR="001B0941" w:rsidRDefault="001B0941" w:rsidP="0027221D">
      <w:pPr>
        <w:rPr>
          <w:lang w:val="it-IT"/>
        </w:rPr>
      </w:pPr>
    </w:p>
    <w:p w:rsidR="001B0941" w:rsidRPr="00F47543" w:rsidRDefault="006654F8" w:rsidP="001B0941">
      <w:pPr>
        <w:pStyle w:val="Paragrafoelenco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lastRenderedPageBreak/>
        <w:t>Copiare i file XSD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r w:rsidR="001B0941" w:rsidRPr="00F47543">
        <w:rPr>
          <w:rFonts w:ascii="Times New Roman" w:hAnsi="Times New Roman" w:cs="Times New Roman"/>
          <w:b/>
          <w:sz w:val="20"/>
          <w:szCs w:val="20"/>
          <w:lang w:val="it-IT"/>
        </w:rPr>
        <w:t>NotiziaTransmitted.xsd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e </w:t>
      </w:r>
      <w:r w:rsidR="001B0941" w:rsidRPr="00F47543">
        <w:rPr>
          <w:rFonts w:ascii="Times New Roman" w:hAnsi="Times New Roman" w:cs="Times New Roman"/>
          <w:b/>
          <w:sz w:val="20"/>
          <w:szCs w:val="20"/>
          <w:lang w:val="it-IT"/>
        </w:rPr>
        <w:t>NotiziaReceived.xsd</w:t>
      </w:r>
      <w:r>
        <w:rPr>
          <w:rFonts w:ascii="Times New Roman" w:hAnsi="Times New Roman" w:cs="Times New Roman"/>
          <w:sz w:val="20"/>
          <w:szCs w:val="20"/>
          <w:lang w:val="it-IT"/>
        </w:rPr>
        <w:t>,</w:t>
      </w:r>
      <w:r w:rsidR="001B0941" w:rsidRPr="00F47543">
        <w:rPr>
          <w:rFonts w:ascii="Times New Roman" w:hAnsi="Times New Roman" w:cs="Times New Roman"/>
          <w:b/>
          <w:sz w:val="20"/>
          <w:szCs w:val="20"/>
          <w:lang w:val="it-IT"/>
        </w:rPr>
        <w:t xml:space="preserve"> 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>presenti nella cartella NOTIZIA_BATCH_SISTEMA_EDITORIALE del supporto ottico fornito</w:t>
      </w:r>
      <w:r>
        <w:rPr>
          <w:rFonts w:ascii="Times New Roman" w:hAnsi="Times New Roman" w:cs="Times New Roman"/>
          <w:sz w:val="20"/>
          <w:szCs w:val="20"/>
          <w:lang w:val="it-IT"/>
        </w:rPr>
        <w:t>,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nella cartella "XSD_SCHEMA" precedentemente creata sul proprio disco rigido.</w:t>
      </w:r>
    </w:p>
    <w:p w:rsidR="0027221D" w:rsidRPr="0027221D" w:rsidRDefault="001174D3" w:rsidP="0027221D">
      <w:pPr>
        <w:rPr>
          <w:lang w:val="it-IT"/>
        </w:rPr>
      </w:pPr>
      <w:r>
        <w:rPr>
          <w:lang w:val="it-IT"/>
        </w:rPr>
        <w:tab/>
      </w:r>
    </w:p>
    <w:p w:rsidR="0027221D" w:rsidRPr="0027221D" w:rsidRDefault="0027221D" w:rsidP="0027221D">
      <w:pPr>
        <w:rPr>
          <w:lang w:val="it-IT"/>
        </w:rPr>
      </w:pPr>
    </w:p>
    <w:p w:rsidR="00915802" w:rsidRDefault="00DB598C" w:rsidP="00DB598C">
      <w:pPr>
        <w:pStyle w:val="Titolo2"/>
      </w:pPr>
      <w:bookmarkStart w:id="77" w:name="_Toc355382879"/>
      <w:bookmarkStart w:id="78" w:name="_Toc355643565"/>
      <w:proofErr w:type="spellStart"/>
      <w:r>
        <w:t>Avvio</w:t>
      </w:r>
      <w:proofErr w:type="spellEnd"/>
      <w:r>
        <w:t xml:space="preserve"> </w:t>
      </w:r>
      <w:proofErr w:type="spellStart"/>
      <w:r w:rsidR="001B0941">
        <w:t>dei</w:t>
      </w:r>
      <w:proofErr w:type="spellEnd"/>
      <w:r w:rsidR="001B0941">
        <w:t xml:space="preserve"> </w:t>
      </w:r>
      <w:proofErr w:type="spellStart"/>
      <w:r w:rsidR="001B0941">
        <w:t>Processi</w:t>
      </w:r>
      <w:bookmarkEnd w:id="77"/>
      <w:bookmarkEnd w:id="78"/>
      <w:proofErr w:type="spellEnd"/>
      <w:r w:rsidR="001B0941">
        <w:t xml:space="preserve"> </w:t>
      </w:r>
    </w:p>
    <w:p w:rsidR="001B0941" w:rsidRDefault="001B0941" w:rsidP="002E4E7B">
      <w:pPr>
        <w:ind w:left="720"/>
        <w:rPr>
          <w:lang w:val="it-IT"/>
        </w:rPr>
      </w:pPr>
    </w:p>
    <w:p w:rsidR="002E4E7B" w:rsidRDefault="002E4E7B" w:rsidP="002E4E7B">
      <w:pPr>
        <w:ind w:left="720"/>
        <w:rPr>
          <w:lang w:val="it-IT"/>
        </w:rPr>
      </w:pPr>
      <w:r>
        <w:rPr>
          <w:lang w:val="it-IT"/>
        </w:rPr>
        <w:t xml:space="preserve">Per avviare </w:t>
      </w:r>
      <w:r w:rsidR="001B0941">
        <w:rPr>
          <w:lang w:val="it-IT"/>
        </w:rPr>
        <w:t xml:space="preserve">i processi </w:t>
      </w:r>
      <w:proofErr w:type="spellStart"/>
      <w:r w:rsidR="001B0941">
        <w:rPr>
          <w:lang w:val="it-IT"/>
        </w:rPr>
        <w:t>Trasmitter</w:t>
      </w:r>
      <w:proofErr w:type="spellEnd"/>
      <w:r w:rsidR="001B0941">
        <w:rPr>
          <w:lang w:val="it-IT"/>
        </w:rPr>
        <w:t xml:space="preserve"> e Receiver</w:t>
      </w:r>
      <w:r>
        <w:rPr>
          <w:lang w:val="it-IT"/>
        </w:rPr>
        <w:t xml:space="preserve"> seguire i seguenti passi:</w:t>
      </w:r>
    </w:p>
    <w:p w:rsidR="002E4E7B" w:rsidRDefault="002E4E7B" w:rsidP="002E4E7B">
      <w:pPr>
        <w:ind w:left="720"/>
        <w:rPr>
          <w:lang w:val="it-IT"/>
        </w:rPr>
      </w:pPr>
    </w:p>
    <w:p w:rsidR="002E4E7B" w:rsidRPr="001B0941" w:rsidRDefault="002E4E7B" w:rsidP="001B0941">
      <w:pPr>
        <w:pStyle w:val="Paragrafoelenco"/>
        <w:numPr>
          <w:ilvl w:val="0"/>
          <w:numId w:val="3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Copiare la cartella " NOTIZIA_BATCH_SISTEMA_EDITORIALE" sul proprio sistema.</w:t>
      </w:r>
    </w:p>
    <w:p w:rsidR="001B0941" w:rsidRPr="001B0941" w:rsidRDefault="001B0941" w:rsidP="001B0941">
      <w:pPr>
        <w:pStyle w:val="Paragrafoelenco"/>
        <w:ind w:left="927"/>
        <w:rPr>
          <w:lang w:val="it-IT"/>
        </w:rPr>
      </w:pPr>
    </w:p>
    <w:p w:rsidR="001B0941" w:rsidRPr="001B0941" w:rsidRDefault="002E4E7B" w:rsidP="001B0941">
      <w:pPr>
        <w:pStyle w:val="Paragrafoelenco"/>
        <w:numPr>
          <w:ilvl w:val="0"/>
          <w:numId w:val="3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Aprirla e cliccare due volte sul file " Notizia_Batch_StartUp.bat " oppure lanciare il 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prompt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 comandi, mettersi nella directory dove è stato copiato il file .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bat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, scrivere il nome del file e premere invio.</w:t>
      </w:r>
    </w:p>
    <w:p w:rsidR="001B0941" w:rsidRPr="001B0941" w:rsidRDefault="001B0941" w:rsidP="001B0941">
      <w:pPr>
        <w:pStyle w:val="Paragrafoelenco"/>
        <w:ind w:left="927"/>
        <w:rPr>
          <w:i/>
          <w:lang w:val="it-IT"/>
        </w:rPr>
      </w:pPr>
    </w:p>
    <w:p w:rsidR="002E4E7B" w:rsidRPr="001B0941" w:rsidRDefault="002E4E7B" w:rsidP="001B0941">
      <w:pPr>
        <w:pStyle w:val="Paragrafoelenco"/>
        <w:numPr>
          <w:ilvl w:val="0"/>
          <w:numId w:val="3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Se si vuole, ridurre ad icona la finestra del 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prompt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comandi.</w:t>
      </w:r>
    </w:p>
    <w:p w:rsidR="002E4E7B" w:rsidRDefault="002E4E7B" w:rsidP="002E4E7B">
      <w:pPr>
        <w:pStyle w:val="Titolo1"/>
        <w:numPr>
          <w:ilvl w:val="0"/>
          <w:numId w:val="0"/>
        </w:numPr>
        <w:ind w:left="720"/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F47543" w:rsidRDefault="00F47543" w:rsidP="001B0941">
      <w:pPr>
        <w:rPr>
          <w:lang w:val="it-IT"/>
        </w:rPr>
      </w:pPr>
    </w:p>
    <w:p w:rsidR="006A60A6" w:rsidRDefault="006A60A6" w:rsidP="001B0941">
      <w:pPr>
        <w:rPr>
          <w:lang w:val="it-IT"/>
        </w:rPr>
      </w:pPr>
    </w:p>
    <w:p w:rsidR="001B0941" w:rsidRPr="001B0941" w:rsidRDefault="001B0941" w:rsidP="001B0941">
      <w:pPr>
        <w:rPr>
          <w:lang w:val="it-IT"/>
        </w:rPr>
      </w:pPr>
    </w:p>
    <w:p w:rsidR="00883F9A" w:rsidRDefault="00DB598C" w:rsidP="00DB598C">
      <w:pPr>
        <w:pStyle w:val="Titolo1"/>
        <w:ind w:left="720" w:hanging="720"/>
      </w:pPr>
      <w:bookmarkStart w:id="79" w:name="_Toc355382880"/>
      <w:bookmarkStart w:id="80" w:name="_Toc355643566"/>
      <w:proofErr w:type="spellStart"/>
      <w:r>
        <w:t>S</w:t>
      </w:r>
      <w:r w:rsidR="008E3602">
        <w:t>hutDown</w:t>
      </w:r>
      <w:proofErr w:type="spellEnd"/>
      <w:r>
        <w:t xml:space="preserve"> </w:t>
      </w:r>
      <w:proofErr w:type="spellStart"/>
      <w:r>
        <w:t>dell’Applicazione</w:t>
      </w:r>
      <w:proofErr w:type="spellEnd"/>
      <w:r>
        <w:t xml:space="preserve"> </w:t>
      </w:r>
      <w:r w:rsidR="001B0941">
        <w:t>"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Editoriale</w:t>
      </w:r>
      <w:proofErr w:type="spellEnd"/>
      <w:r w:rsidR="001B0941">
        <w:t>"</w:t>
      </w:r>
      <w:bookmarkEnd w:id="79"/>
      <w:bookmarkEnd w:id="80"/>
    </w:p>
    <w:p w:rsidR="00DB598C" w:rsidRDefault="00DB598C" w:rsidP="00DB598C"/>
    <w:p w:rsidR="002E4E7B" w:rsidRDefault="002E4E7B" w:rsidP="00DB598C">
      <w:pPr>
        <w:ind w:left="720"/>
        <w:rPr>
          <w:lang w:val="it-IT"/>
        </w:rPr>
      </w:pPr>
      <w:r>
        <w:rPr>
          <w:lang w:val="it-IT"/>
        </w:rPr>
        <w:t xml:space="preserve">Per </w:t>
      </w:r>
      <w:r w:rsidR="004E7B70">
        <w:rPr>
          <w:lang w:val="it-IT"/>
        </w:rPr>
        <w:t>arrestare</w:t>
      </w:r>
      <w:r>
        <w:rPr>
          <w:lang w:val="it-IT"/>
        </w:rPr>
        <w:t xml:space="preserve"> l’applicazione</w:t>
      </w:r>
      <w:r w:rsidR="008E3602">
        <w:rPr>
          <w:lang w:val="it-IT"/>
        </w:rPr>
        <w:t xml:space="preserve"> effettuare i seguenti passi </w:t>
      </w:r>
      <w:r>
        <w:rPr>
          <w:lang w:val="it-IT"/>
        </w:rPr>
        <w:t>:</w:t>
      </w:r>
    </w:p>
    <w:p w:rsidR="002E4E7B" w:rsidRDefault="002E4E7B" w:rsidP="00DB598C">
      <w:pPr>
        <w:ind w:left="720"/>
        <w:rPr>
          <w:lang w:val="it-IT"/>
        </w:rPr>
      </w:pPr>
    </w:p>
    <w:p w:rsidR="002E4E7B" w:rsidRDefault="002E4E7B" w:rsidP="002E4E7B">
      <w:pPr>
        <w:pStyle w:val="Paragrafoelenco"/>
        <w:numPr>
          <w:ilvl w:val="0"/>
          <w:numId w:val="29"/>
        </w:numPr>
        <w:rPr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Aprire la finestra del 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prompt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comandi descritta nel paragrafo </w:t>
      </w:r>
      <w:r w:rsid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9</w:t>
      </w: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.1</w:t>
      </w:r>
      <w:r w:rsidR="004E7B70">
        <w:rPr>
          <w:rFonts w:ascii="Times New Roman" w:eastAsia="Times New Roman" w:hAnsi="Times New Roman" w:cs="Times New Roman"/>
          <w:sz w:val="20"/>
          <w:szCs w:val="20"/>
          <w:lang w:val="it-IT"/>
        </w:rPr>
        <w:t>,</w:t>
      </w:r>
      <w:r w:rsidR="008E360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relativa alla Notizia Batch</w:t>
      </w: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, cliccare CTRL+C,</w:t>
      </w:r>
      <w:r>
        <w:rPr>
          <w:lang w:val="it-IT"/>
        </w:rPr>
        <w:t xml:space="preserve"> </w:t>
      </w: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premere S, premere INVIO</w:t>
      </w:r>
      <w:r w:rsid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  <w:r w:rsidR="008E360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I</w:t>
      </w:r>
      <w:r w:rsidR="004E7B70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n </w:t>
      </w:r>
      <w:r w:rsidR="008E3602">
        <w:rPr>
          <w:rFonts w:ascii="Times New Roman" w:eastAsia="Times New Roman" w:hAnsi="Times New Roman" w:cs="Times New Roman"/>
          <w:sz w:val="20"/>
          <w:szCs w:val="20"/>
          <w:lang w:val="it-IT"/>
        </w:rPr>
        <w:t>questo modo si arrestano i processi Tra</w:t>
      </w:r>
      <w:r w:rsidR="00FE7E7B">
        <w:rPr>
          <w:rFonts w:ascii="Times New Roman" w:eastAsia="Times New Roman" w:hAnsi="Times New Roman" w:cs="Times New Roman"/>
          <w:sz w:val="20"/>
          <w:szCs w:val="20"/>
          <w:lang w:val="it-IT"/>
        </w:rPr>
        <w:t>n</w:t>
      </w:r>
      <w:r w:rsidR="008E3602">
        <w:rPr>
          <w:rFonts w:ascii="Times New Roman" w:eastAsia="Times New Roman" w:hAnsi="Times New Roman" w:cs="Times New Roman"/>
          <w:sz w:val="20"/>
          <w:szCs w:val="20"/>
          <w:lang w:val="it-IT"/>
        </w:rPr>
        <w:t>smitter e Receiver.</w:t>
      </w:r>
    </w:p>
    <w:p w:rsidR="002E4E7B" w:rsidRDefault="002E4E7B" w:rsidP="002E4E7B">
      <w:pPr>
        <w:pStyle w:val="Paragrafoelenco"/>
        <w:ind w:left="1080"/>
        <w:rPr>
          <w:lang w:val="it-IT"/>
        </w:rPr>
      </w:pPr>
    </w:p>
    <w:p w:rsidR="002E4E7B" w:rsidRPr="002E4E7B" w:rsidRDefault="002E4E7B" w:rsidP="002E4E7B">
      <w:pPr>
        <w:pStyle w:val="Paragrafoelenco"/>
        <w:ind w:left="1080"/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>
            <wp:extent cx="5934075" cy="300037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E7B" w:rsidRDefault="002E4E7B" w:rsidP="00DB598C">
      <w:pPr>
        <w:ind w:left="720"/>
        <w:rPr>
          <w:lang w:val="it-IT"/>
        </w:rPr>
      </w:pPr>
    </w:p>
    <w:p w:rsidR="002E3673" w:rsidRPr="004E7B70" w:rsidRDefault="004E7B70" w:rsidP="00FE7E7B">
      <w:pPr>
        <w:pStyle w:val="Paragrafoelenco"/>
        <w:numPr>
          <w:ilvl w:val="0"/>
          <w:numId w:val="29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A</w:t>
      </w:r>
      <w:r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>ccedere al "</w:t>
      </w:r>
      <w:r w:rsidRPr="00FE7E7B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Manager</w:t>
      </w:r>
      <w:r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" di Tomcat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(come descritto nei paragrafi precedenti), </w:t>
      </w:r>
      <w:r w:rsidR="002E4E7B"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>clicca</w:t>
      </w:r>
      <w:r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>re</w:t>
      </w:r>
      <w:r w:rsidR="002E4E7B"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su “Stop”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 corrispondenza </w:t>
      </w:r>
      <w:r w:rsidR="002E4E7B"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dei</w:t>
      </w:r>
      <w:r w:rsidR="002E4E7B" w:rsidRPr="004E7B70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WAR precedentemente creati, ovvero SistemaEditoriale e GruppoAzzurroWSBL</w:t>
      </w:r>
      <w:r w:rsidR="00FE7E7B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</w:p>
    <w:p w:rsidR="002B5019" w:rsidRDefault="002B5019" w:rsidP="002B5019">
      <w:pPr>
        <w:rPr>
          <w:lang w:val="it-IT"/>
        </w:rPr>
      </w:pPr>
    </w:p>
    <w:p w:rsidR="002B5019" w:rsidRDefault="004F246D" w:rsidP="002B5019">
      <w:pPr>
        <w:rPr>
          <w:lang w:val="it-IT"/>
        </w:rPr>
      </w:pPr>
      <w:r>
        <w:rPr>
          <w:noProof/>
          <w:lang w:val="it-IT" w:eastAsia="it-IT"/>
        </w:rPr>
        <w:pict>
          <v:shape id="_x0000_s1045" type="#_x0000_t32" style="position:absolute;margin-left:252pt;margin-top:141.8pt;width:24.9pt;height:13.85pt;z-index:251696128" o:connectortype="straight" strokecolor="red">
            <v:stroke endarrow="block"/>
          </v:shape>
        </w:pict>
      </w:r>
      <w:r>
        <w:rPr>
          <w:noProof/>
          <w:lang w:val="it-IT" w:eastAsia="it-IT"/>
        </w:rPr>
        <w:pict>
          <v:shape id="_x0000_s1046" type="#_x0000_t32" style="position:absolute;margin-left:252pt;margin-top:161.65pt;width:24.9pt;height:13.85pt;z-index:251697152" o:connectortype="straight" strokecolor="red">
            <v:stroke endarrow="block"/>
          </v:shape>
        </w:pict>
      </w:r>
      <w:r>
        <w:rPr>
          <w:noProof/>
          <w:lang w:val="it-IT" w:eastAsia="it-IT"/>
        </w:rPr>
        <w:pict>
          <v:rect id="_x0000_s1044" style="position:absolute;margin-left:-5.95pt;margin-top:179.2pt;width:139.85pt;height:19.85pt;z-index:251695104" filled="f" fillcolor="red" strokecolor="red"/>
        </w:pict>
      </w:r>
      <w:r>
        <w:rPr>
          <w:noProof/>
          <w:lang w:val="it-IT" w:eastAsia="it-IT"/>
        </w:rPr>
        <w:pict>
          <v:rect id="_x0000_s1043" style="position:absolute;margin-left:-6.45pt;margin-top:155.65pt;width:139.85pt;height:19.85pt;z-index:251694080" filled="f" fillcolor="red" strokecolor="red"/>
        </w:pict>
      </w:r>
      <w:r w:rsidR="0027062F" w:rsidRPr="0027062F">
        <w:rPr>
          <w:noProof/>
          <w:lang w:val="it-IT" w:eastAsia="it-IT"/>
        </w:rPr>
        <w:drawing>
          <wp:inline distT="0" distB="0" distL="0" distR="0">
            <wp:extent cx="5943600" cy="3342133"/>
            <wp:effectExtent l="19050" t="0" r="0" b="0"/>
            <wp:docPr id="40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6123FE" w:rsidP="002B5019">
      <w:pPr>
        <w:rPr>
          <w:lang w:val="it-IT"/>
        </w:rPr>
      </w:pPr>
      <w:r>
        <w:rPr>
          <w:lang w:val="it-IT"/>
        </w:rPr>
        <w:t>In questo modo si arresta l'applicazione "Sistema Edidoriale"</w:t>
      </w:r>
      <w:r w:rsidRPr="004E7B70">
        <w:rPr>
          <w:lang w:val="it-IT"/>
        </w:rPr>
        <w:t>.</w:t>
      </w: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F47543" w:rsidRDefault="00F47543" w:rsidP="00804164">
      <w:pPr>
        <w:rPr>
          <w:lang w:val="it-IT"/>
        </w:rPr>
      </w:pPr>
    </w:p>
    <w:p w:rsidR="00804164" w:rsidRDefault="00804164" w:rsidP="00804164">
      <w:pPr>
        <w:pStyle w:val="Titolo1"/>
        <w:ind w:left="720" w:hanging="720"/>
        <w:rPr>
          <w:lang w:val="it-IT"/>
        </w:rPr>
      </w:pPr>
      <w:bookmarkStart w:id="81" w:name="_Toc355382881"/>
      <w:bookmarkStart w:id="82" w:name="_Toc355643567"/>
      <w:r>
        <w:rPr>
          <w:lang w:val="it-IT"/>
        </w:rPr>
        <w:t>Chiusura di Tomcat e Oracle</w:t>
      </w:r>
      <w:bookmarkEnd w:id="81"/>
      <w:bookmarkEnd w:id="82"/>
    </w:p>
    <w:p w:rsidR="00804164" w:rsidRDefault="00804164" w:rsidP="00804164">
      <w:pPr>
        <w:rPr>
          <w:lang w:val="it-IT"/>
        </w:rPr>
      </w:pPr>
    </w:p>
    <w:p w:rsidR="00804164" w:rsidRDefault="00804164" w:rsidP="00FE7E7B">
      <w:pPr>
        <w:ind w:left="720"/>
        <w:jc w:val="both"/>
        <w:rPr>
          <w:lang w:val="it-IT"/>
        </w:rPr>
      </w:pPr>
      <w:r>
        <w:rPr>
          <w:lang w:val="it-IT"/>
        </w:rPr>
        <w:t>Per chiudere Tomcat cliccare, con il tasto destro del mouse, sull’icona in basso a destra come nell’immagine sottostante e quindi selezionare “Stop Service” oppure “Exit”.</w:t>
      </w:r>
    </w:p>
    <w:p w:rsidR="00804164" w:rsidRDefault="00804164" w:rsidP="00804164">
      <w:pPr>
        <w:ind w:left="720"/>
        <w:rPr>
          <w:lang w:val="it-IT"/>
        </w:rPr>
      </w:pPr>
    </w:p>
    <w:p w:rsidR="002B5019" w:rsidRDefault="002B5019" w:rsidP="00804164">
      <w:pPr>
        <w:ind w:left="720"/>
        <w:rPr>
          <w:lang w:val="it-IT"/>
        </w:rPr>
      </w:pPr>
      <w:r>
        <w:rPr>
          <w:noProof/>
          <w:lang w:val="it-IT" w:eastAsia="it-IT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1293668</wp:posOffset>
            </wp:positionH>
            <wp:positionV relativeFrom="paragraph">
              <wp:posOffset>16683</wp:posOffset>
            </wp:positionV>
            <wp:extent cx="817880" cy="685800"/>
            <wp:effectExtent l="19050" t="0" r="1270" b="0"/>
            <wp:wrapNone/>
            <wp:docPr id="2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6374" t="62033" r="-124" b="17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88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5019" w:rsidRDefault="004F246D" w:rsidP="00804164">
      <w:pPr>
        <w:ind w:left="720"/>
        <w:rPr>
          <w:lang w:val="it-IT"/>
        </w:rPr>
      </w:pPr>
      <w:r>
        <w:rPr>
          <w:noProof/>
          <w:lang w:val="it-IT" w:eastAsia="it-IT"/>
        </w:rPr>
        <w:pict>
          <v:shape id="_x0000_s1040" type="#_x0000_t32" style="position:absolute;left:0;text-align:left;margin-left:148.9pt;margin-top:11.15pt;width:28.9pt;height:0;flip:x;z-index:251689984" o:connectortype="straight" strokecolor="red">
            <v:stroke endarrow="block"/>
          </v:shape>
        </w:pict>
      </w:r>
      <w:r>
        <w:rPr>
          <w:noProof/>
          <w:lang w:val="it-IT" w:eastAsia="it-IT"/>
        </w:rPr>
        <w:pict>
          <v:shape id="_x0000_s1039" type="#_x0000_t32" style="position:absolute;left:0;text-align:left;margin-left:84pt;margin-top:61.85pt;width:19.65pt;height:37.65pt;flip:y;z-index:251687936" o:connectortype="straight" strokecolor="red">
            <v:stroke endarrow="block"/>
          </v:shape>
        </w:pict>
      </w:r>
      <w:r w:rsidR="002B5019">
        <w:rPr>
          <w:noProof/>
          <w:lang w:val="it-IT" w:eastAsia="it-IT"/>
        </w:rPr>
        <w:drawing>
          <wp:inline distT="0" distB="0" distL="0" distR="0">
            <wp:extent cx="1005032" cy="1025237"/>
            <wp:effectExtent l="19050" t="0" r="4618" b="0"/>
            <wp:docPr id="2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74948" t="61411" r="8148" b="7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032" cy="102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019" w:rsidRDefault="002B5019" w:rsidP="00804164">
      <w:pPr>
        <w:ind w:left="720"/>
        <w:rPr>
          <w:lang w:val="it-IT"/>
        </w:rPr>
      </w:pPr>
    </w:p>
    <w:p w:rsidR="002B5019" w:rsidRDefault="002B5019" w:rsidP="00804164">
      <w:pPr>
        <w:ind w:left="720"/>
        <w:rPr>
          <w:lang w:val="it-IT"/>
        </w:rPr>
      </w:pPr>
    </w:p>
    <w:p w:rsidR="00804164" w:rsidRDefault="00804164" w:rsidP="00804164">
      <w:pPr>
        <w:ind w:left="720"/>
        <w:rPr>
          <w:lang w:val="it-IT"/>
        </w:rPr>
      </w:pPr>
      <w:r>
        <w:rPr>
          <w:lang w:val="it-IT"/>
        </w:rPr>
        <w:t>Per chiudere Oracle aprire il Prom</w:t>
      </w:r>
      <w:r w:rsidR="00342F24">
        <w:rPr>
          <w:lang w:val="it-IT"/>
        </w:rPr>
        <w:t>p</w:t>
      </w:r>
      <w:r>
        <w:rPr>
          <w:lang w:val="it-IT"/>
        </w:rPr>
        <w:t>t dei comandi</w:t>
      </w:r>
      <w:r w:rsidR="004D01F4">
        <w:rPr>
          <w:lang w:val="it-IT"/>
        </w:rPr>
        <w:t xml:space="preserve"> (SQL Plus)</w:t>
      </w:r>
      <w:r>
        <w:rPr>
          <w:lang w:val="it-IT"/>
        </w:rPr>
        <w:t xml:space="preserve"> come illustrato </w:t>
      </w:r>
      <w:r w:rsidR="004D01F4">
        <w:rPr>
          <w:lang w:val="it-IT"/>
        </w:rPr>
        <w:t xml:space="preserve">nei paragrafi precedenti </w:t>
      </w:r>
      <w:r>
        <w:rPr>
          <w:lang w:val="it-IT"/>
        </w:rPr>
        <w:t>e scrivere:</w:t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  <w:r>
        <w:rPr>
          <w:rFonts w:ascii="Courier New" w:hAnsi="Courier New" w:cs="Courier New"/>
          <w:lang w:val="it-IT" w:eastAsia="it-IT"/>
        </w:rPr>
        <w:tab/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  <w:r>
        <w:rPr>
          <w:rFonts w:ascii="Courier New" w:hAnsi="Courier New" w:cs="Courier New"/>
          <w:lang w:val="it-IT" w:eastAsia="it-IT"/>
        </w:rPr>
        <w:tab/>
      </w:r>
      <w:r w:rsidRPr="00804164">
        <w:rPr>
          <w:rFonts w:ascii="Courier New" w:hAnsi="Courier New" w:cs="Courier New"/>
          <w:lang w:val="it-IT" w:eastAsia="it-IT"/>
        </w:rPr>
        <w:t>SQLPLUS / AS SYSDBA</w:t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</w:p>
    <w:p w:rsidR="00804164" w:rsidRDefault="00804164" w:rsidP="002B50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hAnsi="Courier New" w:cs="Courier New"/>
          <w:lang w:val="it-IT" w:eastAsia="it-IT"/>
        </w:rPr>
      </w:pPr>
      <w:r>
        <w:rPr>
          <w:noProof/>
          <w:lang w:val="it-IT" w:eastAsia="it-IT"/>
        </w:rPr>
        <w:drawing>
          <wp:inline distT="0" distB="0" distL="0" distR="0">
            <wp:extent cx="5943600" cy="300279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</w:p>
    <w:p w:rsidR="00804164" w:rsidRDefault="00804164" w:rsidP="00804164">
      <w:pPr>
        <w:ind w:left="720"/>
        <w:rPr>
          <w:lang w:val="it-IT"/>
        </w:rPr>
      </w:pPr>
      <w:r>
        <w:rPr>
          <w:lang w:val="it-IT"/>
        </w:rPr>
        <w:t>Dopodiché scrivere:</w:t>
      </w:r>
      <w:r w:rsidR="00F47543">
        <w:rPr>
          <w:lang w:val="it-IT"/>
        </w:rPr>
        <w:t xml:space="preserve"> </w:t>
      </w:r>
      <w:r w:rsidRPr="00F47543">
        <w:rPr>
          <w:lang w:val="it-IT"/>
        </w:rPr>
        <w:t>SHUTDO</w:t>
      </w:r>
      <w:bookmarkStart w:id="83" w:name="sthref12"/>
      <w:bookmarkEnd w:id="83"/>
      <w:r w:rsidRPr="00F47543">
        <w:rPr>
          <w:lang w:val="it-IT"/>
        </w:rPr>
        <w:t>WN IMMEDIATE</w:t>
      </w:r>
      <w:r w:rsidR="00F47543">
        <w:rPr>
          <w:lang w:val="it-IT"/>
        </w:rPr>
        <w:t xml:space="preserve"> e</w:t>
      </w:r>
      <w:r>
        <w:rPr>
          <w:lang w:val="it-IT"/>
        </w:rPr>
        <w:t xml:space="preserve"> premere invio.</w:t>
      </w:r>
    </w:p>
    <w:p w:rsidR="00804164" w:rsidRDefault="00804164" w:rsidP="005C0EFE">
      <w:pPr>
        <w:pStyle w:val="Titolo1"/>
        <w:numPr>
          <w:ilvl w:val="0"/>
          <w:numId w:val="0"/>
        </w:num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5C0EFE" w:rsidRDefault="005C0EFE" w:rsidP="005C0EFE">
      <w:pPr>
        <w:rPr>
          <w:lang w:val="it-IT"/>
        </w:rPr>
      </w:pPr>
    </w:p>
    <w:p w:rsidR="00955AB3" w:rsidRDefault="00955AB3" w:rsidP="00955AB3">
      <w:pPr>
        <w:pStyle w:val="Titolo1"/>
        <w:ind w:left="720" w:hanging="720"/>
        <w:rPr>
          <w:lang w:val="it-IT"/>
        </w:rPr>
      </w:pPr>
      <w:bookmarkStart w:id="84" w:name="_Toc355643568"/>
      <w:r>
        <w:rPr>
          <w:lang w:val="it-IT"/>
        </w:rPr>
        <w:lastRenderedPageBreak/>
        <w:t>Deployment Distribuito</w:t>
      </w:r>
      <w:bookmarkEnd w:id="84"/>
    </w:p>
    <w:p w:rsidR="00955AB3" w:rsidRDefault="00955AB3" w:rsidP="00955AB3">
      <w:pPr>
        <w:rPr>
          <w:lang w:val="it-IT"/>
        </w:rPr>
      </w:pPr>
    </w:p>
    <w:p w:rsidR="00955AB3" w:rsidRDefault="00955AB3" w:rsidP="00955AB3">
      <w:pPr>
        <w:jc w:val="both"/>
        <w:rPr>
          <w:lang w:val="it-IT"/>
        </w:rPr>
      </w:pPr>
      <w:r>
        <w:rPr>
          <w:lang w:val="it-IT"/>
        </w:rPr>
        <w:t>Per ottenere un'architettura fisica distribuita è possibile installare l'applicazione su tre macchine server diverse percorrendo i seguenti passi:</w:t>
      </w:r>
    </w:p>
    <w:p w:rsidR="005C0EFE" w:rsidRDefault="005C0EFE" w:rsidP="005C0EFE">
      <w:pPr>
        <w:rPr>
          <w:lang w:val="it-IT"/>
        </w:rPr>
      </w:pPr>
    </w:p>
    <w:p w:rsidR="00C245D4" w:rsidRPr="00911C42" w:rsidRDefault="00911C42" w:rsidP="00911C42">
      <w:pPr>
        <w:pStyle w:val="Paragrafoelenco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Eseguire gli step 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descritti nei </w:t>
      </w:r>
      <w:r w:rsidR="00FE7E7B">
        <w:rPr>
          <w:rFonts w:ascii="Times New Roman" w:eastAsia="Times New Roman" w:hAnsi="Times New Roman" w:cs="Times New Roman"/>
          <w:sz w:val="20"/>
          <w:szCs w:val="20"/>
          <w:lang w:val="it-IT"/>
        </w:rPr>
        <w:t>paragrafi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3 e 4 nella prima macchina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202D7D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server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(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Database Tier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) cioè quella dove risiederà il database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</w:p>
    <w:p w:rsidR="00C23762" w:rsidRPr="00911C42" w:rsidRDefault="00911C42" w:rsidP="00911C42">
      <w:pPr>
        <w:pStyle w:val="Paragrafoelenco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Nella seconda macchina server (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Application Tier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)</w:t>
      </w:r>
      <w:r w:rsidR="00202D7D">
        <w:rPr>
          <w:rFonts w:ascii="Times New Roman" w:eastAsia="Times New Roman" w:hAnsi="Times New Roman" w:cs="Times New Roman"/>
          <w:sz w:val="20"/>
          <w:szCs w:val="20"/>
          <w:lang w:val="it-IT"/>
        </w:rPr>
        <w:t>,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su cui risiederà la logica applicativa</w:t>
      </w:r>
      <w:r w:rsidR="00202D7D">
        <w:rPr>
          <w:rFonts w:ascii="Times New Roman" w:eastAsia="Times New Roman" w:hAnsi="Times New Roman" w:cs="Times New Roman"/>
          <w:sz w:val="20"/>
          <w:szCs w:val="20"/>
          <w:lang w:val="it-IT"/>
        </w:rPr>
        <w:t>,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a</w:t>
      </w:r>
      <w:r w:rsidR="00701C8C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prire con WinRar il file GruppoAzzurroWSBL.war ed andare su WEB-INF -&gt; lib -&gt; 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GruppoAzzurroDAO.jar ed aprire il file connessioneDB.properties.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Modificare nella riga: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C23762" w:rsidRPr="00911C4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url=jdbc:oracle:thin:@127.0.0.1:1521:orcl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il campo </w:t>
      </w:r>
      <w:r w:rsidR="00C23762" w:rsidRPr="00911C4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127.0.0.1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con l’IP della 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prima 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macchina in cui 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è installato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il database (ed eventualmente la porta </w:t>
      </w:r>
      <w:r w:rsidR="00355B80" w:rsidRPr="00911C4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1522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ed 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il </w:t>
      </w:r>
      <w:r w:rsidR="00C23762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SID orcl se sono stati modificati durante la procedura di installazione del database).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Salvare il file e cliccare su </w:t>
      </w:r>
      <w:r w:rsidR="00C245D4" w:rsidRPr="00911C4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Si</w:t>
      </w:r>
      <w:r w:rsidR="00C245D4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quando viene chiesto di aggiornarlo nell’archivio. Chiudere WinRar.</w:t>
      </w:r>
      <w:r w:rsidR="008742A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Si osserva che sulla stessa macchina</w:t>
      </w:r>
      <w:r w:rsidR="00FA005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prima di eseguire quanto descritto è necessario</w:t>
      </w:r>
      <w:r w:rsidR="008742A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FA0051">
        <w:rPr>
          <w:rFonts w:ascii="Times New Roman" w:eastAsia="Times New Roman" w:hAnsi="Times New Roman" w:cs="Times New Roman"/>
          <w:sz w:val="20"/>
          <w:szCs w:val="20"/>
          <w:lang w:val="it-IT"/>
        </w:rPr>
        <w:t>svolgere</w:t>
      </w:r>
      <w:r w:rsidR="008742A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i passi dal paragrafo 5 al paragrafo 9 precedentemente descritti</w:t>
      </w:r>
      <w:r w:rsidR="00EE76AF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(</w:t>
      </w:r>
      <w:r w:rsidR="0016005D">
        <w:rPr>
          <w:rFonts w:ascii="Times New Roman" w:eastAsia="Times New Roman" w:hAnsi="Times New Roman" w:cs="Times New Roman"/>
          <w:sz w:val="20"/>
          <w:szCs w:val="20"/>
          <w:lang w:val="it-IT"/>
        </w:rPr>
        <w:t>effettuare il deploy del solo</w:t>
      </w:r>
      <w:r w:rsidR="00EE76AF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file </w:t>
      </w:r>
      <w:r w:rsidR="00EE76AF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GruppoAzzurroWSBL.war</w:t>
      </w:r>
      <w:r w:rsidR="00EE76AF">
        <w:rPr>
          <w:rFonts w:ascii="Times New Roman" w:eastAsia="Times New Roman" w:hAnsi="Times New Roman" w:cs="Times New Roman"/>
          <w:sz w:val="20"/>
          <w:szCs w:val="20"/>
          <w:lang w:val="it-IT"/>
        </w:rPr>
        <w:t>)</w:t>
      </w:r>
      <w:r w:rsidR="008742A2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5C0EFE" w:rsidRPr="00911C42" w:rsidRDefault="00931FAF" w:rsidP="00911C42">
      <w:pPr>
        <w:pStyle w:val="Paragrafoelenco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Nella terza macchina server (Client Tier) a</w:t>
      </w:r>
      <w:r w:rsidR="0027344B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prire il file </w:t>
      </w:r>
      <w:r w:rsidR="00447C1F">
        <w:rPr>
          <w:rFonts w:ascii="Times New Roman" w:eastAsia="Times New Roman" w:hAnsi="Times New Roman" w:cs="Times New Roman"/>
          <w:sz w:val="20"/>
          <w:szCs w:val="20"/>
          <w:lang w:val="it-IT"/>
        </w:rPr>
        <w:t>SistemaEditoriale</w:t>
      </w:r>
      <w:r w:rsidR="0027344B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.war ed andare su WEB-INF -&gt; classes ed aprire il file WS.properties.</w:t>
      </w:r>
    </w:p>
    <w:p w:rsidR="0027344B" w:rsidRPr="00911C42" w:rsidRDefault="0027344B" w:rsidP="00911C42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Modificare la stringa </w:t>
      </w:r>
      <w:r w:rsidRPr="00447C1F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 xml:space="preserve">localhost 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con l’IP della seconda macchina 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descritta nel punto 2)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(ed eventualmente la porta da </w:t>
      </w:r>
      <w:r w:rsidRPr="009E7D4B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8080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a quella in cui è stato installato in ascolto Apache Tomcat).</w:t>
      </w:r>
      <w:r w:rsidR="00A85C0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Si osserva che sulla stessa macchina</w:t>
      </w:r>
      <w:r w:rsidR="006E13BF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pri</w:t>
      </w:r>
      <w:r w:rsidR="00A42698">
        <w:rPr>
          <w:rFonts w:ascii="Times New Roman" w:eastAsia="Times New Roman" w:hAnsi="Times New Roman" w:cs="Times New Roman"/>
          <w:sz w:val="20"/>
          <w:szCs w:val="20"/>
          <w:lang w:val="it-IT"/>
        </w:rPr>
        <w:t>ma di eseguire quanto descritto</w:t>
      </w:r>
      <w:r w:rsidR="00A85C0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è necessario </w:t>
      </w:r>
      <w:r w:rsidR="006E13BF">
        <w:rPr>
          <w:rFonts w:ascii="Times New Roman" w:eastAsia="Times New Roman" w:hAnsi="Times New Roman" w:cs="Times New Roman"/>
          <w:sz w:val="20"/>
          <w:szCs w:val="20"/>
          <w:lang w:val="it-IT"/>
        </w:rPr>
        <w:t>svolgere i passi descritti da</w:t>
      </w:r>
      <w:r w:rsidR="00202D7D">
        <w:rPr>
          <w:rFonts w:ascii="Times New Roman" w:eastAsia="Times New Roman" w:hAnsi="Times New Roman" w:cs="Times New Roman"/>
          <w:sz w:val="20"/>
          <w:szCs w:val="20"/>
          <w:lang w:val="it-IT"/>
        </w:rPr>
        <w:t>l paragrafo 6 al paragrafo 8</w:t>
      </w:r>
      <w:r w:rsidR="00EE76AF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(</w:t>
      </w:r>
      <w:r w:rsidR="0016005D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effettuare il deploy del solo </w:t>
      </w:r>
      <w:r w:rsidR="00EE76AF">
        <w:rPr>
          <w:rFonts w:ascii="Times New Roman" w:eastAsia="Times New Roman" w:hAnsi="Times New Roman" w:cs="Times New Roman"/>
          <w:sz w:val="20"/>
          <w:szCs w:val="20"/>
          <w:lang w:val="it-IT"/>
        </w:rPr>
        <w:t>file SistemaEditoriale</w:t>
      </w:r>
      <w:r w:rsidR="00EE76AF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.war</w:t>
      </w:r>
      <w:r w:rsidR="00EE76AF">
        <w:rPr>
          <w:rFonts w:ascii="Times New Roman" w:eastAsia="Times New Roman" w:hAnsi="Times New Roman" w:cs="Times New Roman"/>
          <w:sz w:val="20"/>
          <w:szCs w:val="20"/>
          <w:lang w:val="it-IT"/>
        </w:rPr>
        <w:t>)</w:t>
      </w:r>
      <w:r w:rsidR="006E13BF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355B80" w:rsidRPr="00911C42" w:rsidRDefault="002708D8" w:rsidP="00911C42">
      <w:pPr>
        <w:pStyle w:val="Paragrafoelenco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Nella seconda macchina, s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e si utilizza il Firewall di Windows oppure un altro Firewall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,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è necessario aprire in ingresso la porta TCP </w:t>
      </w:r>
      <w:r w:rsidR="00355B80" w:rsidRPr="00447C1F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1522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(o quella inserita nel punto 2), la stessa in cui è stato installato il database n</w:t>
      </w:r>
      <w:r w:rsidR="003545D7">
        <w:rPr>
          <w:rFonts w:ascii="Times New Roman" w:eastAsia="Times New Roman" w:hAnsi="Times New Roman" w:cs="Times New Roman"/>
          <w:sz w:val="20"/>
          <w:szCs w:val="20"/>
          <w:lang w:val="it-IT"/>
        </w:rPr>
        <w:t>ella prima macchina nel punto 1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717AF1" w:rsidRPr="00911C42" w:rsidRDefault="00717AF1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491D5B" w:rsidRPr="00911C42" w:rsidRDefault="00491D5B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Nel Firewall di Windows cliccare su “</w:t>
      </w:r>
      <w:r w:rsidRPr="008742A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Regole connessioni in entrata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” e poi su “</w:t>
      </w:r>
      <w:r w:rsidRPr="008742A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Nuova regola…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”</w:t>
      </w:r>
    </w:p>
    <w:p w:rsidR="00717AF1" w:rsidRPr="00911C42" w:rsidRDefault="00717AF1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11C42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lastRenderedPageBreak/>
        <w:drawing>
          <wp:inline distT="0" distB="0" distL="0" distR="0">
            <wp:extent cx="5943600" cy="3798939"/>
            <wp:effectExtent l="0" t="0" r="0" b="0"/>
            <wp:docPr id="42" name="Immagine 42" descr="C:\Users\Matteo\Dropbox\ProjectWork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tteo\Dropbox\ProjectWork\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AF1" w:rsidRPr="00911C42" w:rsidRDefault="00717AF1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491D5B" w:rsidRPr="00911C42" w:rsidRDefault="00491D5B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491D5B" w:rsidRDefault="00491D5B" w:rsidP="00491D5B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Successivamente selezionare “</w:t>
      </w:r>
      <w:r w:rsidRPr="000C3ADF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Porta</w:t>
      </w:r>
      <w:r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” e cliccare su </w:t>
      </w:r>
      <w:r w:rsidRPr="000C3ADF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Avanti</w:t>
      </w:r>
      <w:r w:rsidR="000C3ADF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</w:p>
    <w:p w:rsidR="000C3ADF" w:rsidRPr="00911C42" w:rsidRDefault="000C3ADF" w:rsidP="00491D5B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491D5B" w:rsidRPr="00911C42" w:rsidRDefault="00491D5B" w:rsidP="00491D5B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11C42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5427878" cy="3423513"/>
            <wp:effectExtent l="0" t="0" r="0" b="0"/>
            <wp:docPr id="43" name="Immagine 43" descr="C:\Users\Matteo\Dropbox\ProjectWork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tteo\Dropbox\ProjectWork\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547" cy="342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D5B" w:rsidRDefault="00491D5B" w:rsidP="00491D5B">
      <w:pPr>
        <w:tabs>
          <w:tab w:val="left" w:pos="720"/>
          <w:tab w:val="left" w:pos="1993"/>
        </w:tabs>
        <w:ind w:left="720"/>
        <w:rPr>
          <w:lang w:val="it-IT"/>
        </w:rPr>
      </w:pPr>
      <w:r w:rsidRPr="00911C42">
        <w:rPr>
          <w:lang w:val="it-IT"/>
        </w:rPr>
        <w:lastRenderedPageBreak/>
        <w:t>Infine cliccare su “</w:t>
      </w:r>
      <w:r w:rsidRPr="00525AED">
        <w:rPr>
          <w:i/>
          <w:lang w:val="it-IT"/>
        </w:rPr>
        <w:t>TCP</w:t>
      </w:r>
      <w:r w:rsidRPr="00911C42">
        <w:rPr>
          <w:lang w:val="it-IT"/>
        </w:rPr>
        <w:t>” e su “</w:t>
      </w:r>
      <w:r w:rsidRPr="00525AED">
        <w:rPr>
          <w:i/>
          <w:lang w:val="it-IT"/>
        </w:rPr>
        <w:t>Porte locali specifiche</w:t>
      </w:r>
      <w:r w:rsidRPr="00911C42">
        <w:rPr>
          <w:lang w:val="it-IT"/>
        </w:rPr>
        <w:t xml:space="preserve">” inserendo il valore </w:t>
      </w:r>
      <w:r w:rsidRPr="00525AED">
        <w:rPr>
          <w:i/>
          <w:lang w:val="it-IT"/>
        </w:rPr>
        <w:t>1522</w:t>
      </w:r>
      <w:r w:rsidRPr="00911C42">
        <w:rPr>
          <w:lang w:val="it-IT"/>
        </w:rPr>
        <w:t xml:space="preserve"> (o quello della porta che si vuol</w:t>
      </w:r>
      <w:r w:rsidR="00525AED">
        <w:rPr>
          <w:lang w:val="it-IT"/>
        </w:rPr>
        <w:t xml:space="preserve">e aprire) e cliccare su </w:t>
      </w:r>
      <w:r w:rsidR="00525AED" w:rsidRPr="00525AED">
        <w:rPr>
          <w:i/>
          <w:lang w:val="it-IT"/>
        </w:rPr>
        <w:t>Avanti</w:t>
      </w:r>
      <w:r w:rsidR="00B26A58" w:rsidRPr="00911C42">
        <w:rPr>
          <w:lang w:val="it-IT"/>
        </w:rPr>
        <w:t>.</w:t>
      </w:r>
      <w:bookmarkStart w:id="85" w:name="_GoBack"/>
      <w:bookmarkEnd w:id="85"/>
    </w:p>
    <w:p w:rsidR="00525AED" w:rsidRPr="00491D5B" w:rsidRDefault="00525AED" w:rsidP="00491D5B">
      <w:pPr>
        <w:tabs>
          <w:tab w:val="left" w:pos="720"/>
          <w:tab w:val="left" w:pos="1993"/>
        </w:tabs>
        <w:ind w:left="720"/>
        <w:rPr>
          <w:lang w:val="it-IT"/>
        </w:rPr>
      </w:pPr>
    </w:p>
    <w:p w:rsidR="00491D5B" w:rsidRPr="00911C42" w:rsidRDefault="00491D5B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11C42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>
            <wp:extent cx="5427878" cy="3540557"/>
            <wp:effectExtent l="0" t="0" r="0" b="0"/>
            <wp:docPr id="44" name="Immagine 44" descr="C:\Users\Matteo\Dropbox\ProjectWork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teo\Dropbox\ProjectWork\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23" cy="354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D5B" w:rsidRPr="00911C42" w:rsidRDefault="00491D5B" w:rsidP="00717AF1">
      <w:pPr>
        <w:pStyle w:val="Paragrafoelenco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355B80" w:rsidRPr="00911C42" w:rsidRDefault="0050075F" w:rsidP="004757A2">
      <w:pPr>
        <w:pStyle w:val="Paragrafoelenco"/>
        <w:numPr>
          <w:ilvl w:val="0"/>
          <w:numId w:val="38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Nella terza macchina, s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>e si utilizza il Firewall di Windows oppure un altro Firewall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,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è necessario aprire in ingresso la porta TCP </w:t>
      </w:r>
      <w:r w:rsidR="00355B80" w:rsidRPr="009D01F1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8080</w:t>
      </w:r>
      <w:r w:rsidR="00355B80" w:rsidRPr="00911C4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(o quella inserita nel punto 3), la stessa in cui è stato installato in ascolto Apache Tomcat nella seconda macchina).</w:t>
      </w:r>
    </w:p>
    <w:p w:rsidR="00717AF1" w:rsidRPr="00911C42" w:rsidRDefault="00717AF1" w:rsidP="00854BD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sectPr w:rsidR="00717AF1" w:rsidRPr="00911C42" w:rsidSect="00F63108">
      <w:headerReference w:type="default" r:id="rId56"/>
      <w:footerReference w:type="default" r:id="rId57"/>
      <w:headerReference w:type="first" r:id="rId58"/>
      <w:footerReference w:type="first" r:id="rId59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E0586" w:rsidRDefault="008E0586">
      <w:pPr>
        <w:spacing w:line="240" w:lineRule="auto"/>
      </w:pPr>
      <w:r>
        <w:separator/>
      </w:r>
    </w:p>
  </w:endnote>
  <w:endnote w:type="continuationSeparator" w:id="0">
    <w:p w:rsidR="008E0586" w:rsidRDefault="008E0586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3602" w:rsidRDefault="004F246D">
    <w:pPr>
      <w:pStyle w:val="Pidipagina"/>
      <w:framePr w:wrap="around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 w:rsidR="008E3602"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:rsidR="008E3602" w:rsidRDefault="008E3602">
    <w:pPr>
      <w:pStyle w:val="Pidipagina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8E360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E3602" w:rsidRDefault="008E3602" w:rsidP="00E05B7B">
          <w:r w:rsidRPr="00E05B7B">
            <w:rPr>
              <w:sz w:val="18"/>
            </w:rPr>
            <w:t>Sistema Editoriale – Installation Guide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E3602" w:rsidRDefault="008E3602" w:rsidP="00815239">
          <w:pPr>
            <w:jc w:val="center"/>
          </w:pPr>
          <w:r>
            <w:sym w:font="Symbol" w:char="F0D3"/>
          </w:r>
          <w:r w:rsidR="004F246D">
            <w:fldChar w:fldCharType="begin"/>
          </w:r>
          <w:r>
            <w:instrText xml:space="preserve"> DOCPROPERTY Company  \* MERGEFORMAT </w:instrText>
          </w:r>
          <w:r w:rsidR="004F246D">
            <w:fldChar w:fldCharType="separate"/>
          </w:r>
          <w:proofErr w:type="spellStart"/>
          <w:r>
            <w:rPr>
              <w:b/>
            </w:rPr>
            <w:t>Gruppo</w:t>
          </w:r>
          <w:proofErr w:type="spellEnd"/>
          <w:r>
            <w:rPr>
              <w:b/>
            </w:rPr>
            <w:t xml:space="preserve"> </w:t>
          </w:r>
          <w:proofErr w:type="spellStart"/>
          <w:r>
            <w:rPr>
              <w:b/>
            </w:rPr>
            <w:t>Azzurro</w:t>
          </w:r>
          <w:proofErr w:type="spellEnd"/>
          <w:r w:rsidR="004F246D">
            <w:fldChar w:fldCharType="end"/>
          </w:r>
          <w:r>
            <w:t xml:space="preserve">-Reply, </w:t>
          </w:r>
          <w:r w:rsidR="004F246D">
            <w:fldChar w:fldCharType="begin"/>
          </w:r>
          <w:r w:rsidR="00186390">
            <w:instrText xml:space="preserve"> DATE \@ "yyyy" </w:instrText>
          </w:r>
          <w:r w:rsidR="004F246D">
            <w:fldChar w:fldCharType="separate"/>
          </w:r>
          <w:r w:rsidR="00A6361D">
            <w:rPr>
              <w:noProof/>
            </w:rPr>
            <w:t>2013</w:t>
          </w:r>
          <w:r w:rsidR="004F246D">
            <w:rPr>
              <w:noProof/>
            </w:rP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E3602" w:rsidRDefault="008E3602">
          <w:pPr>
            <w:jc w:val="right"/>
          </w:pPr>
          <w:r>
            <w:t xml:space="preserve">Page </w:t>
          </w:r>
          <w:r w:rsidR="004F246D">
            <w:rPr>
              <w:rStyle w:val="Numeropagina"/>
            </w:rPr>
            <w:fldChar w:fldCharType="begin"/>
          </w:r>
          <w:r>
            <w:rPr>
              <w:rStyle w:val="Numeropagina"/>
            </w:rPr>
            <w:instrText xml:space="preserve"> PAGE </w:instrText>
          </w:r>
          <w:r w:rsidR="004F246D">
            <w:rPr>
              <w:rStyle w:val="Numeropagina"/>
            </w:rPr>
            <w:fldChar w:fldCharType="separate"/>
          </w:r>
          <w:r w:rsidR="00A6361D">
            <w:rPr>
              <w:rStyle w:val="Numeropagina"/>
              <w:noProof/>
            </w:rPr>
            <w:t>3</w:t>
          </w:r>
          <w:r w:rsidR="004F246D">
            <w:rPr>
              <w:rStyle w:val="Numeropagina"/>
            </w:rPr>
            <w:fldChar w:fldCharType="end"/>
          </w:r>
          <w:r>
            <w:rPr>
              <w:rStyle w:val="Numeropagina"/>
            </w:rPr>
            <w:t xml:space="preserve"> of </w:t>
          </w:r>
          <w:r w:rsidR="004F246D">
            <w:rPr>
              <w:rStyle w:val="Numeropagina"/>
            </w:rPr>
            <w:fldChar w:fldCharType="begin"/>
          </w:r>
          <w:r>
            <w:rPr>
              <w:rStyle w:val="Numeropagina"/>
            </w:rPr>
            <w:instrText xml:space="preserve"> NUMPAGES </w:instrText>
          </w:r>
          <w:r w:rsidR="004F246D">
            <w:rPr>
              <w:rStyle w:val="Numeropagina"/>
            </w:rPr>
            <w:fldChar w:fldCharType="separate"/>
          </w:r>
          <w:r w:rsidR="00A6361D">
            <w:rPr>
              <w:rStyle w:val="Numeropagina"/>
              <w:noProof/>
            </w:rPr>
            <w:t>30</w:t>
          </w:r>
          <w:r w:rsidR="004F246D">
            <w:rPr>
              <w:rStyle w:val="Numeropagina"/>
            </w:rPr>
            <w:fldChar w:fldCharType="end"/>
          </w:r>
        </w:p>
      </w:tc>
    </w:tr>
  </w:tbl>
  <w:p w:rsidR="008E3602" w:rsidRDefault="008E3602">
    <w:pPr>
      <w:pStyle w:val="Pidipagin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3602" w:rsidRDefault="008E3602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E0586" w:rsidRDefault="008E0586">
      <w:pPr>
        <w:spacing w:line="240" w:lineRule="auto"/>
      </w:pPr>
      <w:r>
        <w:separator/>
      </w:r>
    </w:p>
  </w:footnote>
  <w:footnote w:type="continuationSeparator" w:id="0">
    <w:p w:rsidR="008E0586" w:rsidRDefault="008E0586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3602" w:rsidRDefault="008E3602">
    <w:pPr>
      <w:rPr>
        <w:sz w:val="24"/>
      </w:rPr>
    </w:pPr>
  </w:p>
  <w:p w:rsidR="008E3602" w:rsidRDefault="008E3602">
    <w:pPr>
      <w:pBdr>
        <w:top w:val="single" w:sz="6" w:space="1" w:color="auto"/>
      </w:pBdr>
      <w:rPr>
        <w:sz w:val="24"/>
      </w:rPr>
    </w:pPr>
  </w:p>
  <w:p w:rsidR="008E3602" w:rsidRDefault="004F246D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 w:rsidR="008E3602"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proofErr w:type="spellStart"/>
    <w:r w:rsidR="008E3602" w:rsidRPr="00815239">
      <w:rPr>
        <w:rFonts w:ascii="Arial" w:hAnsi="Arial"/>
        <w:b/>
        <w:color w:val="0070C0"/>
        <w:sz w:val="36"/>
      </w:rPr>
      <w:t>Gruppo</w:t>
    </w:r>
    <w:proofErr w:type="spellEnd"/>
    <w:r w:rsidR="008E3602" w:rsidRPr="00815239">
      <w:rPr>
        <w:rFonts w:ascii="Arial" w:hAnsi="Arial"/>
        <w:b/>
        <w:color w:val="0070C0"/>
        <w:sz w:val="36"/>
      </w:rPr>
      <w:t xml:space="preserve"> </w:t>
    </w:r>
    <w:proofErr w:type="spellStart"/>
    <w:r w:rsidR="008E3602" w:rsidRPr="00815239">
      <w:rPr>
        <w:rFonts w:ascii="Arial" w:hAnsi="Arial"/>
        <w:b/>
        <w:color w:val="0070C0"/>
        <w:sz w:val="36"/>
      </w:rPr>
      <w:t>Azzurro</w:t>
    </w:r>
    <w:proofErr w:type="spellEnd"/>
    <w:r w:rsidR="008E3602">
      <w:rPr>
        <w:rFonts w:ascii="Arial" w:hAnsi="Arial"/>
        <w:b/>
        <w:sz w:val="36"/>
      </w:rPr>
      <w:t xml:space="preserve"> - Reply</w:t>
    </w:r>
    <w:r>
      <w:rPr>
        <w:rFonts w:ascii="Arial" w:hAnsi="Arial"/>
        <w:b/>
        <w:sz w:val="36"/>
      </w:rPr>
      <w:fldChar w:fldCharType="end"/>
    </w:r>
  </w:p>
  <w:p w:rsidR="008E3602" w:rsidRDefault="008E3602">
    <w:pPr>
      <w:pBdr>
        <w:bottom w:val="single" w:sz="6" w:space="1" w:color="auto"/>
      </w:pBdr>
      <w:jc w:val="right"/>
      <w:rPr>
        <w:sz w:val="24"/>
      </w:rPr>
    </w:pPr>
  </w:p>
  <w:p w:rsidR="008E3602" w:rsidRDefault="008E3602">
    <w:pPr>
      <w:pStyle w:val="Intestazione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6379"/>
      <w:gridCol w:w="3179"/>
    </w:tblGrid>
    <w:tr w:rsidR="008E3602">
      <w:tc>
        <w:tcPr>
          <w:tcW w:w="6379" w:type="dxa"/>
        </w:tcPr>
        <w:p w:rsidR="008E3602" w:rsidRDefault="008E3602">
          <w:r>
            <w:t>Sistema Editoriale</w:t>
          </w:r>
        </w:p>
      </w:tc>
      <w:tc>
        <w:tcPr>
          <w:tcW w:w="3179" w:type="dxa"/>
        </w:tcPr>
        <w:p w:rsidR="008E3602" w:rsidRPr="00692F48" w:rsidRDefault="00D737D0" w:rsidP="00855309">
          <w:pPr>
            <w:tabs>
              <w:tab w:val="left" w:pos="1135"/>
            </w:tabs>
            <w:spacing w:before="40"/>
            <w:ind w:right="68"/>
            <w:rPr>
              <w:color w:val="FF0000"/>
            </w:rPr>
          </w:pPr>
          <w:r>
            <w:t xml:space="preserve">  Version:           1.3</w:t>
          </w:r>
        </w:p>
      </w:tc>
    </w:tr>
    <w:tr w:rsidR="008E3602">
      <w:tc>
        <w:tcPr>
          <w:tcW w:w="6379" w:type="dxa"/>
        </w:tcPr>
        <w:p w:rsidR="008E3602" w:rsidRPr="00FB3E77" w:rsidRDefault="008E3602" w:rsidP="00855309">
          <w:pPr>
            <w:rPr>
              <w:lang w:val="it-IT"/>
            </w:rPr>
          </w:pPr>
          <w:r w:rsidRPr="00FB3E77">
            <w:rPr>
              <w:lang w:val="it-IT"/>
            </w:rPr>
            <w:t>Manuale di installazione del Sistema</w:t>
          </w:r>
        </w:p>
      </w:tc>
      <w:tc>
        <w:tcPr>
          <w:tcW w:w="3179" w:type="dxa"/>
        </w:tcPr>
        <w:p w:rsidR="008E3602" w:rsidRPr="00CD2DDF" w:rsidRDefault="008E3602" w:rsidP="00915C66">
          <w:r w:rsidRPr="00CD2DDF">
            <w:rPr>
              <w:lang w:val="it-IT"/>
            </w:rPr>
            <w:t xml:space="preserve">  </w:t>
          </w:r>
          <w:r w:rsidR="00D737D0" w:rsidRPr="00CD2DDF">
            <w:t>Date:  0</w:t>
          </w:r>
          <w:r w:rsidR="00E16E42" w:rsidRPr="00CD2DDF">
            <w:t>7</w:t>
          </w:r>
          <w:r w:rsidRPr="00CD2DDF">
            <w:t>/05/2013</w:t>
          </w:r>
        </w:p>
      </w:tc>
    </w:tr>
  </w:tbl>
  <w:p w:rsidR="008E3602" w:rsidRDefault="008E3602">
    <w:pPr>
      <w:pStyle w:val="Intestazione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E3602" w:rsidRDefault="008E3602">
    <w:pPr>
      <w:pStyle w:val="Intestazione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0D56FB7E"/>
    <w:lvl w:ilvl="0">
      <w:start w:val="1"/>
      <w:numFmt w:val="decimal"/>
      <w:pStyle w:val="Titolo1"/>
      <w:lvlText w:val="%1."/>
      <w:legacy w:legacy="1" w:legacySpace="144" w:legacyIndent="0"/>
      <w:lvlJc w:val="left"/>
      <w:rPr>
        <w:lang w:val="it-IT"/>
      </w:rPr>
    </w:lvl>
    <w:lvl w:ilvl="1">
      <w:start w:val="1"/>
      <w:numFmt w:val="decimal"/>
      <w:pStyle w:val="Titolo2"/>
      <w:lvlText w:val="%1.%2"/>
      <w:legacy w:legacy="1" w:legacySpace="144" w:legacyIndent="0"/>
      <w:lvlJc w:val="left"/>
    </w:lvl>
    <w:lvl w:ilvl="2">
      <w:start w:val="1"/>
      <w:numFmt w:val="decimal"/>
      <w:pStyle w:val="Titolo3"/>
      <w:lvlText w:val="%1.%2.%3"/>
      <w:legacy w:legacy="1" w:legacySpace="144" w:legacyIndent="0"/>
      <w:lvlJc w:val="left"/>
    </w:lvl>
    <w:lvl w:ilvl="3">
      <w:start w:val="1"/>
      <w:numFmt w:val="decimal"/>
      <w:pStyle w:val="Titolo4"/>
      <w:lvlText w:val="%1.%2.%3.%4"/>
      <w:legacy w:legacy="1" w:legacySpace="144" w:legacyIndent="0"/>
      <w:lvlJc w:val="left"/>
    </w:lvl>
    <w:lvl w:ilvl="4">
      <w:start w:val="1"/>
      <w:numFmt w:val="decimal"/>
      <w:pStyle w:val="Titolo5"/>
      <w:lvlText w:val="%1.%2.%3.%4.%5"/>
      <w:legacy w:legacy="1" w:legacySpace="144" w:legacyIndent="0"/>
      <w:lvlJc w:val="left"/>
    </w:lvl>
    <w:lvl w:ilvl="5">
      <w:start w:val="1"/>
      <w:numFmt w:val="decimal"/>
      <w:pStyle w:val="Titolo6"/>
      <w:lvlText w:val="%1.%2.%3.%4.%5.%6"/>
      <w:legacy w:legacy="1" w:legacySpace="144" w:legacyIndent="0"/>
      <w:lvlJc w:val="left"/>
    </w:lvl>
    <w:lvl w:ilvl="6">
      <w:start w:val="1"/>
      <w:numFmt w:val="decimal"/>
      <w:pStyle w:val="Titolo7"/>
      <w:lvlText w:val="%1.%2.%3.%4.%5.%6.%7"/>
      <w:legacy w:legacy="1" w:legacySpace="144" w:legacyIndent="0"/>
      <w:lvlJc w:val="left"/>
    </w:lvl>
    <w:lvl w:ilvl="7">
      <w:start w:val="1"/>
      <w:numFmt w:val="decimal"/>
      <w:pStyle w:val="Titolo8"/>
      <w:lvlText w:val="%1.%2.%3.%4.%5.%6.%7.%8"/>
      <w:legacy w:legacy="1" w:legacySpace="144" w:legacyIndent="0"/>
      <w:lvlJc w:val="left"/>
    </w:lvl>
    <w:lvl w:ilvl="8">
      <w:start w:val="1"/>
      <w:numFmt w:val="decimal"/>
      <w:pStyle w:val="Titolo9"/>
      <w:lvlText w:val="%1.%2.%3.%4.%5.%6.%7.%8.%9"/>
      <w:legacy w:legacy="1" w:legacySpace="144" w:legacyIndent="0"/>
      <w:lvlJc w:val="left"/>
    </w:lvl>
  </w:abstractNum>
  <w:abstractNum w:abstractNumId="1">
    <w:nsid w:val="08D872C6"/>
    <w:multiLevelType w:val="hybridMultilevel"/>
    <w:tmpl w:val="E4FC3C6E"/>
    <w:lvl w:ilvl="0" w:tplc="75F82CB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C5BC68F0" w:tentative="1">
      <w:start w:val="1"/>
      <w:numFmt w:val="lowerLetter"/>
      <w:lvlText w:val="%2."/>
      <w:lvlJc w:val="left"/>
      <w:pPr>
        <w:ind w:left="1440" w:hanging="360"/>
      </w:pPr>
    </w:lvl>
    <w:lvl w:ilvl="2" w:tplc="2014E2D8" w:tentative="1">
      <w:start w:val="1"/>
      <w:numFmt w:val="lowerRoman"/>
      <w:lvlText w:val="%3."/>
      <w:lvlJc w:val="right"/>
      <w:pPr>
        <w:ind w:left="2160" w:hanging="180"/>
      </w:pPr>
    </w:lvl>
    <w:lvl w:ilvl="3" w:tplc="11044400" w:tentative="1">
      <w:start w:val="1"/>
      <w:numFmt w:val="decimal"/>
      <w:lvlText w:val="%4."/>
      <w:lvlJc w:val="left"/>
      <w:pPr>
        <w:ind w:left="2880" w:hanging="360"/>
      </w:pPr>
    </w:lvl>
    <w:lvl w:ilvl="4" w:tplc="22CA0450" w:tentative="1">
      <w:start w:val="1"/>
      <w:numFmt w:val="lowerLetter"/>
      <w:lvlText w:val="%5."/>
      <w:lvlJc w:val="left"/>
      <w:pPr>
        <w:ind w:left="3600" w:hanging="360"/>
      </w:pPr>
    </w:lvl>
    <w:lvl w:ilvl="5" w:tplc="E9505F18" w:tentative="1">
      <w:start w:val="1"/>
      <w:numFmt w:val="lowerRoman"/>
      <w:lvlText w:val="%6."/>
      <w:lvlJc w:val="right"/>
      <w:pPr>
        <w:ind w:left="4320" w:hanging="180"/>
      </w:pPr>
    </w:lvl>
    <w:lvl w:ilvl="6" w:tplc="745A3784" w:tentative="1">
      <w:start w:val="1"/>
      <w:numFmt w:val="decimal"/>
      <w:lvlText w:val="%7."/>
      <w:lvlJc w:val="left"/>
      <w:pPr>
        <w:ind w:left="5040" w:hanging="360"/>
      </w:pPr>
    </w:lvl>
    <w:lvl w:ilvl="7" w:tplc="357E705E" w:tentative="1">
      <w:start w:val="1"/>
      <w:numFmt w:val="lowerLetter"/>
      <w:lvlText w:val="%8."/>
      <w:lvlJc w:val="left"/>
      <w:pPr>
        <w:ind w:left="5760" w:hanging="360"/>
      </w:pPr>
    </w:lvl>
    <w:lvl w:ilvl="8" w:tplc="3870956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8D2FFD"/>
    <w:multiLevelType w:val="hybridMultilevel"/>
    <w:tmpl w:val="B5F04984"/>
    <w:lvl w:ilvl="0" w:tplc="0410000D">
      <w:start w:val="7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>
    <w:nsid w:val="26053E74"/>
    <w:multiLevelType w:val="hybridMultilevel"/>
    <w:tmpl w:val="88DCCE6C"/>
    <w:lvl w:ilvl="0" w:tplc="2D5A4D7C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13548D"/>
    <w:multiLevelType w:val="hybridMultilevel"/>
    <w:tmpl w:val="118689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DBA034A"/>
    <w:multiLevelType w:val="hybridMultilevel"/>
    <w:tmpl w:val="BD4EE1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014E7F"/>
    <w:multiLevelType w:val="multilevel"/>
    <w:tmpl w:val="3AC864B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3D8D13D0"/>
    <w:multiLevelType w:val="hybridMultilevel"/>
    <w:tmpl w:val="70F605E2"/>
    <w:lvl w:ilvl="0" w:tplc="F024163A">
      <w:start w:val="1"/>
      <w:numFmt w:val="decimal"/>
      <w:lvlText w:val="7.3%1"/>
      <w:lvlJc w:val="left"/>
      <w:pPr>
        <w:ind w:left="502" w:hanging="360"/>
      </w:pPr>
      <w:rPr>
        <w:rFonts w:hint="default"/>
      </w:rPr>
    </w:lvl>
    <w:lvl w:ilvl="1" w:tplc="EF669CB8" w:tentative="1">
      <w:start w:val="1"/>
      <w:numFmt w:val="lowerLetter"/>
      <w:lvlText w:val="%2."/>
      <w:lvlJc w:val="left"/>
      <w:pPr>
        <w:ind w:left="502" w:hanging="360"/>
      </w:pPr>
    </w:lvl>
    <w:lvl w:ilvl="2" w:tplc="F0440EDC" w:tentative="1">
      <w:start w:val="1"/>
      <w:numFmt w:val="lowerRoman"/>
      <w:lvlText w:val="%3."/>
      <w:lvlJc w:val="right"/>
      <w:pPr>
        <w:ind w:left="1222" w:hanging="180"/>
      </w:pPr>
    </w:lvl>
    <w:lvl w:ilvl="3" w:tplc="70366726" w:tentative="1">
      <w:start w:val="1"/>
      <w:numFmt w:val="decimal"/>
      <w:lvlText w:val="%4."/>
      <w:lvlJc w:val="left"/>
      <w:pPr>
        <w:ind w:left="1942" w:hanging="360"/>
      </w:pPr>
    </w:lvl>
    <w:lvl w:ilvl="4" w:tplc="A0822C42" w:tentative="1">
      <w:start w:val="1"/>
      <w:numFmt w:val="lowerLetter"/>
      <w:lvlText w:val="%5."/>
      <w:lvlJc w:val="left"/>
      <w:pPr>
        <w:ind w:left="2662" w:hanging="360"/>
      </w:pPr>
    </w:lvl>
    <w:lvl w:ilvl="5" w:tplc="633E95BC" w:tentative="1">
      <w:start w:val="1"/>
      <w:numFmt w:val="lowerRoman"/>
      <w:lvlText w:val="%6."/>
      <w:lvlJc w:val="right"/>
      <w:pPr>
        <w:ind w:left="3382" w:hanging="180"/>
      </w:pPr>
    </w:lvl>
    <w:lvl w:ilvl="6" w:tplc="BF361C9C" w:tentative="1">
      <w:start w:val="1"/>
      <w:numFmt w:val="decimal"/>
      <w:lvlText w:val="%7."/>
      <w:lvlJc w:val="left"/>
      <w:pPr>
        <w:ind w:left="4102" w:hanging="360"/>
      </w:pPr>
    </w:lvl>
    <w:lvl w:ilvl="7" w:tplc="D350301E" w:tentative="1">
      <w:start w:val="1"/>
      <w:numFmt w:val="lowerLetter"/>
      <w:lvlText w:val="%8."/>
      <w:lvlJc w:val="left"/>
      <w:pPr>
        <w:ind w:left="4822" w:hanging="360"/>
      </w:pPr>
    </w:lvl>
    <w:lvl w:ilvl="8" w:tplc="5E52CFEA" w:tentative="1">
      <w:start w:val="1"/>
      <w:numFmt w:val="lowerRoman"/>
      <w:lvlText w:val="%9."/>
      <w:lvlJc w:val="right"/>
      <w:pPr>
        <w:ind w:left="5542" w:hanging="180"/>
      </w:pPr>
    </w:lvl>
  </w:abstractNum>
  <w:abstractNum w:abstractNumId="8">
    <w:nsid w:val="490D4315"/>
    <w:multiLevelType w:val="hybridMultilevel"/>
    <w:tmpl w:val="54746E40"/>
    <w:lvl w:ilvl="0" w:tplc="9188B6B2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99C2C50"/>
    <w:multiLevelType w:val="hybridMultilevel"/>
    <w:tmpl w:val="58B6CBB2"/>
    <w:lvl w:ilvl="0" w:tplc="0410000F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>
    <w:nsid w:val="53634CA9"/>
    <w:multiLevelType w:val="hybridMultilevel"/>
    <w:tmpl w:val="54746E40"/>
    <w:lvl w:ilvl="0" w:tplc="04100001">
      <w:start w:val="1"/>
      <w:numFmt w:val="decimal"/>
      <w:lvlText w:val="%1."/>
      <w:lvlJc w:val="left"/>
      <w:pPr>
        <w:ind w:left="1440" w:hanging="360"/>
      </w:pPr>
    </w:lvl>
    <w:lvl w:ilvl="1" w:tplc="04100003" w:tentative="1">
      <w:start w:val="1"/>
      <w:numFmt w:val="lowerLetter"/>
      <w:lvlText w:val="%2."/>
      <w:lvlJc w:val="left"/>
      <w:pPr>
        <w:ind w:left="2160" w:hanging="360"/>
      </w:pPr>
    </w:lvl>
    <w:lvl w:ilvl="2" w:tplc="04100005" w:tentative="1">
      <w:start w:val="1"/>
      <w:numFmt w:val="lowerRoman"/>
      <w:lvlText w:val="%3."/>
      <w:lvlJc w:val="right"/>
      <w:pPr>
        <w:ind w:left="2880" w:hanging="180"/>
      </w:pPr>
    </w:lvl>
    <w:lvl w:ilvl="3" w:tplc="04100001" w:tentative="1">
      <w:start w:val="1"/>
      <w:numFmt w:val="decimal"/>
      <w:lvlText w:val="%4."/>
      <w:lvlJc w:val="left"/>
      <w:pPr>
        <w:ind w:left="3600" w:hanging="360"/>
      </w:pPr>
    </w:lvl>
    <w:lvl w:ilvl="4" w:tplc="04100003" w:tentative="1">
      <w:start w:val="1"/>
      <w:numFmt w:val="lowerLetter"/>
      <w:lvlText w:val="%5."/>
      <w:lvlJc w:val="left"/>
      <w:pPr>
        <w:ind w:left="4320" w:hanging="360"/>
      </w:pPr>
    </w:lvl>
    <w:lvl w:ilvl="5" w:tplc="04100005" w:tentative="1">
      <w:start w:val="1"/>
      <w:numFmt w:val="lowerRoman"/>
      <w:lvlText w:val="%6."/>
      <w:lvlJc w:val="right"/>
      <w:pPr>
        <w:ind w:left="5040" w:hanging="180"/>
      </w:pPr>
    </w:lvl>
    <w:lvl w:ilvl="6" w:tplc="04100001" w:tentative="1">
      <w:start w:val="1"/>
      <w:numFmt w:val="decimal"/>
      <w:lvlText w:val="%7."/>
      <w:lvlJc w:val="left"/>
      <w:pPr>
        <w:ind w:left="5760" w:hanging="360"/>
      </w:pPr>
    </w:lvl>
    <w:lvl w:ilvl="7" w:tplc="04100003" w:tentative="1">
      <w:start w:val="1"/>
      <w:numFmt w:val="lowerLetter"/>
      <w:lvlText w:val="%8."/>
      <w:lvlJc w:val="left"/>
      <w:pPr>
        <w:ind w:left="6480" w:hanging="360"/>
      </w:pPr>
    </w:lvl>
    <w:lvl w:ilvl="8" w:tplc="0410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49646A4"/>
    <w:multiLevelType w:val="hybridMultilevel"/>
    <w:tmpl w:val="983007FA"/>
    <w:lvl w:ilvl="0" w:tplc="0410000F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>
    <w:nsid w:val="55E50161"/>
    <w:multiLevelType w:val="hybridMultilevel"/>
    <w:tmpl w:val="2A0C86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31F64"/>
    <w:multiLevelType w:val="hybridMultilevel"/>
    <w:tmpl w:val="54746E40"/>
    <w:lvl w:ilvl="0" w:tplc="04100001">
      <w:start w:val="1"/>
      <w:numFmt w:val="decimal"/>
      <w:lvlText w:val="%1."/>
      <w:lvlJc w:val="left"/>
      <w:pPr>
        <w:ind w:left="1440" w:hanging="360"/>
      </w:pPr>
    </w:lvl>
    <w:lvl w:ilvl="1" w:tplc="04100003" w:tentative="1">
      <w:start w:val="1"/>
      <w:numFmt w:val="lowerLetter"/>
      <w:lvlText w:val="%2."/>
      <w:lvlJc w:val="left"/>
      <w:pPr>
        <w:ind w:left="2160" w:hanging="360"/>
      </w:pPr>
    </w:lvl>
    <w:lvl w:ilvl="2" w:tplc="04100005" w:tentative="1">
      <w:start w:val="1"/>
      <w:numFmt w:val="lowerRoman"/>
      <w:lvlText w:val="%3."/>
      <w:lvlJc w:val="right"/>
      <w:pPr>
        <w:ind w:left="2880" w:hanging="180"/>
      </w:pPr>
    </w:lvl>
    <w:lvl w:ilvl="3" w:tplc="04100001" w:tentative="1">
      <w:start w:val="1"/>
      <w:numFmt w:val="decimal"/>
      <w:lvlText w:val="%4."/>
      <w:lvlJc w:val="left"/>
      <w:pPr>
        <w:ind w:left="3600" w:hanging="360"/>
      </w:pPr>
    </w:lvl>
    <w:lvl w:ilvl="4" w:tplc="04100003" w:tentative="1">
      <w:start w:val="1"/>
      <w:numFmt w:val="lowerLetter"/>
      <w:lvlText w:val="%5."/>
      <w:lvlJc w:val="left"/>
      <w:pPr>
        <w:ind w:left="4320" w:hanging="360"/>
      </w:pPr>
    </w:lvl>
    <w:lvl w:ilvl="5" w:tplc="04100005" w:tentative="1">
      <w:start w:val="1"/>
      <w:numFmt w:val="lowerRoman"/>
      <w:lvlText w:val="%6."/>
      <w:lvlJc w:val="right"/>
      <w:pPr>
        <w:ind w:left="5040" w:hanging="180"/>
      </w:pPr>
    </w:lvl>
    <w:lvl w:ilvl="6" w:tplc="04100001" w:tentative="1">
      <w:start w:val="1"/>
      <w:numFmt w:val="decimal"/>
      <w:lvlText w:val="%7."/>
      <w:lvlJc w:val="left"/>
      <w:pPr>
        <w:ind w:left="5760" w:hanging="360"/>
      </w:pPr>
    </w:lvl>
    <w:lvl w:ilvl="7" w:tplc="04100003" w:tentative="1">
      <w:start w:val="1"/>
      <w:numFmt w:val="lowerLetter"/>
      <w:lvlText w:val="%8."/>
      <w:lvlJc w:val="left"/>
      <w:pPr>
        <w:ind w:left="6480" w:hanging="360"/>
      </w:pPr>
    </w:lvl>
    <w:lvl w:ilvl="8" w:tplc="0410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58E51454"/>
    <w:multiLevelType w:val="hybridMultilevel"/>
    <w:tmpl w:val="D3E20A1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10961FB"/>
    <w:multiLevelType w:val="hybridMultilevel"/>
    <w:tmpl w:val="43209D5E"/>
    <w:lvl w:ilvl="0" w:tplc="0410000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1AD7A56"/>
    <w:multiLevelType w:val="hybridMultilevel"/>
    <w:tmpl w:val="FE4EBD52"/>
    <w:lvl w:ilvl="0" w:tplc="04100001">
      <w:start w:val="1"/>
      <w:numFmt w:val="decimal"/>
      <w:lvlText w:val="%1."/>
      <w:lvlJc w:val="left"/>
      <w:pPr>
        <w:ind w:left="720" w:hanging="360"/>
      </w:pPr>
    </w:lvl>
    <w:lvl w:ilvl="1" w:tplc="04100003" w:tentative="1">
      <w:start w:val="1"/>
      <w:numFmt w:val="lowerLetter"/>
      <w:lvlText w:val="%2."/>
      <w:lvlJc w:val="left"/>
      <w:pPr>
        <w:ind w:left="1440" w:hanging="360"/>
      </w:pPr>
    </w:lvl>
    <w:lvl w:ilvl="2" w:tplc="04100005" w:tentative="1">
      <w:start w:val="1"/>
      <w:numFmt w:val="lowerRoman"/>
      <w:lvlText w:val="%3."/>
      <w:lvlJc w:val="right"/>
      <w:pPr>
        <w:ind w:left="2160" w:hanging="180"/>
      </w:pPr>
    </w:lvl>
    <w:lvl w:ilvl="3" w:tplc="04100001" w:tentative="1">
      <w:start w:val="1"/>
      <w:numFmt w:val="decimal"/>
      <w:lvlText w:val="%4."/>
      <w:lvlJc w:val="left"/>
      <w:pPr>
        <w:ind w:left="2880" w:hanging="360"/>
      </w:pPr>
    </w:lvl>
    <w:lvl w:ilvl="4" w:tplc="04100003" w:tentative="1">
      <w:start w:val="1"/>
      <w:numFmt w:val="lowerLetter"/>
      <w:lvlText w:val="%5."/>
      <w:lvlJc w:val="left"/>
      <w:pPr>
        <w:ind w:left="3600" w:hanging="360"/>
      </w:pPr>
    </w:lvl>
    <w:lvl w:ilvl="5" w:tplc="04100005" w:tentative="1">
      <w:start w:val="1"/>
      <w:numFmt w:val="lowerRoman"/>
      <w:lvlText w:val="%6."/>
      <w:lvlJc w:val="right"/>
      <w:pPr>
        <w:ind w:left="4320" w:hanging="180"/>
      </w:pPr>
    </w:lvl>
    <w:lvl w:ilvl="6" w:tplc="04100001" w:tentative="1">
      <w:start w:val="1"/>
      <w:numFmt w:val="decimal"/>
      <w:lvlText w:val="%7."/>
      <w:lvlJc w:val="left"/>
      <w:pPr>
        <w:ind w:left="5040" w:hanging="360"/>
      </w:pPr>
    </w:lvl>
    <w:lvl w:ilvl="7" w:tplc="04100003" w:tentative="1">
      <w:start w:val="1"/>
      <w:numFmt w:val="lowerLetter"/>
      <w:lvlText w:val="%8."/>
      <w:lvlJc w:val="left"/>
      <w:pPr>
        <w:ind w:left="5760" w:hanging="360"/>
      </w:pPr>
    </w:lvl>
    <w:lvl w:ilvl="8" w:tplc="0410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AC9636F"/>
    <w:multiLevelType w:val="hybridMultilevel"/>
    <w:tmpl w:val="107A5AE0"/>
    <w:lvl w:ilvl="0" w:tplc="0410000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E2C6296"/>
    <w:multiLevelType w:val="hybridMultilevel"/>
    <w:tmpl w:val="FE5A6310"/>
    <w:lvl w:ilvl="0" w:tplc="0410000D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704839C6"/>
    <w:multiLevelType w:val="hybridMultilevel"/>
    <w:tmpl w:val="64D82B6E"/>
    <w:lvl w:ilvl="0" w:tplc="0410000D">
      <w:start w:val="7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0">
    <w:nsid w:val="724769F4"/>
    <w:multiLevelType w:val="hybridMultilevel"/>
    <w:tmpl w:val="F9F829F8"/>
    <w:lvl w:ilvl="0" w:tplc="435EBA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75E81D8B"/>
    <w:multiLevelType w:val="hybridMultilevel"/>
    <w:tmpl w:val="14544826"/>
    <w:lvl w:ilvl="0" w:tplc="04090001">
      <w:start w:val="1"/>
      <w:numFmt w:val="decimal"/>
      <w:lvlText w:val="5.%1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lowerLetter"/>
      <w:lvlText w:val="%2."/>
      <w:lvlJc w:val="left"/>
      <w:pPr>
        <w:ind w:left="1080" w:hanging="360"/>
      </w:pPr>
    </w:lvl>
    <w:lvl w:ilvl="2" w:tplc="04100005" w:tentative="1">
      <w:start w:val="1"/>
      <w:numFmt w:val="lowerRoman"/>
      <w:lvlText w:val="%3."/>
      <w:lvlJc w:val="right"/>
      <w:pPr>
        <w:ind w:left="1800" w:hanging="180"/>
      </w:pPr>
    </w:lvl>
    <w:lvl w:ilvl="3" w:tplc="04100001" w:tentative="1">
      <w:start w:val="1"/>
      <w:numFmt w:val="decimal"/>
      <w:lvlText w:val="%4."/>
      <w:lvlJc w:val="left"/>
      <w:pPr>
        <w:ind w:left="2520" w:hanging="360"/>
      </w:pPr>
    </w:lvl>
    <w:lvl w:ilvl="4" w:tplc="04100003" w:tentative="1">
      <w:start w:val="1"/>
      <w:numFmt w:val="lowerLetter"/>
      <w:lvlText w:val="%5."/>
      <w:lvlJc w:val="left"/>
      <w:pPr>
        <w:ind w:left="3240" w:hanging="360"/>
      </w:pPr>
    </w:lvl>
    <w:lvl w:ilvl="5" w:tplc="04100005" w:tentative="1">
      <w:start w:val="1"/>
      <w:numFmt w:val="lowerRoman"/>
      <w:lvlText w:val="%6."/>
      <w:lvlJc w:val="right"/>
      <w:pPr>
        <w:ind w:left="3960" w:hanging="180"/>
      </w:pPr>
    </w:lvl>
    <w:lvl w:ilvl="6" w:tplc="04100001" w:tentative="1">
      <w:start w:val="1"/>
      <w:numFmt w:val="decimal"/>
      <w:lvlText w:val="%7."/>
      <w:lvlJc w:val="left"/>
      <w:pPr>
        <w:ind w:left="4680" w:hanging="360"/>
      </w:pPr>
    </w:lvl>
    <w:lvl w:ilvl="7" w:tplc="04100003" w:tentative="1">
      <w:start w:val="1"/>
      <w:numFmt w:val="lowerLetter"/>
      <w:lvlText w:val="%8."/>
      <w:lvlJc w:val="left"/>
      <w:pPr>
        <w:ind w:left="5400" w:hanging="360"/>
      </w:pPr>
    </w:lvl>
    <w:lvl w:ilvl="8" w:tplc="04100005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7DD406DC"/>
    <w:multiLevelType w:val="hybridMultilevel"/>
    <w:tmpl w:val="B6E4EC3A"/>
    <w:lvl w:ilvl="0" w:tplc="0410000D">
      <w:start w:val="7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3"/>
  </w:num>
  <w:num w:numId="6">
    <w:abstractNumId w:val="12"/>
  </w:num>
  <w:num w:numId="7">
    <w:abstractNumId w:val="17"/>
  </w:num>
  <w:num w:numId="8">
    <w:abstractNumId w:val="20"/>
  </w:num>
  <w:num w:numId="9">
    <w:abstractNumId w:val="10"/>
  </w:num>
  <w:num w:numId="10">
    <w:abstractNumId w:val="1"/>
  </w:num>
  <w:num w:numId="11">
    <w:abstractNumId w:val="15"/>
  </w:num>
  <w:num w:numId="12">
    <w:abstractNumId w:val="9"/>
  </w:num>
  <w:num w:numId="13">
    <w:abstractNumId w:val="11"/>
  </w:num>
  <w:num w:numId="14">
    <w:abstractNumId w:val="16"/>
  </w:num>
  <w:num w:numId="15">
    <w:abstractNumId w:val="21"/>
  </w:num>
  <w:num w:numId="16">
    <w:abstractNumId w:val="0"/>
  </w:num>
  <w:num w:numId="17">
    <w:abstractNumId w:val="8"/>
  </w:num>
  <w:num w:numId="18">
    <w:abstractNumId w:val="0"/>
    <w:lvlOverride w:ilvl="0">
      <w:startOverride w:val="7"/>
    </w:lvlOverride>
    <w:lvlOverride w:ilvl="1">
      <w:startOverride w:val="1"/>
    </w:lvlOverride>
  </w:num>
  <w:num w:numId="19">
    <w:abstractNumId w:val="0"/>
    <w:lvlOverride w:ilvl="0">
      <w:startOverride w:val="7"/>
    </w:lvlOverride>
    <w:lvlOverride w:ilvl="1">
      <w:startOverride w:val="1"/>
    </w:lvlOverride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18"/>
  </w:num>
  <w:num w:numId="30">
    <w:abstractNumId w:val="0"/>
  </w:num>
  <w:num w:numId="31">
    <w:abstractNumId w:val="13"/>
  </w:num>
  <w:num w:numId="32">
    <w:abstractNumId w:val="7"/>
  </w:num>
  <w:num w:numId="33">
    <w:abstractNumId w:val="22"/>
  </w:num>
  <w:num w:numId="34">
    <w:abstractNumId w:val="2"/>
  </w:num>
  <w:num w:numId="35">
    <w:abstractNumId w:val="19"/>
  </w:num>
  <w:num w:numId="36">
    <w:abstractNumId w:val="0"/>
  </w:num>
  <w:num w:numId="37">
    <w:abstractNumId w:val="0"/>
  </w:num>
  <w:num w:numId="38">
    <w:abstractNumId w:val="14"/>
  </w:num>
  <w:numIdMacAtCleanup w:val="1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attachedTemplate r:id="rId1"/>
  <w:defaultTabStop w:val="720"/>
  <w:hyphenationZone w:val="283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/>
  <w:rsids>
    <w:rsidRoot w:val="005D7615"/>
    <w:rsid w:val="00077260"/>
    <w:rsid w:val="00077315"/>
    <w:rsid w:val="000843BE"/>
    <w:rsid w:val="00091A8F"/>
    <w:rsid w:val="00096B40"/>
    <w:rsid w:val="000A13C4"/>
    <w:rsid w:val="000B644B"/>
    <w:rsid w:val="000C3ADF"/>
    <w:rsid w:val="000D687E"/>
    <w:rsid w:val="000E135E"/>
    <w:rsid w:val="000E4DDD"/>
    <w:rsid w:val="000F1395"/>
    <w:rsid w:val="00107332"/>
    <w:rsid w:val="00112B53"/>
    <w:rsid w:val="00115E4E"/>
    <w:rsid w:val="001174D3"/>
    <w:rsid w:val="00155143"/>
    <w:rsid w:val="0016005D"/>
    <w:rsid w:val="00167CEC"/>
    <w:rsid w:val="001731A4"/>
    <w:rsid w:val="00182F92"/>
    <w:rsid w:val="001848C8"/>
    <w:rsid w:val="00185705"/>
    <w:rsid w:val="00186390"/>
    <w:rsid w:val="001918D7"/>
    <w:rsid w:val="001B0941"/>
    <w:rsid w:val="001D070C"/>
    <w:rsid w:val="001D625A"/>
    <w:rsid w:val="001F22A8"/>
    <w:rsid w:val="00202D7D"/>
    <w:rsid w:val="00206714"/>
    <w:rsid w:val="002232C2"/>
    <w:rsid w:val="00236B1F"/>
    <w:rsid w:val="00245960"/>
    <w:rsid w:val="0024758A"/>
    <w:rsid w:val="002619B3"/>
    <w:rsid w:val="00263B51"/>
    <w:rsid w:val="0027062F"/>
    <w:rsid w:val="002708D8"/>
    <w:rsid w:val="0027221D"/>
    <w:rsid w:val="0027344B"/>
    <w:rsid w:val="00285887"/>
    <w:rsid w:val="00287930"/>
    <w:rsid w:val="002B5019"/>
    <w:rsid w:val="002B78C6"/>
    <w:rsid w:val="002C5A55"/>
    <w:rsid w:val="002C677F"/>
    <w:rsid w:val="002D3E13"/>
    <w:rsid w:val="002E09C4"/>
    <w:rsid w:val="002E2C59"/>
    <w:rsid w:val="002E3673"/>
    <w:rsid w:val="002E4E7B"/>
    <w:rsid w:val="00302EC1"/>
    <w:rsid w:val="00311562"/>
    <w:rsid w:val="003214E2"/>
    <w:rsid w:val="00323275"/>
    <w:rsid w:val="00340190"/>
    <w:rsid w:val="003423E8"/>
    <w:rsid w:val="00342F24"/>
    <w:rsid w:val="003509C4"/>
    <w:rsid w:val="003545D7"/>
    <w:rsid w:val="00355B80"/>
    <w:rsid w:val="00355B8E"/>
    <w:rsid w:val="00364F07"/>
    <w:rsid w:val="00366539"/>
    <w:rsid w:val="003720C9"/>
    <w:rsid w:val="00372269"/>
    <w:rsid w:val="00377A9D"/>
    <w:rsid w:val="00385C1A"/>
    <w:rsid w:val="003874BB"/>
    <w:rsid w:val="00387C3B"/>
    <w:rsid w:val="00387EC0"/>
    <w:rsid w:val="003B0639"/>
    <w:rsid w:val="00404836"/>
    <w:rsid w:val="004435F1"/>
    <w:rsid w:val="00447C1F"/>
    <w:rsid w:val="00450000"/>
    <w:rsid w:val="0045686C"/>
    <w:rsid w:val="00461320"/>
    <w:rsid w:val="004626A8"/>
    <w:rsid w:val="00471FCA"/>
    <w:rsid w:val="004757A2"/>
    <w:rsid w:val="00491D5B"/>
    <w:rsid w:val="004A139F"/>
    <w:rsid w:val="004A4941"/>
    <w:rsid w:val="004C6FB7"/>
    <w:rsid w:val="004D01F4"/>
    <w:rsid w:val="004E5011"/>
    <w:rsid w:val="004E7B70"/>
    <w:rsid w:val="004F246D"/>
    <w:rsid w:val="004F7E03"/>
    <w:rsid w:val="0050075F"/>
    <w:rsid w:val="00511CE8"/>
    <w:rsid w:val="00512760"/>
    <w:rsid w:val="0051447E"/>
    <w:rsid w:val="00521079"/>
    <w:rsid w:val="00525AED"/>
    <w:rsid w:val="00540DE3"/>
    <w:rsid w:val="00561B06"/>
    <w:rsid w:val="00561F7A"/>
    <w:rsid w:val="0059071D"/>
    <w:rsid w:val="0059218C"/>
    <w:rsid w:val="00593B91"/>
    <w:rsid w:val="00594555"/>
    <w:rsid w:val="005C0EFE"/>
    <w:rsid w:val="005D6ED6"/>
    <w:rsid w:val="005D7615"/>
    <w:rsid w:val="006035BF"/>
    <w:rsid w:val="006123FE"/>
    <w:rsid w:val="00615E75"/>
    <w:rsid w:val="006246DE"/>
    <w:rsid w:val="00634AF8"/>
    <w:rsid w:val="00644398"/>
    <w:rsid w:val="00645A3F"/>
    <w:rsid w:val="00650CDF"/>
    <w:rsid w:val="006654F8"/>
    <w:rsid w:val="00676AD4"/>
    <w:rsid w:val="00685CEB"/>
    <w:rsid w:val="00686591"/>
    <w:rsid w:val="00692CE2"/>
    <w:rsid w:val="00692F48"/>
    <w:rsid w:val="00692F7C"/>
    <w:rsid w:val="00697ECD"/>
    <w:rsid w:val="006A5C44"/>
    <w:rsid w:val="006A60A6"/>
    <w:rsid w:val="006B7916"/>
    <w:rsid w:val="006C0D98"/>
    <w:rsid w:val="006E13BF"/>
    <w:rsid w:val="006F1200"/>
    <w:rsid w:val="00701C8C"/>
    <w:rsid w:val="007069AA"/>
    <w:rsid w:val="00717AF1"/>
    <w:rsid w:val="00724A67"/>
    <w:rsid w:val="00742EB7"/>
    <w:rsid w:val="00743C6A"/>
    <w:rsid w:val="00751109"/>
    <w:rsid w:val="00757125"/>
    <w:rsid w:val="00794CC4"/>
    <w:rsid w:val="00797C0E"/>
    <w:rsid w:val="007B391C"/>
    <w:rsid w:val="007B6F50"/>
    <w:rsid w:val="007C19DB"/>
    <w:rsid w:val="007D0655"/>
    <w:rsid w:val="00804164"/>
    <w:rsid w:val="00807E10"/>
    <w:rsid w:val="00814AFC"/>
    <w:rsid w:val="00815239"/>
    <w:rsid w:val="00836883"/>
    <w:rsid w:val="008448BB"/>
    <w:rsid w:val="00854BDC"/>
    <w:rsid w:val="00854BF3"/>
    <w:rsid w:val="00855309"/>
    <w:rsid w:val="00861359"/>
    <w:rsid w:val="008640AC"/>
    <w:rsid w:val="00865926"/>
    <w:rsid w:val="008742A2"/>
    <w:rsid w:val="00883F9A"/>
    <w:rsid w:val="00891B54"/>
    <w:rsid w:val="00896176"/>
    <w:rsid w:val="008A77DF"/>
    <w:rsid w:val="008A7B1F"/>
    <w:rsid w:val="008B26F1"/>
    <w:rsid w:val="008D7CE4"/>
    <w:rsid w:val="008E0586"/>
    <w:rsid w:val="008E3602"/>
    <w:rsid w:val="008F20F0"/>
    <w:rsid w:val="00911C42"/>
    <w:rsid w:val="00915802"/>
    <w:rsid w:val="00915C66"/>
    <w:rsid w:val="00916DF8"/>
    <w:rsid w:val="0092316C"/>
    <w:rsid w:val="00931FAF"/>
    <w:rsid w:val="00946761"/>
    <w:rsid w:val="00950026"/>
    <w:rsid w:val="00950F5A"/>
    <w:rsid w:val="0095464E"/>
    <w:rsid w:val="0095594A"/>
    <w:rsid w:val="00955AB3"/>
    <w:rsid w:val="0095697B"/>
    <w:rsid w:val="00973C78"/>
    <w:rsid w:val="009809FB"/>
    <w:rsid w:val="00983E66"/>
    <w:rsid w:val="00990136"/>
    <w:rsid w:val="009A004A"/>
    <w:rsid w:val="009A1624"/>
    <w:rsid w:val="009C28F1"/>
    <w:rsid w:val="009C73FC"/>
    <w:rsid w:val="009D01F1"/>
    <w:rsid w:val="009D244B"/>
    <w:rsid w:val="009D7E29"/>
    <w:rsid w:val="009E7D4B"/>
    <w:rsid w:val="00A42698"/>
    <w:rsid w:val="00A57FD7"/>
    <w:rsid w:val="00A6361D"/>
    <w:rsid w:val="00A66ADC"/>
    <w:rsid w:val="00A71569"/>
    <w:rsid w:val="00A72C3A"/>
    <w:rsid w:val="00A75126"/>
    <w:rsid w:val="00A81C42"/>
    <w:rsid w:val="00A85C01"/>
    <w:rsid w:val="00A943CF"/>
    <w:rsid w:val="00AB0801"/>
    <w:rsid w:val="00AB2AB0"/>
    <w:rsid w:val="00AB2D52"/>
    <w:rsid w:val="00AD7828"/>
    <w:rsid w:val="00AE2743"/>
    <w:rsid w:val="00AE4CE4"/>
    <w:rsid w:val="00AE4F57"/>
    <w:rsid w:val="00AE55A2"/>
    <w:rsid w:val="00B1425E"/>
    <w:rsid w:val="00B26A58"/>
    <w:rsid w:val="00B3453A"/>
    <w:rsid w:val="00B36C3F"/>
    <w:rsid w:val="00B4715B"/>
    <w:rsid w:val="00B664F7"/>
    <w:rsid w:val="00B92C56"/>
    <w:rsid w:val="00BB3072"/>
    <w:rsid w:val="00BB41CC"/>
    <w:rsid w:val="00BB4F2A"/>
    <w:rsid w:val="00BD44D0"/>
    <w:rsid w:val="00BE5A5E"/>
    <w:rsid w:val="00C23762"/>
    <w:rsid w:val="00C245D4"/>
    <w:rsid w:val="00C52B78"/>
    <w:rsid w:val="00C52D84"/>
    <w:rsid w:val="00C729C6"/>
    <w:rsid w:val="00C7419E"/>
    <w:rsid w:val="00C83482"/>
    <w:rsid w:val="00C87817"/>
    <w:rsid w:val="00C94C5A"/>
    <w:rsid w:val="00CA2F4E"/>
    <w:rsid w:val="00CA417E"/>
    <w:rsid w:val="00CA5269"/>
    <w:rsid w:val="00CA59B0"/>
    <w:rsid w:val="00CB5B9F"/>
    <w:rsid w:val="00CD2DDF"/>
    <w:rsid w:val="00CD7515"/>
    <w:rsid w:val="00CE1B98"/>
    <w:rsid w:val="00D132DC"/>
    <w:rsid w:val="00D21B92"/>
    <w:rsid w:val="00D31453"/>
    <w:rsid w:val="00D32B8B"/>
    <w:rsid w:val="00D346DA"/>
    <w:rsid w:val="00D50074"/>
    <w:rsid w:val="00D52E5B"/>
    <w:rsid w:val="00D54C19"/>
    <w:rsid w:val="00D54D4C"/>
    <w:rsid w:val="00D7144D"/>
    <w:rsid w:val="00D737D0"/>
    <w:rsid w:val="00D73AA1"/>
    <w:rsid w:val="00D90C4D"/>
    <w:rsid w:val="00DB4C6A"/>
    <w:rsid w:val="00DB598C"/>
    <w:rsid w:val="00DC0A25"/>
    <w:rsid w:val="00DC74B4"/>
    <w:rsid w:val="00DD4C23"/>
    <w:rsid w:val="00DE0E67"/>
    <w:rsid w:val="00E05B7B"/>
    <w:rsid w:val="00E16E42"/>
    <w:rsid w:val="00E25DF4"/>
    <w:rsid w:val="00E54110"/>
    <w:rsid w:val="00E74C5D"/>
    <w:rsid w:val="00E86899"/>
    <w:rsid w:val="00E94A4F"/>
    <w:rsid w:val="00E94C10"/>
    <w:rsid w:val="00EA31EE"/>
    <w:rsid w:val="00EB3D1A"/>
    <w:rsid w:val="00ED2303"/>
    <w:rsid w:val="00EE5F22"/>
    <w:rsid w:val="00EE6219"/>
    <w:rsid w:val="00EE76AF"/>
    <w:rsid w:val="00F007E8"/>
    <w:rsid w:val="00F060B9"/>
    <w:rsid w:val="00F125BE"/>
    <w:rsid w:val="00F13E38"/>
    <w:rsid w:val="00F14F91"/>
    <w:rsid w:val="00F27BEA"/>
    <w:rsid w:val="00F33ABA"/>
    <w:rsid w:val="00F34440"/>
    <w:rsid w:val="00F468D7"/>
    <w:rsid w:val="00F47543"/>
    <w:rsid w:val="00F54DAE"/>
    <w:rsid w:val="00F5632C"/>
    <w:rsid w:val="00F601D2"/>
    <w:rsid w:val="00F63108"/>
    <w:rsid w:val="00F7216F"/>
    <w:rsid w:val="00F860A9"/>
    <w:rsid w:val="00F91642"/>
    <w:rsid w:val="00FA0051"/>
    <w:rsid w:val="00FA6A7B"/>
    <w:rsid w:val="00FB3E77"/>
    <w:rsid w:val="00FE7E7B"/>
    <w:rsid w:val="00FF56CE"/>
    <w:rsid w:val="00FF68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4"/>
    <o:shapelayout v:ext="edit">
      <o:idmap v:ext="edit" data="1"/>
      <o:rules v:ext="edit">
        <o:r id="V:Rule11" type="connector" idref="#_x0000_s1042"/>
        <o:r id="V:Rule12" type="connector" idref="#_x0000_s1041"/>
        <o:r id="V:Rule13" type="connector" idref="#_x0000_s1035"/>
        <o:r id="V:Rule14" type="connector" idref="#_x0000_s1046"/>
        <o:r id="V:Rule15" type="connector" idref="#_x0000_s1032"/>
        <o:r id="V:Rule16" type="connector" idref="#_x0000_s1039"/>
        <o:r id="V:Rule17" type="connector" idref="#_x0000_s1034"/>
        <o:r id="V:Rule18" type="connector" idref="#_x0000_s1045"/>
        <o:r id="V:Rule19" type="connector" idref="#_x0000_s1040"/>
        <o:r id="V:Rule20" type="connector" idref="#_x0000_s1031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F63108"/>
    <w:pPr>
      <w:widowControl w:val="0"/>
      <w:spacing w:line="240" w:lineRule="atLeast"/>
    </w:pPr>
    <w:rPr>
      <w:lang w:val="en-US" w:eastAsia="en-US"/>
    </w:rPr>
  </w:style>
  <w:style w:type="paragraph" w:styleId="Titolo1">
    <w:name w:val="heading 1"/>
    <w:aliases w:val="Capitolo livello 1,TOC 11,Livello 1,toc 1,H1,Titolo 1 Carattere,Capitolo,level 1,Level 1 Head,heading 1,Level a,Heading,h1,Level 1 Topic Heading,Section Heading,II+,I,H11,H12,H13,H14,H15,H16,H17,H18,H111,H121,H131,H141,H151,H161,H171,H19,H112"/>
    <w:basedOn w:val="Normale"/>
    <w:next w:val="Normale"/>
    <w:qFormat/>
    <w:rsid w:val="00F63108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itolo2">
    <w:name w:val="heading 2"/>
    <w:aliases w:val="ITT t2,PA Major Section,TE Heading 2,Livello 2,R2,H21,h:2,h:2app,h2,Header 2,Func Header,H2,paragrafo,2,l2,Level 2 Head,heading 2,l21,l22,l23,l24,l25,l211,l221,l231,l241,l26,l212,l222,l232,l242,l27,l213,l223,l233,l243,l28,l214,l224,l234,l244,h"/>
    <w:basedOn w:val="Titolo1"/>
    <w:next w:val="Normale"/>
    <w:qFormat/>
    <w:rsid w:val="00F63108"/>
    <w:pPr>
      <w:numPr>
        <w:ilvl w:val="1"/>
      </w:numPr>
      <w:outlineLvl w:val="1"/>
    </w:pPr>
    <w:rPr>
      <w:sz w:val="20"/>
    </w:rPr>
  </w:style>
  <w:style w:type="paragraph" w:styleId="Titolo3">
    <w:name w:val="heading 3"/>
    <w:aliases w:val="H3,h3,h31,h32,h33,h34,h35,h36,h37,h38,h39,h310,h311,h312,h313,h314,l3,Level 3 Head,3,heading 3,§,sotto§,summit,Level 3 Topic Heading,subhead,Prophead 3,Project 3,Proposa,HHHeading,H31,H32,H33,H311,H321,sub-sub,Heading 31,Heading 32,Heading 33"/>
    <w:basedOn w:val="Titolo1"/>
    <w:next w:val="Normale"/>
    <w:qFormat/>
    <w:rsid w:val="00F63108"/>
    <w:pPr>
      <w:numPr>
        <w:ilvl w:val="2"/>
      </w:numPr>
      <w:outlineLvl w:val="2"/>
    </w:pPr>
    <w:rPr>
      <w:b w:val="0"/>
      <w:i/>
      <w:sz w:val="20"/>
    </w:rPr>
  </w:style>
  <w:style w:type="paragraph" w:styleId="Titolo4">
    <w:name w:val="heading 4"/>
    <w:aliases w:val="dash,h4,sottopar11,First Subheading,a.,Bullet 1,Sub-Minor,Project table,Propos,Level 2 - a,Bullet 11,Bullet 12,Bullet 13,Bullet 14,Bullet 15,Bullet 16,4heading,4,H4,Map Title,PIM 4,(Shift Ctrl 4),Titre 41,t4.T4,H4-Heading 4,l4,heading4"/>
    <w:basedOn w:val="Titolo1"/>
    <w:next w:val="Normale"/>
    <w:qFormat/>
    <w:rsid w:val="00F63108"/>
    <w:pPr>
      <w:numPr>
        <w:ilvl w:val="3"/>
      </w:numPr>
      <w:outlineLvl w:val="3"/>
    </w:pPr>
    <w:rPr>
      <w:b w:val="0"/>
      <w:sz w:val="20"/>
    </w:rPr>
  </w:style>
  <w:style w:type="paragraph" w:styleId="Titolo5">
    <w:name w:val="heading 5"/>
    <w:aliases w:val="h5,sottopar111,Second Subheading,Appendix A to X,Heading 5   Appendix A to X,5,H5-Heading 5,l5,heading5,Heading5,H5-Heading 5&#10;,heading 5,Roman list,5 sub-bullet,sb,H5,Block Label,ASAPHeading 5,Tempo Heading 5,Don't Use!"/>
    <w:basedOn w:val="Normale"/>
    <w:next w:val="Normale"/>
    <w:qFormat/>
    <w:rsid w:val="00F63108"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Titolo6">
    <w:name w:val="heading 6"/>
    <w:aliases w:val="sottopar1111,h6,Third Subheading,Bullet list,6,Requirement,Heading6,sub-dash,sd,Title Text,T1,PA Appendix,Heading 6  Appendix Y &amp; Z,H6,H61,H62,H63,H64,H65,H66,H67,H68,H69,H610,H611,H612,H613,H614,H615,H616,H617,H618,H619,H621,H631,H641,H651"/>
    <w:basedOn w:val="Normale"/>
    <w:next w:val="Normale"/>
    <w:qFormat/>
    <w:rsid w:val="00F63108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Titolo7">
    <w:name w:val="heading 7"/>
    <w:aliases w:val="sottopar11111,7,ExhibitTitle,Objective,heading7,req3,st,letter list,lettered list,L7,PA Appendix Major"/>
    <w:basedOn w:val="Normale"/>
    <w:next w:val="Normale"/>
    <w:qFormat/>
    <w:rsid w:val="00F6310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itolo8">
    <w:name w:val="heading 8"/>
    <w:aliases w:val="Legal Level 1.1.1.,8,FigureTitle,Condition,requirement,req2,req,Center Bold,poi"/>
    <w:basedOn w:val="Normale"/>
    <w:next w:val="Normale"/>
    <w:qFormat/>
    <w:rsid w:val="00F63108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Titolo9">
    <w:name w:val="heading 9"/>
    <w:aliases w:val="Legal Level 1.1.1.1.,Titre 10,9,TableTitle,Cond'l Reqt.,rb,req bullet,req1,App Heading,App1,Appendix"/>
    <w:basedOn w:val="Normale"/>
    <w:next w:val="Normale"/>
    <w:qFormat/>
    <w:rsid w:val="00F63108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Paragraph2">
    <w:name w:val="Paragraph2"/>
    <w:basedOn w:val="Normale"/>
    <w:rsid w:val="00F63108"/>
    <w:pPr>
      <w:spacing w:before="80"/>
      <w:ind w:left="720"/>
      <w:jc w:val="both"/>
    </w:pPr>
    <w:rPr>
      <w:color w:val="000000"/>
      <w:lang w:val="en-AU"/>
    </w:rPr>
  </w:style>
  <w:style w:type="paragraph" w:styleId="Titolo">
    <w:name w:val="Title"/>
    <w:basedOn w:val="Normale"/>
    <w:next w:val="Normale"/>
    <w:qFormat/>
    <w:rsid w:val="00F63108"/>
    <w:pPr>
      <w:spacing w:line="240" w:lineRule="auto"/>
      <w:jc w:val="center"/>
    </w:pPr>
    <w:rPr>
      <w:rFonts w:ascii="Arial" w:hAnsi="Arial"/>
      <w:b/>
      <w:sz w:val="36"/>
    </w:rPr>
  </w:style>
  <w:style w:type="paragraph" w:styleId="Sottotitolo">
    <w:name w:val="Subtitle"/>
    <w:basedOn w:val="Normale"/>
    <w:qFormat/>
    <w:rsid w:val="00F63108"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Rientronormale">
    <w:name w:val="Normal Indent"/>
    <w:basedOn w:val="Normale"/>
    <w:semiHidden/>
    <w:rsid w:val="00F63108"/>
    <w:pPr>
      <w:ind w:left="900" w:hanging="900"/>
    </w:pPr>
  </w:style>
  <w:style w:type="paragraph" w:styleId="Sommario1">
    <w:name w:val="toc 1"/>
    <w:basedOn w:val="Normale"/>
    <w:next w:val="Normale"/>
    <w:uiPriority w:val="39"/>
    <w:rsid w:val="00F63108"/>
    <w:pPr>
      <w:tabs>
        <w:tab w:val="right" w:pos="9360"/>
      </w:tabs>
      <w:spacing w:before="240" w:after="60"/>
      <w:ind w:right="720"/>
    </w:pPr>
  </w:style>
  <w:style w:type="paragraph" w:styleId="Sommario2">
    <w:name w:val="toc 2"/>
    <w:basedOn w:val="Normale"/>
    <w:next w:val="Normale"/>
    <w:uiPriority w:val="39"/>
    <w:rsid w:val="00F63108"/>
    <w:pPr>
      <w:tabs>
        <w:tab w:val="right" w:pos="9360"/>
      </w:tabs>
      <w:ind w:left="432" w:right="720"/>
    </w:pPr>
  </w:style>
  <w:style w:type="paragraph" w:styleId="Sommario3">
    <w:name w:val="toc 3"/>
    <w:basedOn w:val="Normale"/>
    <w:next w:val="Normale"/>
    <w:uiPriority w:val="39"/>
    <w:rsid w:val="00F63108"/>
    <w:pPr>
      <w:tabs>
        <w:tab w:val="left" w:pos="1440"/>
        <w:tab w:val="right" w:pos="9360"/>
      </w:tabs>
      <w:ind w:left="864"/>
    </w:pPr>
  </w:style>
  <w:style w:type="paragraph" w:styleId="Intestazione">
    <w:name w:val="header"/>
    <w:basedOn w:val="Normale"/>
    <w:semiHidden/>
    <w:rsid w:val="00F63108"/>
    <w:pPr>
      <w:tabs>
        <w:tab w:val="center" w:pos="4320"/>
        <w:tab w:val="right" w:pos="8640"/>
      </w:tabs>
    </w:pPr>
  </w:style>
  <w:style w:type="paragraph" w:styleId="Pidipagina">
    <w:name w:val="footer"/>
    <w:basedOn w:val="Normale"/>
    <w:semiHidden/>
    <w:rsid w:val="00F63108"/>
    <w:pPr>
      <w:tabs>
        <w:tab w:val="center" w:pos="4320"/>
        <w:tab w:val="right" w:pos="8640"/>
      </w:tabs>
    </w:pPr>
  </w:style>
  <w:style w:type="character" w:styleId="Numeropagina">
    <w:name w:val="page number"/>
    <w:basedOn w:val="Carpredefinitoparagrafo"/>
    <w:semiHidden/>
    <w:rsid w:val="00F63108"/>
  </w:style>
  <w:style w:type="paragraph" w:styleId="Rientrocorpodeltesto">
    <w:name w:val="Body Text Indent"/>
    <w:basedOn w:val="Normale"/>
    <w:semiHidden/>
    <w:rsid w:val="00F63108"/>
    <w:pPr>
      <w:ind w:left="720"/>
    </w:pPr>
    <w:rPr>
      <w:i/>
      <w:color w:val="0000FF"/>
      <w:u w:val="single"/>
    </w:rPr>
  </w:style>
  <w:style w:type="paragraph" w:styleId="Rientrocorpodeltesto2">
    <w:name w:val="Body Text Indent 2"/>
    <w:basedOn w:val="Normale"/>
    <w:semiHidden/>
    <w:rsid w:val="00F63108"/>
    <w:pPr>
      <w:ind w:left="2160"/>
    </w:pPr>
    <w:rPr>
      <w:rFonts w:ascii="Courier New" w:hAnsi="Courier New"/>
      <w:snapToGrid w:val="0"/>
    </w:rPr>
  </w:style>
  <w:style w:type="paragraph" w:customStyle="1" w:styleId="Tabletext">
    <w:name w:val="Tabletext"/>
    <w:basedOn w:val="Normale"/>
    <w:rsid w:val="00F63108"/>
    <w:pPr>
      <w:keepLines/>
      <w:spacing w:after="120"/>
    </w:pPr>
  </w:style>
  <w:style w:type="paragraph" w:styleId="Corpodeltesto">
    <w:name w:val="Body Text"/>
    <w:basedOn w:val="Normale"/>
    <w:semiHidden/>
    <w:rsid w:val="00F63108"/>
    <w:pPr>
      <w:keepLines/>
      <w:spacing w:after="120"/>
      <w:ind w:left="720"/>
    </w:pPr>
  </w:style>
  <w:style w:type="paragraph" w:customStyle="1" w:styleId="Blockquote">
    <w:name w:val="Blockquote"/>
    <w:basedOn w:val="Normale"/>
    <w:rsid w:val="00F63108"/>
    <w:pPr>
      <w:widowControl/>
      <w:spacing w:before="100" w:after="100" w:line="240" w:lineRule="auto"/>
      <w:ind w:left="360" w:right="360"/>
    </w:pPr>
    <w:rPr>
      <w:snapToGrid w:val="0"/>
      <w:sz w:val="24"/>
    </w:rPr>
  </w:style>
  <w:style w:type="character" w:styleId="Collegamentoipertestuale">
    <w:name w:val="Hyperlink"/>
    <w:basedOn w:val="Carpredefinitoparagrafo"/>
    <w:semiHidden/>
    <w:rsid w:val="00F63108"/>
    <w:rPr>
      <w:color w:val="0000FF"/>
      <w:u w:val="single"/>
    </w:rPr>
  </w:style>
  <w:style w:type="character" w:styleId="Enfasigrassetto">
    <w:name w:val="Strong"/>
    <w:basedOn w:val="Carpredefinitoparagrafo"/>
    <w:qFormat/>
    <w:rsid w:val="00F63108"/>
    <w:rPr>
      <w:b/>
    </w:rPr>
  </w:style>
  <w:style w:type="paragraph" w:styleId="Rientrocorpodeltesto3">
    <w:name w:val="Body Text Indent 3"/>
    <w:basedOn w:val="Normale"/>
    <w:semiHidden/>
    <w:rsid w:val="00F63108"/>
    <w:pPr>
      <w:ind w:left="720"/>
    </w:pPr>
    <w:rPr>
      <w:snapToGrid w:val="0"/>
    </w:rPr>
  </w:style>
  <w:style w:type="paragraph" w:customStyle="1" w:styleId="Bullet1">
    <w:name w:val="Bullet1"/>
    <w:basedOn w:val="Normale"/>
    <w:rsid w:val="00F63108"/>
    <w:pPr>
      <w:ind w:left="720" w:hanging="432"/>
    </w:pPr>
  </w:style>
  <w:style w:type="paragraph" w:customStyle="1" w:styleId="Bullet2">
    <w:name w:val="Bullet2"/>
    <w:basedOn w:val="Normale"/>
    <w:rsid w:val="00F63108"/>
    <w:pPr>
      <w:ind w:left="1440" w:hanging="360"/>
    </w:pPr>
    <w:rPr>
      <w:color w:val="000080"/>
    </w:rPr>
  </w:style>
  <w:style w:type="paragraph" w:styleId="Mappadocumento">
    <w:name w:val="Document Map"/>
    <w:basedOn w:val="Normale"/>
    <w:semiHidden/>
    <w:rsid w:val="00F63108"/>
    <w:pPr>
      <w:shd w:val="clear" w:color="auto" w:fill="000080"/>
    </w:pPr>
    <w:rPr>
      <w:rFonts w:ascii="Tahoma" w:hAnsi="Tahoma"/>
    </w:rPr>
  </w:style>
  <w:style w:type="character" w:styleId="Rimandonotaapidipagina">
    <w:name w:val="footnote reference"/>
    <w:basedOn w:val="Carpredefinitoparagrafo"/>
    <w:semiHidden/>
    <w:rsid w:val="00F63108"/>
    <w:rPr>
      <w:sz w:val="20"/>
      <w:vertAlign w:val="superscript"/>
    </w:rPr>
  </w:style>
  <w:style w:type="paragraph" w:styleId="Testonotaapidipagina">
    <w:name w:val="footnote text"/>
    <w:basedOn w:val="Normale"/>
    <w:semiHidden/>
    <w:rsid w:val="00F6310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e"/>
    <w:rsid w:val="00F63108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e"/>
    <w:rsid w:val="00F63108"/>
    <w:pPr>
      <w:spacing w:before="80" w:line="240" w:lineRule="auto"/>
      <w:jc w:val="both"/>
    </w:pPr>
  </w:style>
  <w:style w:type="paragraph" w:customStyle="1" w:styleId="Paragraph3">
    <w:name w:val="Paragraph3"/>
    <w:basedOn w:val="Normale"/>
    <w:rsid w:val="00F6310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e"/>
    <w:rsid w:val="00F63108"/>
    <w:pPr>
      <w:spacing w:before="80" w:line="240" w:lineRule="auto"/>
      <w:ind w:left="2250"/>
      <w:jc w:val="both"/>
    </w:pPr>
  </w:style>
  <w:style w:type="paragraph" w:styleId="Sommario4">
    <w:name w:val="toc 4"/>
    <w:basedOn w:val="Normale"/>
    <w:next w:val="Normale"/>
    <w:autoRedefine/>
    <w:semiHidden/>
    <w:rsid w:val="00F63108"/>
    <w:pPr>
      <w:ind w:left="600"/>
    </w:pPr>
  </w:style>
  <w:style w:type="paragraph" w:styleId="Sommario5">
    <w:name w:val="toc 5"/>
    <w:basedOn w:val="Normale"/>
    <w:next w:val="Normale"/>
    <w:autoRedefine/>
    <w:semiHidden/>
    <w:rsid w:val="00F63108"/>
    <w:pPr>
      <w:ind w:left="800"/>
    </w:pPr>
  </w:style>
  <w:style w:type="paragraph" w:styleId="Sommario6">
    <w:name w:val="toc 6"/>
    <w:basedOn w:val="Normale"/>
    <w:next w:val="Normale"/>
    <w:autoRedefine/>
    <w:semiHidden/>
    <w:rsid w:val="00F63108"/>
    <w:pPr>
      <w:ind w:left="1000"/>
    </w:pPr>
  </w:style>
  <w:style w:type="paragraph" w:styleId="Sommario7">
    <w:name w:val="toc 7"/>
    <w:basedOn w:val="Normale"/>
    <w:next w:val="Normale"/>
    <w:autoRedefine/>
    <w:semiHidden/>
    <w:rsid w:val="00F63108"/>
    <w:pPr>
      <w:ind w:left="1200"/>
    </w:pPr>
  </w:style>
  <w:style w:type="paragraph" w:styleId="Sommario8">
    <w:name w:val="toc 8"/>
    <w:basedOn w:val="Normale"/>
    <w:next w:val="Normale"/>
    <w:autoRedefine/>
    <w:semiHidden/>
    <w:rsid w:val="00F63108"/>
    <w:pPr>
      <w:ind w:left="1400"/>
    </w:pPr>
  </w:style>
  <w:style w:type="paragraph" w:styleId="Sommario9">
    <w:name w:val="toc 9"/>
    <w:basedOn w:val="Normale"/>
    <w:next w:val="Normale"/>
    <w:autoRedefine/>
    <w:semiHidden/>
    <w:rsid w:val="00F63108"/>
    <w:pPr>
      <w:ind w:left="1600"/>
    </w:pPr>
  </w:style>
  <w:style w:type="paragraph" w:styleId="Corpodeltesto2">
    <w:name w:val="Body Text 2"/>
    <w:basedOn w:val="Normale"/>
    <w:semiHidden/>
    <w:rsid w:val="00F63108"/>
    <w:rPr>
      <w:i/>
      <w:color w:val="0000FF"/>
    </w:rPr>
  </w:style>
  <w:style w:type="paragraph" w:customStyle="1" w:styleId="Body">
    <w:name w:val="Body"/>
    <w:basedOn w:val="Normale"/>
    <w:rsid w:val="00F63108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e"/>
    <w:rsid w:val="00F63108"/>
    <w:pPr>
      <w:widowControl/>
      <w:numPr>
        <w:numId w:val="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e"/>
    <w:next w:val="Corpodeltesto"/>
    <w:autoRedefine/>
    <w:rsid w:val="00F63108"/>
    <w:pPr>
      <w:spacing w:after="120"/>
      <w:ind w:left="720"/>
    </w:pPr>
    <w:rPr>
      <w:i/>
      <w:color w:val="0000FF"/>
    </w:rPr>
  </w:style>
  <w:style w:type="character" w:styleId="Collegamentovisitato">
    <w:name w:val="FollowedHyperlink"/>
    <w:basedOn w:val="Carpredefinitoparagrafo"/>
    <w:semiHidden/>
    <w:rsid w:val="00F63108"/>
    <w:rPr>
      <w:color w:val="800080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14AF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814AFC"/>
    <w:rPr>
      <w:rFonts w:ascii="Tahoma" w:hAnsi="Tahoma" w:cs="Tahoma"/>
      <w:sz w:val="16"/>
      <w:szCs w:val="16"/>
      <w:lang w:val="en-US" w:eastAsia="en-US"/>
    </w:rPr>
  </w:style>
  <w:style w:type="paragraph" w:styleId="Paragrafoelenco">
    <w:name w:val="List Paragraph"/>
    <w:basedOn w:val="Normale"/>
    <w:uiPriority w:val="34"/>
    <w:qFormat/>
    <w:rsid w:val="004435F1"/>
    <w:pPr>
      <w:widowControl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essunaspaziatura">
    <w:name w:val="No Spacing"/>
    <w:uiPriority w:val="1"/>
    <w:qFormat/>
    <w:rsid w:val="00167CEC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NormaleWeb">
    <w:name w:val="Normal (Web)"/>
    <w:basedOn w:val="Normale"/>
    <w:uiPriority w:val="99"/>
    <w:semiHidden/>
    <w:unhideWhenUsed/>
    <w:rsid w:val="006B7916"/>
    <w:pPr>
      <w:widowControl/>
      <w:spacing w:before="100" w:beforeAutospacing="1" w:after="100" w:afterAutospacing="1" w:line="240" w:lineRule="auto"/>
    </w:pPr>
    <w:rPr>
      <w:sz w:val="24"/>
      <w:szCs w:val="24"/>
      <w:lang w:val="it-IT" w:eastAsia="it-IT"/>
    </w:rPr>
  </w:style>
  <w:style w:type="character" w:customStyle="1" w:styleId="apple-converted-space">
    <w:name w:val="apple-converted-space"/>
    <w:basedOn w:val="Carpredefinitoparagrafo"/>
    <w:rsid w:val="006B7916"/>
  </w:style>
  <w:style w:type="table" w:styleId="Grigliatabella">
    <w:name w:val="Table Grid"/>
    <w:basedOn w:val="Tabellanormale"/>
    <w:uiPriority w:val="59"/>
    <w:rsid w:val="00E94A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fondochiaro-Colore11">
    <w:name w:val="Sfondo chiaro - Colore 11"/>
    <w:basedOn w:val="Tabellanormale"/>
    <w:uiPriority w:val="60"/>
    <w:rsid w:val="00E94A4F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fondochiaro-Colore4">
    <w:name w:val="Light Shading Accent 4"/>
    <w:basedOn w:val="Tabellanormale"/>
    <w:uiPriority w:val="60"/>
    <w:rsid w:val="00E94A4F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fondochiaro-Colore3">
    <w:name w:val="Light Shading Accent 3"/>
    <w:basedOn w:val="Tabellanormale"/>
    <w:uiPriority w:val="60"/>
    <w:rsid w:val="00E94A4F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fondochiaro-Colore2">
    <w:name w:val="Light Shading Accent 2"/>
    <w:basedOn w:val="Tabellanormale"/>
    <w:uiPriority w:val="60"/>
    <w:rsid w:val="00E94A4F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Sfondochiaro1">
    <w:name w:val="Sfondo chiaro1"/>
    <w:basedOn w:val="Tabellanormale"/>
    <w:uiPriority w:val="60"/>
    <w:rsid w:val="00E94A4F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Elencochiaro-Colore11">
    <w:name w:val="Elenco chiaro - Colore 11"/>
    <w:basedOn w:val="Tabellanormale"/>
    <w:uiPriority w:val="61"/>
    <w:rsid w:val="00E94A4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Elencochiaro1">
    <w:name w:val="Elenco chiaro1"/>
    <w:basedOn w:val="Tabellanormale"/>
    <w:uiPriority w:val="61"/>
    <w:rsid w:val="00E94A4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fondochiaro-Colore6">
    <w:name w:val="Light Shading Accent 6"/>
    <w:basedOn w:val="Tabellanormale"/>
    <w:uiPriority w:val="60"/>
    <w:rsid w:val="00E94A4F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8041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val="it-IT"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804164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7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42089">
          <w:marLeft w:val="0"/>
          <w:marRight w:val="0"/>
          <w:marTop w:val="0"/>
          <w:marBottom w:val="0"/>
          <w:divBdr>
            <w:top w:val="none" w:sz="0" w:space="0" w:color="auto"/>
            <w:left w:val="single" w:sz="4" w:space="0" w:color="DDDDDD"/>
            <w:bottom w:val="none" w:sz="0" w:space="0" w:color="auto"/>
            <w:right w:val="single" w:sz="4" w:space="0" w:color="DDDDDD"/>
          </w:divBdr>
          <w:divsChild>
            <w:div w:id="834148610">
              <w:marLeft w:val="109"/>
              <w:marRight w:val="109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5558">
          <w:marLeft w:val="0"/>
          <w:marRight w:val="0"/>
          <w:marTop w:val="0"/>
          <w:marBottom w:val="0"/>
          <w:divBdr>
            <w:top w:val="none" w:sz="0" w:space="0" w:color="auto"/>
            <w:left w:val="single" w:sz="4" w:space="0" w:color="DDDDDD"/>
            <w:bottom w:val="none" w:sz="0" w:space="0" w:color="auto"/>
            <w:right w:val="single" w:sz="4" w:space="0" w:color="DDDDDD"/>
          </w:divBdr>
          <w:divsChild>
            <w:div w:id="1911502512">
              <w:marLeft w:val="109"/>
              <w:marRight w:val="109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8.jpe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jpe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hyperlink" Target="http://www.oracle.com/technetwork/java/javase/downloads/index.html%20" TargetMode="External"/><Relationship Id="rId27" Type="http://schemas.openxmlformats.org/officeDocument/2006/relationships/image" Target="media/image16.png"/><Relationship Id="rId30" Type="http://schemas.openxmlformats.org/officeDocument/2006/relationships/hyperlink" Target="http://www.oracle.com/technetwork/java/javase/downloads/index.html%20" TargetMode="External"/><Relationship Id="rId35" Type="http://schemas.openxmlformats.org/officeDocument/2006/relationships/hyperlink" Target="http://it.apache.contactlab.it/tomcat/tomcat-6/v6.0.37/bin/apache-tomcat-6.0.37.exe%20%20" TargetMode="External"/><Relationship Id="rId43" Type="http://schemas.openxmlformats.org/officeDocument/2006/relationships/image" Target="media/image30.png"/><Relationship Id="rId48" Type="http://schemas.openxmlformats.org/officeDocument/2006/relationships/hyperlink" Target="http://localhost:8080/SistemaEditoriale/" TargetMode="External"/><Relationship Id="rId56" Type="http://schemas.openxmlformats.org/officeDocument/2006/relationships/header" Target="header2.xml"/><Relationship Id="rId8" Type="http://schemas.openxmlformats.org/officeDocument/2006/relationships/image" Target="media/image1.e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%20%20%20%20%20%20%20%20%20%20%20http://www.oracle.com/technetwork/database/enterprise-edition/downloads/index.html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oter" Target="foot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y\Desktop\UIIP\ProjectWork2013\Templates\rup_relnt.dot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F2CE257-B969-481A-A170-FD7230E3B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rup_relnt</Template>
  <TotalTime>1</TotalTime>
  <Pages>30</Pages>
  <Words>3795</Words>
  <Characters>21637</Characters>
  <Application>Microsoft Office Word</Application>
  <DocSecurity>0</DocSecurity>
  <Lines>180</Lines>
  <Paragraphs>50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Release Notes</vt:lpstr>
      <vt:lpstr>Release Notes</vt:lpstr>
    </vt:vector>
  </TitlesOfParts>
  <Company>&lt;Company Name&gt;</Company>
  <LinksUpToDate>false</LinksUpToDate>
  <CharactersWithSpaces>25382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Release Notes</dc:title>
  <dc:subject>&lt;Project Name&gt;</dc:subject>
  <dc:creator>Mary</dc:creator>
  <cp:lastModifiedBy>Grava</cp:lastModifiedBy>
  <cp:revision>3</cp:revision>
  <cp:lastPrinted>1900-12-31T22:00:00Z</cp:lastPrinted>
  <dcterms:created xsi:type="dcterms:W3CDTF">2013-05-06T20:22:00Z</dcterms:created>
  <dcterms:modified xsi:type="dcterms:W3CDTF">2013-05-06T20:44:00Z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&lt;version&gt;</vt:lpwstr>
  </property>
</Properties>
</file>